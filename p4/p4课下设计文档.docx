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9ABCB" w14:textId="7B7FC571" w:rsidR="00B50A60" w:rsidRPr="00AF617E" w:rsidRDefault="00B50A60" w:rsidP="00AF617E">
      <w:pPr>
        <w:pStyle w:val="11"/>
        <w:spacing w:before="240" w:after="240"/>
        <w:jc w:val="center"/>
        <w:rPr>
          <w:b/>
          <w:bCs/>
        </w:rPr>
      </w:pPr>
      <w:r w:rsidRPr="00AF617E">
        <w:rPr>
          <w:b/>
          <w:bCs/>
        </w:rPr>
        <w:t>P</w:t>
      </w:r>
      <w:r w:rsidR="006857ED" w:rsidRPr="00AF617E">
        <w:rPr>
          <w:b/>
          <w:bCs/>
        </w:rPr>
        <w:t>4</w:t>
      </w:r>
      <w:r w:rsidRPr="00AF617E">
        <w:rPr>
          <w:b/>
          <w:bCs/>
        </w:rPr>
        <w:t xml:space="preserve"> </w:t>
      </w:r>
      <w:r w:rsidR="006857ED" w:rsidRPr="00AF617E">
        <w:rPr>
          <w:b/>
          <w:bCs/>
        </w:rPr>
        <w:t>V</w:t>
      </w:r>
      <w:r w:rsidR="006857ED" w:rsidRPr="00AF617E">
        <w:rPr>
          <w:rFonts w:hint="eastAsia"/>
          <w:b/>
          <w:bCs/>
        </w:rPr>
        <w:t>erilog</w:t>
      </w:r>
      <w:r w:rsidRPr="00AF617E">
        <w:rPr>
          <w:b/>
          <w:bCs/>
        </w:rPr>
        <w:t xml:space="preserve"> </w:t>
      </w:r>
      <w:r w:rsidR="00AF617E" w:rsidRPr="00AF617E">
        <w:rPr>
          <w:rFonts w:hint="eastAsia"/>
          <w:b/>
          <w:bCs/>
        </w:rPr>
        <w:t>实现</w:t>
      </w:r>
      <w:r w:rsidRPr="00AF617E">
        <w:rPr>
          <w:b/>
          <w:bCs/>
        </w:rPr>
        <w:t>单周期</w:t>
      </w:r>
      <w:r w:rsidR="00AF617E" w:rsidRPr="00AF617E">
        <w:rPr>
          <w:b/>
          <w:bCs/>
        </w:rPr>
        <w:t>CPU</w:t>
      </w:r>
      <w:r w:rsidRPr="00AF617E">
        <w:rPr>
          <w:b/>
          <w:bCs/>
        </w:rPr>
        <w:t>实验报告</w:t>
      </w:r>
    </w:p>
    <w:p w14:paraId="6FC683C6" w14:textId="5D3088B7" w:rsidR="00AF617E" w:rsidRPr="00881B9B" w:rsidRDefault="00AF617E" w:rsidP="00AF617E">
      <w:pPr>
        <w:pStyle w:val="a7"/>
        <w:spacing w:before="240" w:after="240"/>
        <w:ind w:firstLine="480"/>
        <w:jc w:val="center"/>
      </w:pPr>
      <w:r>
        <w:rPr>
          <w:rFonts w:hint="eastAsia"/>
        </w:rPr>
        <w:t>18373599</w:t>
      </w:r>
      <w:r>
        <w:t xml:space="preserve"> </w:t>
      </w:r>
      <w:r>
        <w:rPr>
          <w:rFonts w:hint="eastAsia"/>
        </w:rPr>
        <w:t>崔建彬</w:t>
      </w:r>
    </w:p>
    <w:p w14:paraId="071063FD" w14:textId="212523BE" w:rsidR="00B50A60" w:rsidRDefault="008019FA" w:rsidP="008019FA">
      <w:pPr>
        <w:pStyle w:val="11"/>
        <w:spacing w:before="240" w:after="240"/>
      </w:pPr>
      <w:r>
        <w:rPr>
          <w:rFonts w:hint="eastAsia"/>
        </w:rPr>
        <w:t>一．</w:t>
      </w:r>
      <w:r w:rsidR="00AF617E">
        <w:rPr>
          <w:rFonts w:hint="eastAsia"/>
        </w:rPr>
        <w:t>实现内容及要求</w:t>
      </w:r>
    </w:p>
    <w:p w14:paraId="1AD8A134" w14:textId="77777777" w:rsidR="00B50A60" w:rsidRPr="006857ED" w:rsidRDefault="008B4265" w:rsidP="006857ED">
      <w:pPr>
        <w:pStyle w:val="a7"/>
        <w:spacing w:before="240" w:after="240"/>
        <w:ind w:firstLine="480"/>
      </w:pPr>
      <w:r w:rsidRPr="006857ED">
        <w:rPr>
          <w:rStyle w:val="ad"/>
          <w:rFonts w:hint="eastAsia"/>
          <w:b w:val="0"/>
          <w:bCs w:val="0"/>
        </w:rPr>
        <w:t>1</w:t>
      </w:r>
      <w:r w:rsidRPr="006857ED">
        <w:rPr>
          <w:rStyle w:val="ad"/>
          <w:b w:val="0"/>
          <w:bCs w:val="0"/>
        </w:rPr>
        <w:t>.</w:t>
      </w:r>
      <w:r w:rsidR="00B50A60" w:rsidRPr="006857ED">
        <w:rPr>
          <w:rStyle w:val="ad"/>
          <w:b w:val="0"/>
          <w:bCs w:val="0"/>
        </w:rPr>
        <w:t>处理器为</w:t>
      </w:r>
      <w:r w:rsidR="00B50A60" w:rsidRPr="006857ED">
        <w:rPr>
          <w:rStyle w:val="ad"/>
          <w:b w:val="0"/>
          <w:bCs w:val="0"/>
        </w:rPr>
        <w:t>32</w:t>
      </w:r>
      <w:r w:rsidR="00B50A60" w:rsidRPr="006857ED">
        <w:rPr>
          <w:rStyle w:val="ad"/>
          <w:b w:val="0"/>
          <w:bCs w:val="0"/>
        </w:rPr>
        <w:t>位处理器。</w:t>
      </w:r>
    </w:p>
    <w:p w14:paraId="03ACF587" w14:textId="77777777" w:rsidR="006857ED" w:rsidRPr="006857ED" w:rsidRDefault="008B4265" w:rsidP="006857ED">
      <w:pPr>
        <w:pStyle w:val="a7"/>
        <w:spacing w:before="240" w:after="240"/>
        <w:ind w:firstLine="480"/>
        <w:rPr>
          <w:rStyle w:val="ad"/>
          <w:b w:val="0"/>
          <w:bCs w:val="0"/>
        </w:rPr>
      </w:pPr>
      <w:r w:rsidRPr="006857ED">
        <w:rPr>
          <w:rStyle w:val="ad"/>
          <w:rFonts w:hint="eastAsia"/>
          <w:b w:val="0"/>
          <w:bCs w:val="0"/>
        </w:rPr>
        <w:t>2</w:t>
      </w:r>
      <w:r w:rsidRPr="006857ED">
        <w:rPr>
          <w:rStyle w:val="ad"/>
          <w:b w:val="0"/>
          <w:bCs w:val="0"/>
        </w:rPr>
        <w:t>.</w:t>
      </w:r>
      <w:r w:rsidR="00B50A60" w:rsidRPr="006857ED">
        <w:rPr>
          <w:rStyle w:val="ad"/>
          <w:b w:val="0"/>
          <w:bCs w:val="0"/>
        </w:rPr>
        <w:t>处理器应支持的指令集为：</w:t>
      </w:r>
      <w:r w:rsidR="006857ED" w:rsidRPr="006857ED">
        <w:t> </w:t>
      </w:r>
      <w:r w:rsidR="006857ED" w:rsidRPr="006857ED">
        <w:rPr>
          <w:rStyle w:val="ad"/>
          <w:b w:val="0"/>
          <w:bCs w:val="0"/>
        </w:rPr>
        <w:t>处理器应支持指令集为：</w:t>
      </w:r>
      <w:r w:rsidR="006857ED" w:rsidRPr="006857ED">
        <w:rPr>
          <w:rStyle w:val="ad"/>
          <w:b w:val="0"/>
          <w:bCs w:val="0"/>
        </w:rPr>
        <w:t>{</w:t>
      </w:r>
      <w:proofErr w:type="spellStart"/>
      <w:r w:rsidR="006857ED" w:rsidRPr="006857ED">
        <w:rPr>
          <w:rStyle w:val="ad"/>
          <w:b w:val="0"/>
          <w:bCs w:val="0"/>
        </w:rPr>
        <w:t>addu</w:t>
      </w:r>
      <w:proofErr w:type="spellEnd"/>
      <w:r w:rsidR="006857ED" w:rsidRPr="006857ED">
        <w:rPr>
          <w:rStyle w:val="ad"/>
          <w:b w:val="0"/>
          <w:bCs w:val="0"/>
        </w:rPr>
        <w:t xml:space="preserve">, </w:t>
      </w:r>
      <w:proofErr w:type="spellStart"/>
      <w:r w:rsidR="006857ED" w:rsidRPr="006857ED">
        <w:rPr>
          <w:rStyle w:val="ad"/>
          <w:b w:val="0"/>
          <w:bCs w:val="0"/>
        </w:rPr>
        <w:t>subu</w:t>
      </w:r>
      <w:proofErr w:type="spellEnd"/>
      <w:r w:rsidR="006857ED" w:rsidRPr="006857ED">
        <w:rPr>
          <w:rStyle w:val="ad"/>
          <w:b w:val="0"/>
          <w:bCs w:val="0"/>
        </w:rPr>
        <w:t xml:space="preserve">, </w:t>
      </w:r>
      <w:proofErr w:type="spellStart"/>
      <w:r w:rsidR="006857ED" w:rsidRPr="006857ED">
        <w:rPr>
          <w:rStyle w:val="ad"/>
          <w:b w:val="0"/>
          <w:bCs w:val="0"/>
        </w:rPr>
        <w:t>ori</w:t>
      </w:r>
      <w:proofErr w:type="spellEnd"/>
      <w:r w:rsidR="006857ED" w:rsidRPr="006857ED">
        <w:rPr>
          <w:rStyle w:val="ad"/>
          <w:b w:val="0"/>
          <w:bCs w:val="0"/>
        </w:rPr>
        <w:t xml:space="preserve">, </w:t>
      </w:r>
      <w:proofErr w:type="spellStart"/>
      <w:r w:rsidR="006857ED" w:rsidRPr="006857ED">
        <w:rPr>
          <w:rStyle w:val="ad"/>
          <w:b w:val="0"/>
          <w:bCs w:val="0"/>
        </w:rPr>
        <w:t>lw</w:t>
      </w:r>
      <w:proofErr w:type="spellEnd"/>
      <w:r w:rsidR="006857ED" w:rsidRPr="006857ED">
        <w:rPr>
          <w:rStyle w:val="ad"/>
          <w:b w:val="0"/>
          <w:bCs w:val="0"/>
        </w:rPr>
        <w:t xml:space="preserve">, </w:t>
      </w:r>
      <w:proofErr w:type="spellStart"/>
      <w:r w:rsidR="006857ED" w:rsidRPr="006857ED">
        <w:rPr>
          <w:rStyle w:val="ad"/>
          <w:b w:val="0"/>
          <w:bCs w:val="0"/>
        </w:rPr>
        <w:t>sw</w:t>
      </w:r>
      <w:proofErr w:type="spellEnd"/>
      <w:r w:rsidR="006857ED" w:rsidRPr="006857ED">
        <w:rPr>
          <w:rStyle w:val="ad"/>
          <w:b w:val="0"/>
          <w:bCs w:val="0"/>
        </w:rPr>
        <w:t xml:space="preserve">, </w:t>
      </w:r>
      <w:proofErr w:type="spellStart"/>
      <w:r w:rsidR="006857ED" w:rsidRPr="006857ED">
        <w:rPr>
          <w:rStyle w:val="ad"/>
          <w:b w:val="0"/>
          <w:bCs w:val="0"/>
        </w:rPr>
        <w:t>beq</w:t>
      </w:r>
      <w:proofErr w:type="spellEnd"/>
      <w:r w:rsidR="006857ED" w:rsidRPr="006857ED">
        <w:rPr>
          <w:rStyle w:val="ad"/>
          <w:b w:val="0"/>
          <w:bCs w:val="0"/>
        </w:rPr>
        <w:t xml:space="preserve">, </w:t>
      </w:r>
      <w:proofErr w:type="spellStart"/>
      <w:r w:rsidR="006857ED" w:rsidRPr="006857ED">
        <w:rPr>
          <w:rStyle w:val="ad"/>
          <w:b w:val="0"/>
          <w:bCs w:val="0"/>
        </w:rPr>
        <w:t>lui</w:t>
      </w:r>
      <w:proofErr w:type="spellEnd"/>
      <w:r w:rsidR="006857ED" w:rsidRPr="006857ED">
        <w:rPr>
          <w:rStyle w:val="ad"/>
          <w:b w:val="0"/>
          <w:bCs w:val="0"/>
        </w:rPr>
        <w:t xml:space="preserve">, </w:t>
      </w:r>
      <w:proofErr w:type="spellStart"/>
      <w:r w:rsidR="006857ED" w:rsidRPr="006857ED">
        <w:rPr>
          <w:rStyle w:val="ad"/>
          <w:b w:val="0"/>
          <w:bCs w:val="0"/>
        </w:rPr>
        <w:t>jal</w:t>
      </w:r>
      <w:proofErr w:type="spellEnd"/>
      <w:r w:rsidR="006857ED" w:rsidRPr="006857ED">
        <w:rPr>
          <w:rStyle w:val="ad"/>
          <w:b w:val="0"/>
          <w:bCs w:val="0"/>
        </w:rPr>
        <w:t xml:space="preserve">, </w:t>
      </w:r>
      <w:proofErr w:type="spellStart"/>
      <w:r w:rsidR="006857ED" w:rsidRPr="006857ED">
        <w:rPr>
          <w:rStyle w:val="ad"/>
          <w:b w:val="0"/>
          <w:bCs w:val="0"/>
        </w:rPr>
        <w:t>jr,nop</w:t>
      </w:r>
      <w:proofErr w:type="spellEnd"/>
      <w:r w:rsidR="006857ED" w:rsidRPr="006857ED">
        <w:rPr>
          <w:rStyle w:val="ad"/>
          <w:b w:val="0"/>
          <w:bCs w:val="0"/>
        </w:rPr>
        <w:t>}</w:t>
      </w:r>
      <w:r w:rsidR="006857ED" w:rsidRPr="006857ED">
        <w:rPr>
          <w:rStyle w:val="ad"/>
          <w:b w:val="0"/>
          <w:bCs w:val="0"/>
        </w:rPr>
        <w:t>。</w:t>
      </w:r>
    </w:p>
    <w:p w14:paraId="1D53E0E9" w14:textId="77777777" w:rsidR="00B50A60" w:rsidRPr="006857ED" w:rsidRDefault="008B4265" w:rsidP="006857ED">
      <w:pPr>
        <w:pStyle w:val="a7"/>
        <w:spacing w:before="240" w:after="240"/>
        <w:ind w:firstLine="480"/>
      </w:pPr>
      <w:r w:rsidRPr="006857ED">
        <w:rPr>
          <w:rStyle w:val="ad"/>
          <w:b w:val="0"/>
          <w:bCs w:val="0"/>
        </w:rPr>
        <w:t>3.n</w:t>
      </w:r>
      <w:r w:rsidR="00B50A60" w:rsidRPr="006857ED">
        <w:rPr>
          <w:rStyle w:val="ad"/>
          <w:b w:val="0"/>
          <w:bCs w:val="0"/>
        </w:rPr>
        <w:t>op</w:t>
      </w:r>
      <w:r w:rsidR="00B50A60" w:rsidRPr="006857ED">
        <w:rPr>
          <w:rStyle w:val="ad"/>
          <w:b w:val="0"/>
          <w:bCs w:val="0"/>
        </w:rPr>
        <w:t>机器码为</w:t>
      </w:r>
      <w:r w:rsidR="00B50A60" w:rsidRPr="006857ED">
        <w:rPr>
          <w:rStyle w:val="ad"/>
          <w:b w:val="0"/>
          <w:bCs w:val="0"/>
        </w:rPr>
        <w:t>0x00000000</w:t>
      </w:r>
      <w:r w:rsidR="00B50A60" w:rsidRPr="006857ED">
        <w:rPr>
          <w:rStyle w:val="ad"/>
          <w:b w:val="0"/>
          <w:bCs w:val="0"/>
        </w:rPr>
        <w:t>，</w:t>
      </w:r>
      <w:r w:rsidR="00B50A60" w:rsidRPr="006857ED">
        <w:rPr>
          <w:rStyle w:val="ad"/>
          <w:b w:val="0"/>
          <w:bCs w:val="0"/>
        </w:rPr>
        <w:t xml:space="preserve"> </w:t>
      </w:r>
      <w:r w:rsidR="00B50A60" w:rsidRPr="006857ED">
        <w:rPr>
          <w:rStyle w:val="ad"/>
          <w:b w:val="0"/>
          <w:bCs w:val="0"/>
        </w:rPr>
        <w:t>即空指令，不进行任何有效行为（修改寄存器等）</w:t>
      </w:r>
    </w:p>
    <w:p w14:paraId="35E80C35" w14:textId="77777777" w:rsidR="00B50A60" w:rsidRPr="006857ED" w:rsidRDefault="008B4265" w:rsidP="006857ED">
      <w:pPr>
        <w:pStyle w:val="a7"/>
        <w:spacing w:before="240" w:after="240"/>
        <w:ind w:firstLine="480"/>
      </w:pPr>
      <w:r w:rsidRPr="006857ED">
        <w:t>4.</w:t>
      </w:r>
      <w:r w:rsidR="00B50A60" w:rsidRPr="006857ED">
        <w:t>addu,subu</w:t>
      </w:r>
      <w:r w:rsidR="00B50A60" w:rsidRPr="006857ED">
        <w:t>可以不支持溢出。</w:t>
      </w:r>
    </w:p>
    <w:p w14:paraId="2229249F" w14:textId="77777777" w:rsidR="00B50A60" w:rsidRPr="006857ED" w:rsidRDefault="008B4265" w:rsidP="006857ED">
      <w:pPr>
        <w:pStyle w:val="a7"/>
        <w:spacing w:before="240" w:after="240"/>
        <w:ind w:firstLine="480"/>
      </w:pPr>
      <w:r w:rsidRPr="006857ED">
        <w:rPr>
          <w:rFonts w:hint="eastAsia"/>
        </w:rPr>
        <w:t>5</w:t>
      </w:r>
      <w:r w:rsidRPr="006857ED">
        <w:t>.</w:t>
      </w:r>
      <w:r w:rsidR="00B50A60" w:rsidRPr="006857ED">
        <w:t>处理器为</w:t>
      </w:r>
      <w:r w:rsidR="00B50A60" w:rsidRPr="006857ED">
        <w:rPr>
          <w:rStyle w:val="ad"/>
          <w:b w:val="0"/>
          <w:bCs w:val="0"/>
        </w:rPr>
        <w:t>单周期</w:t>
      </w:r>
      <w:r w:rsidR="00B50A60" w:rsidRPr="006857ED">
        <w:t>设计。</w:t>
      </w:r>
    </w:p>
    <w:p w14:paraId="1F6EB9A9" w14:textId="77777777" w:rsidR="006857ED" w:rsidRPr="006857ED" w:rsidRDefault="006857ED" w:rsidP="006857ED">
      <w:pPr>
        <w:pStyle w:val="a7"/>
        <w:spacing w:before="240" w:after="240"/>
        <w:ind w:firstLine="480"/>
      </w:pPr>
      <w:r w:rsidRPr="006857ED">
        <w:rPr>
          <w:rFonts w:hint="eastAsia"/>
        </w:rPr>
        <w:t>6</w:t>
      </w:r>
      <w:r w:rsidRPr="006857ED">
        <w:t>.</w:t>
      </w:r>
      <w:r w:rsidRPr="006857ED">
        <w:rPr>
          <w:rStyle w:val="ad"/>
          <w:b w:val="0"/>
          <w:bCs w:val="0"/>
        </w:rPr>
        <w:t>不</w:t>
      </w:r>
      <w:r w:rsidRPr="006857ED">
        <w:t>需要考虑</w:t>
      </w:r>
      <w:r w:rsidRPr="006857ED">
        <w:rPr>
          <w:rStyle w:val="ad"/>
          <w:b w:val="0"/>
          <w:bCs w:val="0"/>
        </w:rPr>
        <w:t>延迟槽</w:t>
      </w:r>
      <w:r w:rsidRPr="006857ED">
        <w:t>。</w:t>
      </w:r>
    </w:p>
    <w:p w14:paraId="75D55053" w14:textId="77777777" w:rsidR="00B50A60" w:rsidRDefault="006857ED" w:rsidP="006857ED">
      <w:pPr>
        <w:pStyle w:val="a7"/>
        <w:spacing w:before="240" w:after="240"/>
        <w:ind w:firstLine="480"/>
      </w:pPr>
      <w:r w:rsidRPr="006857ED">
        <w:t>7</w:t>
      </w:r>
      <w:r w:rsidR="008B4265" w:rsidRPr="006857ED">
        <w:t>.</w:t>
      </w:r>
      <w:r w:rsidR="00B50A60" w:rsidRPr="006857ED">
        <w:t>需要采用</w:t>
      </w:r>
      <w:r w:rsidR="00B50A60" w:rsidRPr="006857ED">
        <w:rPr>
          <w:rStyle w:val="ad"/>
          <w:b w:val="0"/>
          <w:bCs w:val="0"/>
        </w:rPr>
        <w:t>模块化</w:t>
      </w:r>
      <w:r w:rsidR="00B50A60" w:rsidRPr="006857ED">
        <w:t>和</w:t>
      </w:r>
      <w:r w:rsidR="00B50A60" w:rsidRPr="006857ED">
        <w:rPr>
          <w:rStyle w:val="ad"/>
          <w:b w:val="0"/>
          <w:bCs w:val="0"/>
        </w:rPr>
        <w:t>层次化</w:t>
      </w:r>
      <w:r w:rsidR="00B50A60" w:rsidRPr="006857ED">
        <w:t>设计。</w:t>
      </w:r>
    </w:p>
    <w:p w14:paraId="13776861" w14:textId="77777777" w:rsidR="00E83517" w:rsidRDefault="00E83517" w:rsidP="006857ED">
      <w:pPr>
        <w:pStyle w:val="a7"/>
        <w:spacing w:before="240" w:after="240"/>
        <w:ind w:firstLine="480"/>
        <w:rPr>
          <w:rFonts w:ascii="Verdana" w:hAnsi="Verdana"/>
          <w:color w:val="3C3C3C"/>
          <w:shd w:val="clear" w:color="auto" w:fill="FFFFFF"/>
        </w:rPr>
      </w:pPr>
      <w:r>
        <w:rPr>
          <w:rFonts w:hint="eastAsia"/>
        </w:rPr>
        <w:t>8</w:t>
      </w:r>
      <w:r>
        <w:t>.</w:t>
      </w:r>
      <w:r>
        <w:rPr>
          <w:rFonts w:ascii="Verdana" w:hAnsi="Verdana"/>
          <w:color w:val="3C3C3C"/>
          <w:shd w:val="clear" w:color="auto" w:fill="FFFFFF"/>
        </w:rPr>
        <w:t>顶层文件为</w:t>
      </w:r>
      <w:proofErr w:type="spellStart"/>
      <w:r>
        <w:rPr>
          <w:rFonts w:ascii="Verdana" w:hAnsi="Verdana"/>
          <w:color w:val="3C3C3C"/>
          <w:shd w:val="clear" w:color="auto" w:fill="FFFFFF"/>
        </w:rPr>
        <w:t>mips.v</w:t>
      </w:r>
      <w:proofErr w:type="spellEnd"/>
      <w:r>
        <w:rPr>
          <w:rFonts w:ascii="Verdana" w:hAnsi="Verdana"/>
          <w:color w:val="3C3C3C"/>
          <w:shd w:val="clear" w:color="auto" w:fill="FFFFFF"/>
        </w:rPr>
        <w:t>，接口定义如下：</w:t>
      </w:r>
    </w:p>
    <w:p w14:paraId="66EC1E30" w14:textId="6E8812F1" w:rsidR="00E83517" w:rsidRDefault="00E83517" w:rsidP="006857ED">
      <w:pPr>
        <w:pStyle w:val="a7"/>
        <w:spacing w:before="240" w:after="240"/>
        <w:ind w:firstLine="480"/>
      </w:pPr>
      <w:r>
        <w:rPr>
          <w:noProof/>
        </w:rPr>
        <w:drawing>
          <wp:inline distT="0" distB="0" distL="0" distR="0" wp14:anchorId="21B5D055" wp14:editId="57060287">
            <wp:extent cx="5486400" cy="960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8C67" w14:textId="6E563823" w:rsidR="00AF617E" w:rsidRDefault="00AF617E" w:rsidP="006857ED">
      <w:pPr>
        <w:pStyle w:val="a7"/>
        <w:spacing w:before="240" w:after="240"/>
        <w:ind w:firstLine="480"/>
      </w:pPr>
    </w:p>
    <w:p w14:paraId="7CB48621" w14:textId="348AA416" w:rsidR="00AF617E" w:rsidRDefault="00AF617E" w:rsidP="006857ED">
      <w:pPr>
        <w:pStyle w:val="a7"/>
        <w:spacing w:before="240" w:after="240"/>
        <w:ind w:firstLine="480"/>
      </w:pPr>
    </w:p>
    <w:p w14:paraId="45C5C2D3" w14:textId="4ECFE288" w:rsidR="00AF617E" w:rsidRDefault="00AF617E" w:rsidP="006857ED">
      <w:pPr>
        <w:pStyle w:val="a7"/>
        <w:spacing w:before="240" w:after="240"/>
        <w:ind w:firstLine="480"/>
      </w:pPr>
    </w:p>
    <w:p w14:paraId="183258FF" w14:textId="77777777" w:rsidR="00AF617E" w:rsidRPr="00E83517" w:rsidRDefault="00AF617E" w:rsidP="006857ED">
      <w:pPr>
        <w:pStyle w:val="a7"/>
        <w:spacing w:before="240" w:after="240"/>
        <w:ind w:firstLine="480"/>
      </w:pPr>
    </w:p>
    <w:p w14:paraId="0B4F062F" w14:textId="54E6B847" w:rsidR="0089518E" w:rsidRDefault="00B50A60" w:rsidP="00A5758A">
      <w:pPr>
        <w:pStyle w:val="11"/>
        <w:spacing w:before="240" w:after="240"/>
      </w:pPr>
      <w:r>
        <w:rPr>
          <w:rFonts w:hint="eastAsia"/>
        </w:rPr>
        <w:lastRenderedPageBreak/>
        <w:t>二．</w:t>
      </w:r>
      <w:r w:rsidR="00AF617E">
        <w:rPr>
          <w:rFonts w:hint="eastAsia"/>
        </w:rPr>
        <w:t>模块说明</w:t>
      </w:r>
    </w:p>
    <w:p w14:paraId="71ACFE61" w14:textId="6529A6F7" w:rsidR="0089518E" w:rsidRDefault="00B50A60" w:rsidP="00A5758A">
      <w:pPr>
        <w:pStyle w:val="11"/>
        <w:spacing w:before="240" w:after="240"/>
        <w:rPr>
          <w:rFonts w:ascii="黑体" w:hAnsi="黑体"/>
          <w:sz w:val="28"/>
        </w:rPr>
      </w:pPr>
      <w:r w:rsidRPr="00A5758A">
        <w:rPr>
          <w:rFonts w:ascii="黑体" w:hAnsi="黑体" w:hint="eastAsia"/>
          <w:sz w:val="28"/>
        </w:rPr>
        <w:t>1</w:t>
      </w:r>
      <w:r w:rsidRPr="00A5758A">
        <w:rPr>
          <w:rFonts w:ascii="黑体" w:hAnsi="黑体"/>
          <w:sz w:val="28"/>
        </w:rPr>
        <w:t>.</w:t>
      </w:r>
      <w:r w:rsidR="00AF617E">
        <w:rPr>
          <w:rFonts w:ascii="黑体" w:hAnsi="黑体" w:hint="eastAsia"/>
          <w:sz w:val="28"/>
        </w:rPr>
        <w:t>PC</w:t>
      </w:r>
    </w:p>
    <w:tbl>
      <w:tblPr>
        <w:tblStyle w:val="ab"/>
        <w:tblW w:w="5240" w:type="dxa"/>
        <w:tblLook w:val="04A0" w:firstRow="1" w:lastRow="0" w:firstColumn="1" w:lastColumn="0" w:noHBand="0" w:noVBand="1"/>
      </w:tblPr>
      <w:tblGrid>
        <w:gridCol w:w="1625"/>
        <w:gridCol w:w="3615"/>
      </w:tblGrid>
      <w:tr w:rsidR="00704F0A" w:rsidRPr="002D767C" w14:paraId="4C85929D" w14:textId="77777777" w:rsidTr="009E0D7E">
        <w:tc>
          <w:tcPr>
            <w:tcW w:w="1625" w:type="dxa"/>
            <w:shd w:val="clear" w:color="auto" w:fill="D9E2F3" w:themeFill="accent1" w:themeFillTint="33"/>
          </w:tcPr>
          <w:p w14:paraId="14A7D01E" w14:textId="77777777" w:rsidR="00704F0A" w:rsidRPr="002D767C" w:rsidRDefault="00704F0A" w:rsidP="009E0D7E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文件</w:t>
            </w:r>
          </w:p>
        </w:tc>
        <w:tc>
          <w:tcPr>
            <w:tcW w:w="3615" w:type="dxa"/>
            <w:shd w:val="clear" w:color="auto" w:fill="D9E2F3" w:themeFill="accent1" w:themeFillTint="33"/>
          </w:tcPr>
          <w:p w14:paraId="04E7D290" w14:textId="77777777" w:rsidR="00704F0A" w:rsidRPr="002D767C" w:rsidRDefault="00704F0A" w:rsidP="009E0D7E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模块接口定义</w:t>
            </w:r>
          </w:p>
        </w:tc>
      </w:tr>
      <w:tr w:rsidR="00704F0A" w:rsidRPr="002D767C" w14:paraId="7C32EBCF" w14:textId="77777777" w:rsidTr="009E0D7E">
        <w:tc>
          <w:tcPr>
            <w:tcW w:w="1625" w:type="dxa"/>
            <w:shd w:val="clear" w:color="auto" w:fill="FFFFFF" w:themeFill="background1"/>
          </w:tcPr>
          <w:p w14:paraId="3B5662A2" w14:textId="77386394" w:rsidR="00704F0A" w:rsidRPr="002D767C" w:rsidRDefault="00AF617E" w:rsidP="009E0D7E">
            <w:pPr>
              <w:jc w:val="left"/>
              <w:rPr>
                <w:rFonts w:ascii="黑体" w:eastAsia="黑体" w:hAnsi="黑体" w:cs="Times New Roman"/>
              </w:rPr>
            </w:pPr>
            <w:proofErr w:type="spellStart"/>
            <w:r>
              <w:rPr>
                <w:rFonts w:ascii="黑体" w:eastAsia="黑体" w:hAnsi="黑体" w:cs="Times New Roman" w:hint="eastAsia"/>
              </w:rPr>
              <w:t>PC</w:t>
            </w:r>
            <w:r w:rsidR="00704F0A">
              <w:rPr>
                <w:rFonts w:ascii="黑体" w:eastAsia="黑体" w:hAnsi="黑体" w:cs="Times New Roman"/>
              </w:rPr>
              <w:t>.v</w:t>
            </w:r>
            <w:proofErr w:type="spellEnd"/>
          </w:p>
        </w:tc>
        <w:tc>
          <w:tcPr>
            <w:tcW w:w="3615" w:type="dxa"/>
            <w:shd w:val="clear" w:color="auto" w:fill="FFFFFF" w:themeFill="background1"/>
          </w:tcPr>
          <w:p w14:paraId="7C12B345" w14:textId="0D0406DD" w:rsidR="00704F0A" w:rsidRPr="00704F0A" w:rsidRDefault="00704F0A" w:rsidP="00704F0A">
            <w:pPr>
              <w:jc w:val="left"/>
              <w:rPr>
                <w:rFonts w:ascii="黑体" w:eastAsia="黑体" w:hAnsi="黑体" w:cs="Times New Roman"/>
              </w:rPr>
            </w:pPr>
            <w:r w:rsidRPr="00704F0A">
              <w:rPr>
                <w:rFonts w:ascii="黑体" w:eastAsia="黑体" w:hAnsi="黑体" w:cs="Times New Roman"/>
              </w:rPr>
              <w:t xml:space="preserve">module </w:t>
            </w:r>
            <w:r w:rsidR="00AF617E">
              <w:rPr>
                <w:rFonts w:ascii="黑体" w:eastAsia="黑体" w:hAnsi="黑体" w:cs="Times New Roman"/>
              </w:rPr>
              <w:t>PC</w:t>
            </w:r>
            <w:r w:rsidRPr="00704F0A">
              <w:rPr>
                <w:rFonts w:ascii="黑体" w:eastAsia="黑体" w:hAnsi="黑体" w:cs="Times New Roman"/>
              </w:rPr>
              <w:t>(</w:t>
            </w:r>
          </w:p>
          <w:p w14:paraId="747456C6" w14:textId="77777777" w:rsidR="00704F0A" w:rsidRPr="00704F0A" w:rsidRDefault="00704F0A" w:rsidP="00704F0A">
            <w:pPr>
              <w:jc w:val="left"/>
              <w:rPr>
                <w:rFonts w:ascii="黑体" w:eastAsia="黑体" w:hAnsi="黑体" w:cs="Times New Roman"/>
              </w:rPr>
            </w:pPr>
            <w:r w:rsidRPr="00704F0A">
              <w:rPr>
                <w:rFonts w:ascii="黑体" w:eastAsia="黑体" w:hAnsi="黑体" w:cs="Times New Roman"/>
              </w:rPr>
              <w:t xml:space="preserve">    input [31:0] </w:t>
            </w:r>
            <w:proofErr w:type="spellStart"/>
            <w:r w:rsidRPr="00704F0A">
              <w:rPr>
                <w:rFonts w:ascii="黑体" w:eastAsia="黑体" w:hAnsi="黑体" w:cs="Times New Roman"/>
              </w:rPr>
              <w:t>next_pc</w:t>
            </w:r>
            <w:proofErr w:type="spellEnd"/>
            <w:r w:rsidRPr="00704F0A">
              <w:rPr>
                <w:rFonts w:ascii="黑体" w:eastAsia="黑体" w:hAnsi="黑体" w:cs="Times New Roman"/>
              </w:rPr>
              <w:t>,</w:t>
            </w:r>
          </w:p>
          <w:p w14:paraId="2E31DBBF" w14:textId="77777777" w:rsidR="00704F0A" w:rsidRPr="00704F0A" w:rsidRDefault="00704F0A" w:rsidP="00704F0A">
            <w:pPr>
              <w:jc w:val="left"/>
              <w:rPr>
                <w:rFonts w:ascii="黑体" w:eastAsia="黑体" w:hAnsi="黑体" w:cs="Times New Roman"/>
              </w:rPr>
            </w:pPr>
            <w:r w:rsidRPr="00704F0A">
              <w:rPr>
                <w:rFonts w:ascii="黑体" w:eastAsia="黑体" w:hAnsi="黑体" w:cs="Times New Roman"/>
              </w:rPr>
              <w:t xml:space="preserve">    input </w:t>
            </w:r>
            <w:proofErr w:type="spellStart"/>
            <w:r w:rsidRPr="00704F0A">
              <w:rPr>
                <w:rFonts w:ascii="黑体" w:eastAsia="黑体" w:hAnsi="黑体" w:cs="Times New Roman"/>
              </w:rPr>
              <w:t>clk</w:t>
            </w:r>
            <w:proofErr w:type="spellEnd"/>
            <w:r w:rsidRPr="00704F0A">
              <w:rPr>
                <w:rFonts w:ascii="黑体" w:eastAsia="黑体" w:hAnsi="黑体" w:cs="Times New Roman"/>
              </w:rPr>
              <w:t>,</w:t>
            </w:r>
          </w:p>
          <w:p w14:paraId="49C804EE" w14:textId="77777777" w:rsidR="00704F0A" w:rsidRPr="00704F0A" w:rsidRDefault="00704F0A" w:rsidP="00704F0A">
            <w:pPr>
              <w:jc w:val="left"/>
              <w:rPr>
                <w:rFonts w:ascii="黑体" w:eastAsia="黑体" w:hAnsi="黑体" w:cs="Times New Roman"/>
              </w:rPr>
            </w:pPr>
            <w:r w:rsidRPr="00704F0A">
              <w:rPr>
                <w:rFonts w:ascii="黑体" w:eastAsia="黑体" w:hAnsi="黑体" w:cs="Times New Roman"/>
              </w:rPr>
              <w:t xml:space="preserve">    input reset,</w:t>
            </w:r>
          </w:p>
          <w:p w14:paraId="1971F06F" w14:textId="77777777" w:rsidR="00704F0A" w:rsidRPr="00704F0A" w:rsidRDefault="00704F0A" w:rsidP="00704F0A">
            <w:pPr>
              <w:jc w:val="left"/>
              <w:rPr>
                <w:rFonts w:ascii="黑体" w:eastAsia="黑体" w:hAnsi="黑体" w:cs="Times New Roman"/>
              </w:rPr>
            </w:pPr>
            <w:r w:rsidRPr="00704F0A">
              <w:rPr>
                <w:rFonts w:ascii="黑体" w:eastAsia="黑体" w:hAnsi="黑体" w:cs="Times New Roman"/>
              </w:rPr>
              <w:t xml:space="preserve">    output reg[31:0] pc</w:t>
            </w:r>
          </w:p>
          <w:p w14:paraId="4321A139" w14:textId="77777777" w:rsidR="00704F0A" w:rsidRPr="00A8264C" w:rsidRDefault="00704F0A" w:rsidP="00704F0A">
            <w:pPr>
              <w:jc w:val="left"/>
              <w:rPr>
                <w:rFonts w:ascii="黑体" w:eastAsia="黑体" w:hAnsi="黑体" w:cs="Times New Roman"/>
              </w:rPr>
            </w:pPr>
            <w:r w:rsidRPr="00704F0A">
              <w:rPr>
                <w:rFonts w:ascii="黑体" w:eastAsia="黑体" w:hAnsi="黑体" w:cs="Times New Roman"/>
              </w:rPr>
              <w:t xml:space="preserve">    );</w:t>
            </w:r>
          </w:p>
        </w:tc>
      </w:tr>
    </w:tbl>
    <w:p w14:paraId="488D57D0" w14:textId="77777777" w:rsidR="00E80C39" w:rsidRPr="00A5758A" w:rsidRDefault="00E80C39" w:rsidP="00704F0A">
      <w:pPr>
        <w:pStyle w:val="a7"/>
        <w:spacing w:before="240" w:after="240"/>
        <w:ind w:firstLine="480"/>
      </w:pPr>
      <w:r w:rsidRPr="00A5758A">
        <w:rPr>
          <w:rFonts w:hint="eastAsia"/>
        </w:rPr>
        <w:t>模块接口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8"/>
        <w:gridCol w:w="1522"/>
        <w:gridCol w:w="5423"/>
      </w:tblGrid>
      <w:tr w:rsidR="00B50A60" w:rsidRPr="00A5758A" w14:paraId="514D71BD" w14:textId="77777777" w:rsidTr="00A5758A">
        <w:tc>
          <w:tcPr>
            <w:tcW w:w="988" w:type="dxa"/>
            <w:shd w:val="clear" w:color="auto" w:fill="D9E2F3" w:themeFill="accent1" w:themeFillTint="33"/>
          </w:tcPr>
          <w:p w14:paraId="716EAAE4" w14:textId="77777777" w:rsidR="00B50A60" w:rsidRPr="00A5758A" w:rsidRDefault="00B50A60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 w:hint="eastAsia"/>
              </w:rPr>
              <w:t>信号名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14:paraId="3D9ECEFC" w14:textId="77777777" w:rsidR="00B50A60" w:rsidRPr="00A5758A" w:rsidRDefault="00B50A60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 w:hint="eastAsia"/>
              </w:rPr>
              <w:t>方向</w:t>
            </w:r>
          </w:p>
        </w:tc>
        <w:tc>
          <w:tcPr>
            <w:tcW w:w="5423" w:type="dxa"/>
            <w:shd w:val="clear" w:color="auto" w:fill="D9E2F3" w:themeFill="accent1" w:themeFillTint="33"/>
          </w:tcPr>
          <w:p w14:paraId="10777197" w14:textId="77777777" w:rsidR="00B50A60" w:rsidRPr="00A5758A" w:rsidRDefault="00B50A60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B50A60" w:rsidRPr="00A5758A" w14:paraId="1B6235E8" w14:textId="77777777" w:rsidTr="00A5758A">
        <w:tc>
          <w:tcPr>
            <w:tcW w:w="988" w:type="dxa"/>
            <w:shd w:val="clear" w:color="auto" w:fill="FFFFFF" w:themeFill="background1"/>
          </w:tcPr>
          <w:p w14:paraId="23114F3B" w14:textId="77777777" w:rsidR="00B50A60" w:rsidRPr="00A5758A" w:rsidRDefault="00B50A60" w:rsidP="0026273E">
            <w:pPr>
              <w:jc w:val="center"/>
              <w:rPr>
                <w:rFonts w:ascii="黑体" w:eastAsia="黑体" w:hAnsi="黑体" w:cs="Times New Roman"/>
              </w:rPr>
            </w:pPr>
            <w:proofErr w:type="spellStart"/>
            <w:r w:rsidRPr="00A5758A">
              <w:rPr>
                <w:rFonts w:ascii="黑体" w:eastAsia="黑体" w:hAnsi="黑体" w:cs="Times New Roman"/>
              </w:rPr>
              <w:t>C</w:t>
            </w:r>
            <w:r w:rsidRPr="00A5758A">
              <w:rPr>
                <w:rFonts w:ascii="黑体" w:eastAsia="黑体" w:hAnsi="黑体" w:cs="Times New Roman" w:hint="eastAsia"/>
              </w:rPr>
              <w:t>lk</w:t>
            </w:r>
            <w:proofErr w:type="spellEnd"/>
          </w:p>
        </w:tc>
        <w:tc>
          <w:tcPr>
            <w:tcW w:w="1522" w:type="dxa"/>
            <w:shd w:val="clear" w:color="auto" w:fill="FFFFFF" w:themeFill="background1"/>
          </w:tcPr>
          <w:p w14:paraId="6A194FAA" w14:textId="77777777" w:rsidR="00B50A60" w:rsidRPr="00A5758A" w:rsidRDefault="00B50A60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423" w:type="dxa"/>
            <w:shd w:val="clear" w:color="auto" w:fill="FFFFFF" w:themeFill="background1"/>
          </w:tcPr>
          <w:p w14:paraId="681226AA" w14:textId="77777777" w:rsidR="00B50A60" w:rsidRPr="00A5758A" w:rsidRDefault="00B50A60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 w:hint="eastAsia"/>
              </w:rPr>
              <w:t>时钟信号</w:t>
            </w:r>
          </w:p>
        </w:tc>
      </w:tr>
      <w:tr w:rsidR="00B50A60" w:rsidRPr="00A5758A" w14:paraId="3F290A0C" w14:textId="77777777" w:rsidTr="00A5758A">
        <w:tc>
          <w:tcPr>
            <w:tcW w:w="988" w:type="dxa"/>
            <w:shd w:val="clear" w:color="auto" w:fill="FFFFFF" w:themeFill="background1"/>
          </w:tcPr>
          <w:p w14:paraId="21BAB935" w14:textId="77777777" w:rsidR="00B50A60" w:rsidRPr="00A5758A" w:rsidRDefault="00B50A60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/>
              </w:rPr>
              <w:t>Reset</w:t>
            </w:r>
          </w:p>
        </w:tc>
        <w:tc>
          <w:tcPr>
            <w:tcW w:w="1522" w:type="dxa"/>
            <w:shd w:val="clear" w:color="auto" w:fill="FFFFFF" w:themeFill="background1"/>
          </w:tcPr>
          <w:p w14:paraId="135FFB60" w14:textId="77777777" w:rsidR="00B50A60" w:rsidRPr="00A5758A" w:rsidRDefault="00B50A60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423" w:type="dxa"/>
            <w:shd w:val="clear" w:color="auto" w:fill="FFFFFF" w:themeFill="background1"/>
          </w:tcPr>
          <w:p w14:paraId="1713D998" w14:textId="77777777" w:rsidR="00AF617E" w:rsidRDefault="00B50A60" w:rsidP="00AF617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 w:hint="eastAsia"/>
              </w:rPr>
              <w:t>复位信号</w:t>
            </w:r>
            <w:r w:rsidR="00AF617E">
              <w:rPr>
                <w:rFonts w:ascii="黑体" w:eastAsia="黑体" w:hAnsi="黑体" w:cs="Times New Roman"/>
              </w:rPr>
              <w:t>:</w:t>
            </w:r>
          </w:p>
          <w:p w14:paraId="6B94876F" w14:textId="77777777" w:rsidR="00B50A60" w:rsidRDefault="00AF617E" w:rsidP="00AF617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0</w:t>
            </w:r>
            <w:r>
              <w:rPr>
                <w:rFonts w:ascii="黑体" w:eastAsia="黑体" w:hAnsi="黑体" w:cs="Times New Roman" w:hint="eastAsia"/>
              </w:rPr>
              <w:t>无效</w:t>
            </w:r>
          </w:p>
          <w:p w14:paraId="1B203F4C" w14:textId="36B0C621" w:rsidR="00AF617E" w:rsidRPr="00A5758A" w:rsidRDefault="00AF617E" w:rsidP="00AF617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1</w:t>
            </w:r>
            <w:r>
              <w:rPr>
                <w:rFonts w:ascii="黑体" w:eastAsia="黑体" w:hAnsi="黑体" w:cs="Times New Roman"/>
              </w:rPr>
              <w:t xml:space="preserve"> </w:t>
            </w:r>
            <w:r>
              <w:rPr>
                <w:rFonts w:ascii="黑体" w:eastAsia="黑体" w:hAnsi="黑体" w:cs="Times New Roman" w:hint="eastAsia"/>
              </w:rPr>
              <w:t>复位</w:t>
            </w:r>
          </w:p>
        </w:tc>
      </w:tr>
      <w:tr w:rsidR="00B50A60" w:rsidRPr="00A5758A" w14:paraId="0EFA8655" w14:textId="77777777" w:rsidTr="00A5758A">
        <w:tc>
          <w:tcPr>
            <w:tcW w:w="988" w:type="dxa"/>
            <w:shd w:val="clear" w:color="auto" w:fill="FFFFFF" w:themeFill="background1"/>
          </w:tcPr>
          <w:p w14:paraId="2473341F" w14:textId="77777777" w:rsidR="00B50A60" w:rsidRPr="002D1D34" w:rsidRDefault="00C178C8" w:rsidP="00B50A60">
            <w:pPr>
              <w:jc w:val="center"/>
              <w:rPr>
                <w:rFonts w:ascii="黑体" w:eastAsia="黑体" w:hAnsi="黑体" w:cs="Times New Roman"/>
              </w:rPr>
            </w:pPr>
            <w:proofErr w:type="spellStart"/>
            <w:r w:rsidRPr="002D1D34">
              <w:rPr>
                <w:rFonts w:ascii="黑体" w:eastAsia="黑体" w:hAnsi="黑体"/>
              </w:rPr>
              <w:t>next_pc</w:t>
            </w:r>
            <w:proofErr w:type="spellEnd"/>
          </w:p>
        </w:tc>
        <w:tc>
          <w:tcPr>
            <w:tcW w:w="1522" w:type="dxa"/>
            <w:shd w:val="clear" w:color="auto" w:fill="FFFFFF" w:themeFill="background1"/>
          </w:tcPr>
          <w:p w14:paraId="72A340DB" w14:textId="77777777" w:rsidR="00B50A60" w:rsidRPr="00A5758A" w:rsidRDefault="00B50A60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423" w:type="dxa"/>
            <w:shd w:val="clear" w:color="auto" w:fill="FFFFFF" w:themeFill="background1"/>
          </w:tcPr>
          <w:p w14:paraId="7BFC0937" w14:textId="6FD423A9" w:rsidR="00B50A60" w:rsidRPr="00A5758A" w:rsidRDefault="00C178C8" w:rsidP="00AF211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更新的P</w:t>
            </w:r>
            <w:r>
              <w:rPr>
                <w:rFonts w:ascii="黑体" w:eastAsia="黑体" w:hAnsi="黑体" w:cs="Times New Roman"/>
              </w:rPr>
              <w:t>C</w:t>
            </w:r>
            <w:r w:rsidR="00AF617E">
              <w:rPr>
                <w:rFonts w:ascii="黑体" w:eastAsia="黑体" w:hAnsi="黑体" w:cs="Times New Roman" w:hint="eastAsia"/>
              </w:rPr>
              <w:t>值</w:t>
            </w:r>
            <w:r>
              <w:rPr>
                <w:rFonts w:ascii="黑体" w:eastAsia="黑体" w:hAnsi="黑体" w:cs="Times New Roman" w:hint="eastAsia"/>
              </w:rPr>
              <w:t>（时钟上升沿更新）</w:t>
            </w:r>
          </w:p>
        </w:tc>
      </w:tr>
      <w:tr w:rsidR="00B50A60" w:rsidRPr="00A5758A" w14:paraId="24B0F6D9" w14:textId="77777777" w:rsidTr="00A5758A">
        <w:tc>
          <w:tcPr>
            <w:tcW w:w="988" w:type="dxa"/>
            <w:shd w:val="clear" w:color="auto" w:fill="FFFFFF" w:themeFill="background1"/>
          </w:tcPr>
          <w:p w14:paraId="3C002E64" w14:textId="56A78BA9" w:rsidR="00B50A60" w:rsidRPr="00A5758A" w:rsidRDefault="00AF617E" w:rsidP="0026273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pc</w:t>
            </w:r>
          </w:p>
        </w:tc>
        <w:tc>
          <w:tcPr>
            <w:tcW w:w="1522" w:type="dxa"/>
            <w:shd w:val="clear" w:color="auto" w:fill="FFFFFF" w:themeFill="background1"/>
          </w:tcPr>
          <w:p w14:paraId="6E007F0D" w14:textId="67C3F0EC" w:rsidR="00B50A60" w:rsidRPr="00A5758A" w:rsidRDefault="00AF617E" w:rsidP="0026273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O</w:t>
            </w:r>
          </w:p>
        </w:tc>
        <w:tc>
          <w:tcPr>
            <w:tcW w:w="5423" w:type="dxa"/>
            <w:shd w:val="clear" w:color="auto" w:fill="FFFFFF" w:themeFill="background1"/>
          </w:tcPr>
          <w:p w14:paraId="241715ED" w14:textId="1F97C97D" w:rsidR="00AF211E" w:rsidRPr="00A5758A" w:rsidRDefault="00C178C8" w:rsidP="00AF211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P</w:t>
            </w:r>
            <w:r w:rsidR="00AF617E">
              <w:rPr>
                <w:rFonts w:ascii="黑体" w:eastAsia="黑体" w:hAnsi="黑体" w:cs="Times New Roman" w:hint="eastAsia"/>
              </w:rPr>
              <w:t>当前p</w:t>
            </w:r>
            <w:r w:rsidR="00AF617E">
              <w:rPr>
                <w:rFonts w:ascii="黑体" w:eastAsia="黑体" w:hAnsi="黑体" w:cs="Times New Roman"/>
              </w:rPr>
              <w:t>c</w:t>
            </w:r>
            <w:r w:rsidR="00AF617E">
              <w:rPr>
                <w:rFonts w:ascii="黑体" w:eastAsia="黑体" w:hAnsi="黑体" w:cs="Times New Roman" w:hint="eastAsia"/>
              </w:rPr>
              <w:t>的值</w:t>
            </w:r>
          </w:p>
        </w:tc>
      </w:tr>
    </w:tbl>
    <w:p w14:paraId="69BFC55A" w14:textId="77777777" w:rsidR="00AF617E" w:rsidRPr="00AF617E" w:rsidRDefault="00AF617E" w:rsidP="00AF617E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AF617E">
        <w:rPr>
          <w:rFonts w:ascii="Consolas" w:eastAsia="宋体" w:hAnsi="Consolas" w:cs="宋体"/>
          <w:color w:val="008000"/>
          <w:kern w:val="0"/>
          <w:sz w:val="23"/>
          <w:szCs w:val="23"/>
        </w:rPr>
        <w:t>//////////////////////////////////////////////////////////////////////////////////</w:t>
      </w:r>
    </w:p>
    <w:p w14:paraId="2CD65491" w14:textId="77777777" w:rsidR="00E97EE5" w:rsidRPr="00E97EE5" w:rsidRDefault="00E97EE5" w:rsidP="00E97EE5">
      <w:pPr>
        <w:pStyle w:val="a9"/>
      </w:pPr>
      <w:r w:rsidRPr="00E97EE5">
        <w:t>module PC(</w:t>
      </w:r>
    </w:p>
    <w:p w14:paraId="3576FDEB" w14:textId="77777777" w:rsidR="00E97EE5" w:rsidRPr="00E97EE5" w:rsidRDefault="00E97EE5" w:rsidP="00E97EE5">
      <w:pPr>
        <w:pStyle w:val="a9"/>
      </w:pPr>
      <w:r w:rsidRPr="00E97EE5">
        <w:t xml:space="preserve">    input [31:0] </w:t>
      </w:r>
      <w:proofErr w:type="spellStart"/>
      <w:r w:rsidRPr="00E97EE5">
        <w:t>next_pc</w:t>
      </w:r>
      <w:proofErr w:type="spellEnd"/>
      <w:r w:rsidRPr="00E97EE5">
        <w:t>,</w:t>
      </w:r>
    </w:p>
    <w:p w14:paraId="30F7DF89" w14:textId="77777777" w:rsidR="00E97EE5" w:rsidRPr="00E97EE5" w:rsidRDefault="00E97EE5" w:rsidP="00E97EE5">
      <w:pPr>
        <w:pStyle w:val="a9"/>
      </w:pPr>
      <w:r w:rsidRPr="00E97EE5">
        <w:t xml:space="preserve">    input </w:t>
      </w:r>
      <w:proofErr w:type="spellStart"/>
      <w:r w:rsidRPr="00E97EE5">
        <w:t>clk</w:t>
      </w:r>
      <w:proofErr w:type="spellEnd"/>
      <w:r w:rsidRPr="00E97EE5">
        <w:t>,</w:t>
      </w:r>
    </w:p>
    <w:p w14:paraId="30476955" w14:textId="77777777" w:rsidR="00E97EE5" w:rsidRPr="00E97EE5" w:rsidRDefault="00E97EE5" w:rsidP="00E97EE5">
      <w:pPr>
        <w:pStyle w:val="a9"/>
      </w:pPr>
      <w:r w:rsidRPr="00E97EE5">
        <w:t xml:space="preserve">    input reset,</w:t>
      </w:r>
    </w:p>
    <w:p w14:paraId="3EA09E32" w14:textId="77777777" w:rsidR="00E97EE5" w:rsidRPr="00E97EE5" w:rsidRDefault="00E97EE5" w:rsidP="00E97EE5">
      <w:pPr>
        <w:pStyle w:val="a9"/>
      </w:pPr>
      <w:r w:rsidRPr="00E97EE5">
        <w:t xml:space="preserve">    output reg [31:0] PC</w:t>
      </w:r>
    </w:p>
    <w:p w14:paraId="32E1C679" w14:textId="77777777" w:rsidR="00E97EE5" w:rsidRPr="00E97EE5" w:rsidRDefault="00E97EE5" w:rsidP="00E97EE5">
      <w:pPr>
        <w:pStyle w:val="a9"/>
      </w:pPr>
      <w:r w:rsidRPr="00E97EE5">
        <w:t xml:space="preserve">    );</w:t>
      </w:r>
    </w:p>
    <w:p w14:paraId="1A87CF6D" w14:textId="77777777" w:rsidR="00E97EE5" w:rsidRPr="00E97EE5" w:rsidRDefault="00E97EE5" w:rsidP="00E97EE5">
      <w:pPr>
        <w:pStyle w:val="a9"/>
      </w:pPr>
      <w:r w:rsidRPr="00E97EE5">
        <w:t xml:space="preserve">    always @(</w:t>
      </w:r>
      <w:proofErr w:type="spellStart"/>
      <w:r w:rsidRPr="00E97EE5">
        <w:t>posedge</w:t>
      </w:r>
      <w:proofErr w:type="spellEnd"/>
      <w:r w:rsidRPr="00E97EE5">
        <w:t xml:space="preserve"> </w:t>
      </w:r>
      <w:proofErr w:type="spellStart"/>
      <w:r w:rsidRPr="00E97EE5">
        <w:t>clk</w:t>
      </w:r>
      <w:proofErr w:type="spellEnd"/>
      <w:r w:rsidRPr="00E97EE5">
        <w:t>)begin</w:t>
      </w:r>
    </w:p>
    <w:p w14:paraId="672D364D" w14:textId="77777777" w:rsidR="00E97EE5" w:rsidRPr="00E97EE5" w:rsidRDefault="00E97EE5" w:rsidP="00E97EE5">
      <w:pPr>
        <w:pStyle w:val="a9"/>
      </w:pPr>
      <w:r w:rsidRPr="00E97EE5">
        <w:t xml:space="preserve">        if(reset==1) begin</w:t>
      </w:r>
    </w:p>
    <w:p w14:paraId="4C892088" w14:textId="77777777" w:rsidR="00E97EE5" w:rsidRPr="00E97EE5" w:rsidRDefault="00E97EE5" w:rsidP="00E97EE5">
      <w:pPr>
        <w:pStyle w:val="a9"/>
      </w:pPr>
      <w:r w:rsidRPr="00E97EE5">
        <w:t xml:space="preserve">            PC &lt;= 32'h00003000;</w:t>
      </w:r>
    </w:p>
    <w:p w14:paraId="43B1E536" w14:textId="77777777" w:rsidR="00E97EE5" w:rsidRPr="00E97EE5" w:rsidRDefault="00E97EE5" w:rsidP="00E97EE5">
      <w:pPr>
        <w:pStyle w:val="a9"/>
      </w:pPr>
      <w:r w:rsidRPr="00E97EE5">
        <w:t xml:space="preserve">        end</w:t>
      </w:r>
    </w:p>
    <w:p w14:paraId="1AB3205C" w14:textId="77777777" w:rsidR="00E97EE5" w:rsidRPr="00E97EE5" w:rsidRDefault="00E97EE5" w:rsidP="00E97EE5">
      <w:pPr>
        <w:pStyle w:val="a9"/>
      </w:pPr>
      <w:r w:rsidRPr="00E97EE5">
        <w:t xml:space="preserve">        else begin</w:t>
      </w:r>
    </w:p>
    <w:p w14:paraId="64ED37CC" w14:textId="77777777" w:rsidR="00E97EE5" w:rsidRPr="00E97EE5" w:rsidRDefault="00E97EE5" w:rsidP="00E97EE5">
      <w:pPr>
        <w:pStyle w:val="a9"/>
      </w:pPr>
      <w:r w:rsidRPr="00E97EE5">
        <w:lastRenderedPageBreak/>
        <w:tab/>
      </w:r>
      <w:r w:rsidRPr="00E97EE5">
        <w:tab/>
      </w:r>
      <w:r w:rsidRPr="00E97EE5">
        <w:tab/>
      </w:r>
      <w:r w:rsidRPr="00E97EE5">
        <w:tab/>
        <w:t xml:space="preserve">PC &lt;= </w:t>
      </w:r>
      <w:proofErr w:type="spellStart"/>
      <w:r w:rsidRPr="00E97EE5">
        <w:t>next_pc</w:t>
      </w:r>
      <w:proofErr w:type="spellEnd"/>
      <w:r w:rsidRPr="00E97EE5">
        <w:t>;</w:t>
      </w:r>
    </w:p>
    <w:p w14:paraId="7B8266CC" w14:textId="77777777" w:rsidR="00E97EE5" w:rsidRPr="00E97EE5" w:rsidRDefault="00E97EE5" w:rsidP="00E97EE5">
      <w:pPr>
        <w:pStyle w:val="a9"/>
      </w:pPr>
      <w:r w:rsidRPr="00E97EE5">
        <w:t xml:space="preserve">        end</w:t>
      </w:r>
    </w:p>
    <w:p w14:paraId="54AE8A35" w14:textId="77777777" w:rsidR="00E97EE5" w:rsidRPr="00E97EE5" w:rsidRDefault="00E97EE5" w:rsidP="00E97EE5">
      <w:pPr>
        <w:pStyle w:val="a9"/>
      </w:pPr>
      <w:r w:rsidRPr="00E97EE5">
        <w:t xml:space="preserve">    end</w:t>
      </w:r>
    </w:p>
    <w:p w14:paraId="46F8F4E3" w14:textId="77777777" w:rsidR="00E97EE5" w:rsidRPr="00E97EE5" w:rsidRDefault="00E97EE5" w:rsidP="00E97EE5">
      <w:pPr>
        <w:pStyle w:val="a9"/>
      </w:pPr>
    </w:p>
    <w:p w14:paraId="714CDB2F" w14:textId="57D775F1" w:rsidR="00AF617E" w:rsidRDefault="00E97EE5" w:rsidP="00E97EE5">
      <w:pPr>
        <w:pStyle w:val="a9"/>
      </w:pPr>
      <w:proofErr w:type="spellStart"/>
      <w:r w:rsidRPr="00E97EE5">
        <w:t>endmodule</w:t>
      </w:r>
      <w:proofErr w:type="spellEnd"/>
    </w:p>
    <w:p w14:paraId="019E4361" w14:textId="2F8B875A" w:rsidR="00AF617E" w:rsidRDefault="00AF617E" w:rsidP="00AF617E">
      <w:pPr>
        <w:widowControl/>
        <w:shd w:val="clear" w:color="auto" w:fill="FFFFFF"/>
        <w:spacing w:line="300" w:lineRule="atLeast"/>
        <w:jc w:val="left"/>
        <w:rPr>
          <w:rFonts w:ascii="Courier New" w:eastAsia="宋体" w:hAnsi="Courier New"/>
        </w:rPr>
      </w:pPr>
    </w:p>
    <w:p w14:paraId="16D45A7F" w14:textId="77777777" w:rsidR="00AF617E" w:rsidRPr="00B277F3" w:rsidRDefault="00AF617E" w:rsidP="00AF617E">
      <w:pPr>
        <w:widowControl/>
        <w:shd w:val="clear" w:color="auto" w:fill="FFFFFF"/>
        <w:spacing w:line="300" w:lineRule="atLeast"/>
        <w:jc w:val="left"/>
      </w:pPr>
    </w:p>
    <w:p w14:paraId="79074F4B" w14:textId="5D618422" w:rsidR="00B47AAA" w:rsidRDefault="00C178C8" w:rsidP="00B47AAA">
      <w:pPr>
        <w:pStyle w:val="11"/>
        <w:spacing w:before="240" w:after="240"/>
        <w:rPr>
          <w:rFonts w:ascii="黑体" w:hAnsi="黑体"/>
          <w:sz w:val="28"/>
        </w:rPr>
      </w:pPr>
      <w:r>
        <w:rPr>
          <w:rFonts w:ascii="黑体" w:hAnsi="黑体"/>
          <w:sz w:val="28"/>
        </w:rPr>
        <w:t>2.</w:t>
      </w:r>
      <w:r w:rsidR="001537EB">
        <w:rPr>
          <w:rFonts w:ascii="黑体" w:hAnsi="黑体"/>
          <w:sz w:val="28"/>
        </w:rPr>
        <w:t>IM</w:t>
      </w:r>
    </w:p>
    <w:tbl>
      <w:tblPr>
        <w:tblStyle w:val="ab"/>
        <w:tblW w:w="5240" w:type="dxa"/>
        <w:tblLook w:val="04A0" w:firstRow="1" w:lastRow="0" w:firstColumn="1" w:lastColumn="0" w:noHBand="0" w:noVBand="1"/>
      </w:tblPr>
      <w:tblGrid>
        <w:gridCol w:w="1625"/>
        <w:gridCol w:w="3615"/>
      </w:tblGrid>
      <w:tr w:rsidR="005D5804" w:rsidRPr="002D767C" w14:paraId="66E3D847" w14:textId="77777777" w:rsidTr="009E0D7E">
        <w:tc>
          <w:tcPr>
            <w:tcW w:w="1625" w:type="dxa"/>
            <w:shd w:val="clear" w:color="auto" w:fill="D9E2F3" w:themeFill="accent1" w:themeFillTint="33"/>
          </w:tcPr>
          <w:p w14:paraId="2879DE78" w14:textId="77777777" w:rsidR="005D5804" w:rsidRPr="002D767C" w:rsidRDefault="005D5804" w:rsidP="009E0D7E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文件</w:t>
            </w:r>
          </w:p>
        </w:tc>
        <w:tc>
          <w:tcPr>
            <w:tcW w:w="3615" w:type="dxa"/>
            <w:shd w:val="clear" w:color="auto" w:fill="D9E2F3" w:themeFill="accent1" w:themeFillTint="33"/>
          </w:tcPr>
          <w:p w14:paraId="66585C8F" w14:textId="77777777" w:rsidR="005D5804" w:rsidRPr="002D767C" w:rsidRDefault="005D5804" w:rsidP="009E0D7E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模块接口定义</w:t>
            </w:r>
          </w:p>
        </w:tc>
      </w:tr>
      <w:tr w:rsidR="005D5804" w:rsidRPr="002D767C" w14:paraId="3E8F4231" w14:textId="77777777" w:rsidTr="009E0D7E">
        <w:tc>
          <w:tcPr>
            <w:tcW w:w="1625" w:type="dxa"/>
            <w:shd w:val="clear" w:color="auto" w:fill="FFFFFF" w:themeFill="background1"/>
          </w:tcPr>
          <w:p w14:paraId="4DECFF13" w14:textId="07701F16" w:rsidR="005D5804" w:rsidRPr="002D767C" w:rsidRDefault="001537EB" w:rsidP="009E0D7E">
            <w:pPr>
              <w:jc w:val="left"/>
              <w:rPr>
                <w:rFonts w:ascii="黑体" w:eastAsia="黑体" w:hAnsi="黑体" w:cs="Times New Roman"/>
              </w:rPr>
            </w:pPr>
            <w:proofErr w:type="spellStart"/>
            <w:r>
              <w:rPr>
                <w:rFonts w:ascii="黑体" w:eastAsia="黑体" w:hAnsi="黑体" w:cs="Times New Roman"/>
              </w:rPr>
              <w:t>IM</w:t>
            </w:r>
            <w:r w:rsidR="005D5804">
              <w:rPr>
                <w:rFonts w:ascii="黑体" w:eastAsia="黑体" w:hAnsi="黑体" w:cs="Times New Roman"/>
              </w:rPr>
              <w:t>.v</w:t>
            </w:r>
            <w:proofErr w:type="spellEnd"/>
          </w:p>
        </w:tc>
        <w:tc>
          <w:tcPr>
            <w:tcW w:w="3615" w:type="dxa"/>
            <w:shd w:val="clear" w:color="auto" w:fill="FFFFFF" w:themeFill="background1"/>
          </w:tcPr>
          <w:p w14:paraId="1802493B" w14:textId="31C10FF9" w:rsidR="005D5804" w:rsidRPr="005D5804" w:rsidRDefault="005D5804" w:rsidP="005D5804">
            <w:pPr>
              <w:jc w:val="left"/>
              <w:rPr>
                <w:rFonts w:ascii="黑体" w:eastAsia="黑体" w:hAnsi="黑体" w:cs="Times New Roman"/>
              </w:rPr>
            </w:pPr>
            <w:r w:rsidRPr="005D5804">
              <w:rPr>
                <w:rFonts w:ascii="黑体" w:eastAsia="黑体" w:hAnsi="黑体" w:cs="Times New Roman"/>
              </w:rPr>
              <w:t xml:space="preserve">module </w:t>
            </w:r>
            <w:r w:rsidR="00B47326">
              <w:rPr>
                <w:rFonts w:ascii="黑体" w:eastAsia="黑体" w:hAnsi="黑体" w:cs="Times New Roman"/>
              </w:rPr>
              <w:t>IM</w:t>
            </w:r>
            <w:r w:rsidRPr="005D5804">
              <w:rPr>
                <w:rFonts w:ascii="黑体" w:eastAsia="黑体" w:hAnsi="黑体" w:cs="Times New Roman"/>
              </w:rPr>
              <w:t>(</w:t>
            </w:r>
          </w:p>
          <w:p w14:paraId="2AC0214B" w14:textId="77777777" w:rsidR="005D5804" w:rsidRPr="005D5804" w:rsidRDefault="005D5804" w:rsidP="005D5804">
            <w:pPr>
              <w:jc w:val="left"/>
              <w:rPr>
                <w:rFonts w:ascii="黑体" w:eastAsia="黑体" w:hAnsi="黑体" w:cs="Times New Roman"/>
              </w:rPr>
            </w:pPr>
            <w:r w:rsidRPr="005D5804">
              <w:rPr>
                <w:rFonts w:ascii="黑体" w:eastAsia="黑体" w:hAnsi="黑体" w:cs="Times New Roman"/>
              </w:rPr>
              <w:t xml:space="preserve">    input [31:0] PC,</w:t>
            </w:r>
          </w:p>
          <w:p w14:paraId="27CA1151" w14:textId="77777777" w:rsidR="005D5804" w:rsidRPr="005D5804" w:rsidRDefault="005D5804" w:rsidP="005D5804">
            <w:pPr>
              <w:jc w:val="left"/>
              <w:rPr>
                <w:rFonts w:ascii="黑体" w:eastAsia="黑体" w:hAnsi="黑体" w:cs="Times New Roman"/>
              </w:rPr>
            </w:pPr>
            <w:r w:rsidRPr="005D5804">
              <w:rPr>
                <w:rFonts w:ascii="黑体" w:eastAsia="黑体" w:hAnsi="黑体" w:cs="Times New Roman"/>
              </w:rPr>
              <w:t xml:space="preserve">    output[31:0] instruction</w:t>
            </w:r>
          </w:p>
          <w:p w14:paraId="0E070674" w14:textId="77777777" w:rsidR="005D5804" w:rsidRPr="00A8264C" w:rsidRDefault="005D5804" w:rsidP="005D5804">
            <w:pPr>
              <w:jc w:val="left"/>
              <w:rPr>
                <w:rFonts w:ascii="黑体" w:eastAsia="黑体" w:hAnsi="黑体" w:cs="Times New Roman"/>
              </w:rPr>
            </w:pPr>
            <w:r w:rsidRPr="005D5804">
              <w:rPr>
                <w:rFonts w:ascii="黑体" w:eastAsia="黑体" w:hAnsi="黑体" w:cs="Times New Roman"/>
              </w:rPr>
              <w:t xml:space="preserve">    );</w:t>
            </w:r>
          </w:p>
        </w:tc>
      </w:tr>
    </w:tbl>
    <w:p w14:paraId="18EB3888" w14:textId="77777777" w:rsidR="00B47AAA" w:rsidRDefault="00B47AAA" w:rsidP="00A5758A">
      <w:pPr>
        <w:pStyle w:val="a7"/>
        <w:spacing w:before="240" w:after="240"/>
        <w:ind w:firstLine="480"/>
      </w:pPr>
      <w:r>
        <w:rPr>
          <w:rFonts w:hint="eastAsia"/>
        </w:rPr>
        <w:t>模块接口</w:t>
      </w:r>
    </w:p>
    <w:tbl>
      <w:tblPr>
        <w:tblStyle w:val="ab"/>
        <w:tblW w:w="8784" w:type="dxa"/>
        <w:tblLook w:val="04A0" w:firstRow="1" w:lastRow="0" w:firstColumn="1" w:lastColumn="0" w:noHBand="0" w:noVBand="1"/>
      </w:tblPr>
      <w:tblGrid>
        <w:gridCol w:w="2001"/>
        <w:gridCol w:w="1419"/>
        <w:gridCol w:w="5364"/>
      </w:tblGrid>
      <w:tr w:rsidR="00B47AAA" w:rsidRPr="00A5758A" w14:paraId="31729F0F" w14:textId="77777777" w:rsidTr="004907C8">
        <w:tc>
          <w:tcPr>
            <w:tcW w:w="2001" w:type="dxa"/>
            <w:shd w:val="clear" w:color="auto" w:fill="D9E2F3" w:themeFill="accent1" w:themeFillTint="33"/>
          </w:tcPr>
          <w:p w14:paraId="12E46E02" w14:textId="77777777" w:rsidR="00B47AAA" w:rsidRPr="00A5758A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 w:hint="eastAsia"/>
              </w:rPr>
              <w:t>信号名</w:t>
            </w:r>
          </w:p>
        </w:tc>
        <w:tc>
          <w:tcPr>
            <w:tcW w:w="1419" w:type="dxa"/>
            <w:shd w:val="clear" w:color="auto" w:fill="D9E2F3" w:themeFill="accent1" w:themeFillTint="33"/>
          </w:tcPr>
          <w:p w14:paraId="605D09D5" w14:textId="77777777" w:rsidR="00B47AAA" w:rsidRPr="00A5758A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 w:hint="eastAsia"/>
              </w:rPr>
              <w:t>方向</w:t>
            </w:r>
          </w:p>
        </w:tc>
        <w:tc>
          <w:tcPr>
            <w:tcW w:w="5364" w:type="dxa"/>
            <w:shd w:val="clear" w:color="auto" w:fill="D9E2F3" w:themeFill="accent1" w:themeFillTint="33"/>
          </w:tcPr>
          <w:p w14:paraId="6C4F18AD" w14:textId="77777777" w:rsidR="00B47AAA" w:rsidRPr="00A5758A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B47AAA" w:rsidRPr="00A5758A" w14:paraId="707E4BFE" w14:textId="77777777" w:rsidTr="004907C8">
        <w:tc>
          <w:tcPr>
            <w:tcW w:w="2001" w:type="dxa"/>
            <w:shd w:val="clear" w:color="auto" w:fill="FFFFFF" w:themeFill="background1"/>
          </w:tcPr>
          <w:p w14:paraId="154CBFD2" w14:textId="77777777" w:rsidR="00B47AAA" w:rsidRPr="002D1D34" w:rsidRDefault="00C178C8" w:rsidP="0026273E">
            <w:pPr>
              <w:rPr>
                <w:rFonts w:ascii="黑体" w:eastAsia="黑体" w:hAnsi="黑体" w:cs="Times New Roman"/>
              </w:rPr>
            </w:pPr>
            <w:r w:rsidRPr="002D1D34">
              <w:rPr>
                <w:rFonts w:ascii="黑体" w:eastAsia="黑体" w:hAnsi="黑体" w:cs="Times New Roman"/>
              </w:rPr>
              <w:t>PC</w:t>
            </w:r>
            <w:r w:rsidRPr="002D1D34">
              <w:rPr>
                <w:rFonts w:ascii="黑体" w:eastAsia="黑体" w:hAnsi="黑体" w:cs="Times New Roman" w:hint="eastAsia"/>
              </w:rPr>
              <w:t>[3</w:t>
            </w:r>
            <w:r w:rsidRPr="002D1D34">
              <w:rPr>
                <w:rFonts w:ascii="黑体" w:eastAsia="黑体" w:hAnsi="黑体" w:cs="Times New Roman"/>
              </w:rPr>
              <w:t>1</w:t>
            </w:r>
            <w:r w:rsidRPr="002D1D34">
              <w:rPr>
                <w:rFonts w:ascii="黑体" w:eastAsia="黑体" w:hAnsi="黑体" w:cs="Times New Roman" w:hint="eastAsia"/>
              </w:rPr>
              <w:t>:</w:t>
            </w:r>
            <w:r w:rsidRPr="002D1D34">
              <w:rPr>
                <w:rFonts w:ascii="黑体" w:eastAsia="黑体" w:hAnsi="黑体" w:cs="Times New Roman"/>
              </w:rPr>
              <w:t>0</w:t>
            </w:r>
            <w:r w:rsidRPr="002D1D34">
              <w:rPr>
                <w:rFonts w:ascii="黑体" w:eastAsia="黑体" w:hAnsi="黑体" w:cs="Times New Roman" w:hint="eastAsia"/>
              </w:rPr>
              <w:t>]</w:t>
            </w:r>
          </w:p>
        </w:tc>
        <w:tc>
          <w:tcPr>
            <w:tcW w:w="1419" w:type="dxa"/>
            <w:shd w:val="clear" w:color="auto" w:fill="FFFFFF" w:themeFill="background1"/>
          </w:tcPr>
          <w:p w14:paraId="3C6785B3" w14:textId="77777777" w:rsidR="00B47AAA" w:rsidRPr="002D1D34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D1D34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364" w:type="dxa"/>
            <w:shd w:val="clear" w:color="auto" w:fill="FFFFFF" w:themeFill="background1"/>
          </w:tcPr>
          <w:p w14:paraId="6A80F685" w14:textId="4893EEBA" w:rsidR="00B47AAA" w:rsidRPr="002D1D34" w:rsidRDefault="002D1D34" w:rsidP="0026273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3</w:t>
            </w:r>
            <w:r>
              <w:rPr>
                <w:rFonts w:ascii="黑体" w:eastAsia="黑体" w:hAnsi="黑体" w:cs="Times New Roman"/>
              </w:rPr>
              <w:t>2</w:t>
            </w:r>
            <w:r w:rsidR="00B47AAA" w:rsidRPr="002D1D34">
              <w:rPr>
                <w:rFonts w:ascii="黑体" w:eastAsia="黑体" w:hAnsi="黑体" w:cs="Times New Roman" w:hint="eastAsia"/>
              </w:rPr>
              <w:t>位</w:t>
            </w:r>
            <w:r>
              <w:rPr>
                <w:rFonts w:ascii="黑体" w:eastAsia="黑体" w:hAnsi="黑体" w:cs="Times New Roman" w:hint="eastAsia"/>
              </w:rPr>
              <w:t>P</w:t>
            </w:r>
            <w:r>
              <w:rPr>
                <w:rFonts w:ascii="黑体" w:eastAsia="黑体" w:hAnsi="黑体" w:cs="Times New Roman"/>
              </w:rPr>
              <w:t>C</w:t>
            </w:r>
            <w:r w:rsidR="001537EB">
              <w:rPr>
                <w:rFonts w:ascii="黑体" w:eastAsia="黑体" w:hAnsi="黑体" w:cs="Times New Roman" w:hint="eastAsia"/>
              </w:rPr>
              <w:t>地址</w:t>
            </w:r>
          </w:p>
        </w:tc>
      </w:tr>
      <w:tr w:rsidR="002D1D34" w:rsidRPr="00A5758A" w14:paraId="533AD096" w14:textId="77777777" w:rsidTr="004907C8">
        <w:tc>
          <w:tcPr>
            <w:tcW w:w="2001" w:type="dxa"/>
            <w:shd w:val="clear" w:color="auto" w:fill="FFFFFF" w:themeFill="background1"/>
          </w:tcPr>
          <w:p w14:paraId="38363CE5" w14:textId="77777777" w:rsidR="002D1D34" w:rsidRPr="002D1D34" w:rsidRDefault="002D1D34" w:rsidP="0026273E">
            <w:pPr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Instruction[31:0]</w:t>
            </w:r>
          </w:p>
        </w:tc>
        <w:tc>
          <w:tcPr>
            <w:tcW w:w="1419" w:type="dxa"/>
            <w:shd w:val="clear" w:color="auto" w:fill="FFFFFF" w:themeFill="background1"/>
          </w:tcPr>
          <w:p w14:paraId="13CAED25" w14:textId="77777777" w:rsidR="002D1D34" w:rsidRPr="002D1D34" w:rsidRDefault="002D1D34" w:rsidP="0026273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364" w:type="dxa"/>
            <w:shd w:val="clear" w:color="auto" w:fill="FFFFFF" w:themeFill="background1"/>
          </w:tcPr>
          <w:p w14:paraId="6AF850A6" w14:textId="77777777" w:rsidR="002D1D34" w:rsidRPr="002D1D34" w:rsidRDefault="002D1D34" w:rsidP="0026273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3</w:t>
            </w:r>
            <w:r>
              <w:rPr>
                <w:rFonts w:ascii="黑体" w:eastAsia="黑体" w:hAnsi="黑体" w:cs="Times New Roman"/>
              </w:rPr>
              <w:t>2</w:t>
            </w:r>
            <w:r>
              <w:rPr>
                <w:rFonts w:ascii="黑体" w:eastAsia="黑体" w:hAnsi="黑体" w:cs="Times New Roman" w:hint="eastAsia"/>
              </w:rPr>
              <w:t>位当前指令</w:t>
            </w:r>
          </w:p>
        </w:tc>
      </w:tr>
    </w:tbl>
    <w:p w14:paraId="046FEE9F" w14:textId="77777777" w:rsidR="004907C8" w:rsidRPr="004907C8" w:rsidRDefault="004907C8" w:rsidP="004907C8">
      <w:pPr>
        <w:pStyle w:val="a9"/>
      </w:pPr>
      <w:r w:rsidRPr="004907C8">
        <w:t>module IM(</w:t>
      </w:r>
    </w:p>
    <w:p w14:paraId="552209E6" w14:textId="77777777" w:rsidR="004907C8" w:rsidRPr="004907C8" w:rsidRDefault="004907C8" w:rsidP="004907C8">
      <w:pPr>
        <w:pStyle w:val="a9"/>
      </w:pPr>
      <w:r w:rsidRPr="004907C8">
        <w:t xml:space="preserve">    input [31:0] PC,</w:t>
      </w:r>
    </w:p>
    <w:p w14:paraId="15E2A8FB" w14:textId="77777777" w:rsidR="004907C8" w:rsidRPr="004907C8" w:rsidRDefault="004907C8" w:rsidP="004907C8">
      <w:pPr>
        <w:pStyle w:val="a9"/>
      </w:pPr>
      <w:r w:rsidRPr="004907C8">
        <w:t xml:space="preserve">    output [31:0] Instruction</w:t>
      </w:r>
    </w:p>
    <w:p w14:paraId="3379524B" w14:textId="77777777" w:rsidR="004907C8" w:rsidRPr="004907C8" w:rsidRDefault="004907C8" w:rsidP="004907C8">
      <w:pPr>
        <w:pStyle w:val="a9"/>
      </w:pPr>
      <w:r w:rsidRPr="004907C8">
        <w:t xml:space="preserve">    );</w:t>
      </w:r>
    </w:p>
    <w:p w14:paraId="5056C80F" w14:textId="77777777" w:rsidR="004907C8" w:rsidRPr="004907C8" w:rsidRDefault="004907C8" w:rsidP="004907C8">
      <w:pPr>
        <w:pStyle w:val="a9"/>
      </w:pPr>
    </w:p>
    <w:p w14:paraId="2C45C5DC" w14:textId="77777777" w:rsidR="004907C8" w:rsidRPr="004907C8" w:rsidRDefault="004907C8" w:rsidP="004907C8">
      <w:pPr>
        <w:pStyle w:val="a9"/>
      </w:pPr>
      <w:r w:rsidRPr="004907C8">
        <w:t xml:space="preserve">    reg [31:0]</w:t>
      </w:r>
      <w:proofErr w:type="spellStart"/>
      <w:r w:rsidRPr="004907C8">
        <w:t>im</w:t>
      </w:r>
      <w:proofErr w:type="spellEnd"/>
      <w:r w:rsidRPr="004907C8">
        <w:t xml:space="preserve"> [0:1024];</w:t>
      </w:r>
    </w:p>
    <w:p w14:paraId="0BC45DAB" w14:textId="77777777" w:rsidR="004907C8" w:rsidRPr="004907C8" w:rsidRDefault="004907C8" w:rsidP="004907C8">
      <w:pPr>
        <w:pStyle w:val="a9"/>
      </w:pPr>
      <w:r w:rsidRPr="004907C8">
        <w:t xml:space="preserve">    initial begin</w:t>
      </w:r>
    </w:p>
    <w:p w14:paraId="074A2D4F" w14:textId="77777777" w:rsidR="004907C8" w:rsidRPr="004907C8" w:rsidRDefault="004907C8" w:rsidP="004907C8">
      <w:pPr>
        <w:pStyle w:val="a9"/>
      </w:pPr>
      <w:r w:rsidRPr="004907C8">
        <w:t xml:space="preserve">        $</w:t>
      </w:r>
      <w:proofErr w:type="spellStart"/>
      <w:r w:rsidRPr="004907C8">
        <w:t>readmemh</w:t>
      </w:r>
      <w:proofErr w:type="spellEnd"/>
      <w:r w:rsidRPr="004907C8">
        <w:t>("code.txt",</w:t>
      </w:r>
      <w:proofErr w:type="spellStart"/>
      <w:r w:rsidRPr="004907C8">
        <w:t>im</w:t>
      </w:r>
      <w:proofErr w:type="spellEnd"/>
      <w:r w:rsidRPr="004907C8">
        <w:t>);</w:t>
      </w:r>
    </w:p>
    <w:p w14:paraId="43B8EE6A" w14:textId="77777777" w:rsidR="004907C8" w:rsidRPr="004907C8" w:rsidRDefault="004907C8" w:rsidP="004907C8">
      <w:pPr>
        <w:pStyle w:val="a9"/>
      </w:pPr>
      <w:r w:rsidRPr="004907C8">
        <w:t xml:space="preserve">    end</w:t>
      </w:r>
    </w:p>
    <w:p w14:paraId="289F339F" w14:textId="77777777" w:rsidR="004907C8" w:rsidRPr="004907C8" w:rsidRDefault="004907C8" w:rsidP="004907C8">
      <w:pPr>
        <w:pStyle w:val="a9"/>
      </w:pPr>
      <w:r w:rsidRPr="004907C8">
        <w:t xml:space="preserve">    assign Instruction = </w:t>
      </w:r>
      <w:proofErr w:type="spellStart"/>
      <w:r w:rsidRPr="004907C8">
        <w:t>im</w:t>
      </w:r>
      <w:proofErr w:type="spellEnd"/>
      <w:r w:rsidRPr="004907C8">
        <w:t>[PC[11:2]];</w:t>
      </w:r>
    </w:p>
    <w:p w14:paraId="7E8C2FCD" w14:textId="77777777" w:rsidR="004907C8" w:rsidRPr="004907C8" w:rsidRDefault="004907C8" w:rsidP="004907C8">
      <w:pPr>
        <w:pStyle w:val="a9"/>
      </w:pPr>
    </w:p>
    <w:p w14:paraId="40533155" w14:textId="6312D1E4" w:rsidR="001537EB" w:rsidRDefault="004907C8" w:rsidP="004907C8">
      <w:pPr>
        <w:pStyle w:val="a9"/>
        <w:rPr>
          <w:rFonts w:ascii="Consolas" w:hAnsi="Consolas" w:cs="宋体"/>
          <w:color w:val="000000"/>
          <w:kern w:val="0"/>
          <w:sz w:val="23"/>
          <w:szCs w:val="23"/>
        </w:rPr>
      </w:pPr>
      <w:proofErr w:type="spellStart"/>
      <w:r w:rsidRPr="004907C8">
        <w:t>endmodule</w:t>
      </w:r>
      <w:proofErr w:type="spellEnd"/>
    </w:p>
    <w:p w14:paraId="20BF2410" w14:textId="5FD75081" w:rsidR="001537EB" w:rsidRDefault="001537EB" w:rsidP="001537EB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23B32697" w14:textId="487214E0" w:rsidR="001537EB" w:rsidRDefault="001537EB" w:rsidP="001537EB">
      <w:pPr>
        <w:pStyle w:val="11"/>
        <w:spacing w:before="240" w:after="240"/>
        <w:rPr>
          <w:rFonts w:ascii="黑体" w:hAnsi="黑体" w:cs="Times New Roman"/>
          <w:sz w:val="28"/>
        </w:rPr>
      </w:pPr>
      <w:r>
        <w:rPr>
          <w:rFonts w:ascii="黑体" w:hAnsi="黑体" w:cs="Times New Roman" w:hint="eastAsia"/>
          <w:sz w:val="28"/>
        </w:rPr>
        <w:t>3</w:t>
      </w:r>
      <w:r w:rsidRPr="00CB7CB7">
        <w:rPr>
          <w:rFonts w:ascii="黑体" w:hAnsi="黑体" w:cs="Times New Roman"/>
          <w:sz w:val="28"/>
        </w:rPr>
        <w:t>.</w:t>
      </w:r>
      <w:r>
        <w:rPr>
          <w:rFonts w:ascii="黑体" w:hAnsi="黑体" w:cs="Times New Roman" w:hint="eastAsia"/>
          <w:sz w:val="28"/>
        </w:rPr>
        <w:t>ALU</w:t>
      </w:r>
      <w:r>
        <w:rPr>
          <w:rFonts w:ascii="黑体" w:hAnsi="黑体" w:cs="Times New Roman"/>
          <w:sz w:val="28"/>
        </w:rPr>
        <w:t>.v</w:t>
      </w:r>
    </w:p>
    <w:tbl>
      <w:tblPr>
        <w:tblStyle w:val="ab"/>
        <w:tblW w:w="5240" w:type="dxa"/>
        <w:tblLook w:val="04A0" w:firstRow="1" w:lastRow="0" w:firstColumn="1" w:lastColumn="0" w:noHBand="0" w:noVBand="1"/>
      </w:tblPr>
      <w:tblGrid>
        <w:gridCol w:w="1625"/>
        <w:gridCol w:w="3615"/>
      </w:tblGrid>
      <w:tr w:rsidR="001537EB" w:rsidRPr="002D767C" w14:paraId="1ADE108B" w14:textId="77777777" w:rsidTr="00E97EE5">
        <w:tc>
          <w:tcPr>
            <w:tcW w:w="1625" w:type="dxa"/>
            <w:shd w:val="clear" w:color="auto" w:fill="D9E2F3" w:themeFill="accent1" w:themeFillTint="33"/>
          </w:tcPr>
          <w:p w14:paraId="2ADC2D59" w14:textId="77777777" w:rsidR="001537EB" w:rsidRPr="002D767C" w:rsidRDefault="001537EB" w:rsidP="00E97EE5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文件</w:t>
            </w:r>
          </w:p>
        </w:tc>
        <w:tc>
          <w:tcPr>
            <w:tcW w:w="3615" w:type="dxa"/>
            <w:shd w:val="clear" w:color="auto" w:fill="D9E2F3" w:themeFill="accent1" w:themeFillTint="33"/>
          </w:tcPr>
          <w:p w14:paraId="5BC4758A" w14:textId="77777777" w:rsidR="001537EB" w:rsidRPr="002D767C" w:rsidRDefault="001537EB" w:rsidP="00E97EE5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模块接口定义</w:t>
            </w:r>
          </w:p>
        </w:tc>
      </w:tr>
      <w:tr w:rsidR="001537EB" w:rsidRPr="002D6BB3" w14:paraId="1E6D7D2F" w14:textId="77777777" w:rsidTr="00E97EE5">
        <w:tc>
          <w:tcPr>
            <w:tcW w:w="1625" w:type="dxa"/>
            <w:shd w:val="clear" w:color="auto" w:fill="FFFFFF" w:themeFill="background1"/>
          </w:tcPr>
          <w:p w14:paraId="542D5D11" w14:textId="5B748982" w:rsidR="001537EB" w:rsidRPr="002D6BB3" w:rsidRDefault="00B47326" w:rsidP="00E97EE5">
            <w:pPr>
              <w:jc w:val="left"/>
              <w:rPr>
                <w:rFonts w:ascii="黑体" w:eastAsia="黑体" w:hAnsi="黑体" w:cs="Times New Roman"/>
              </w:rPr>
            </w:pPr>
            <w:proofErr w:type="spellStart"/>
            <w:r>
              <w:rPr>
                <w:rFonts w:ascii="黑体" w:eastAsia="黑体" w:hAnsi="黑体" w:cs="Times New Roman"/>
              </w:rPr>
              <w:t>ALU</w:t>
            </w:r>
            <w:r w:rsidR="001537EB" w:rsidRPr="002D6BB3">
              <w:rPr>
                <w:rFonts w:ascii="黑体" w:eastAsia="黑体" w:hAnsi="黑体" w:cs="Times New Roman"/>
              </w:rPr>
              <w:t>.v</w:t>
            </w:r>
            <w:proofErr w:type="spellEnd"/>
          </w:p>
        </w:tc>
        <w:tc>
          <w:tcPr>
            <w:tcW w:w="3615" w:type="dxa"/>
            <w:shd w:val="clear" w:color="auto" w:fill="FFFFFF" w:themeFill="background1"/>
          </w:tcPr>
          <w:p w14:paraId="6B583455" w14:textId="186B051F" w:rsidR="001537EB" w:rsidRPr="002D6BB3" w:rsidRDefault="001537EB" w:rsidP="00E97EE5">
            <w:pPr>
              <w:jc w:val="left"/>
              <w:rPr>
                <w:rFonts w:ascii="黑体" w:eastAsia="黑体" w:hAnsi="黑体" w:cs="Times New Roman"/>
              </w:rPr>
            </w:pPr>
            <w:r w:rsidRPr="002D6BB3">
              <w:rPr>
                <w:rFonts w:ascii="黑体" w:eastAsia="黑体" w:hAnsi="黑体" w:cs="Times New Roman"/>
              </w:rPr>
              <w:t xml:space="preserve">module </w:t>
            </w:r>
            <w:r w:rsidR="00B47326">
              <w:rPr>
                <w:rFonts w:ascii="黑体" w:eastAsia="黑体" w:hAnsi="黑体" w:cs="Times New Roman"/>
              </w:rPr>
              <w:t>ALU</w:t>
            </w:r>
            <w:r w:rsidRPr="002D6BB3">
              <w:rPr>
                <w:rFonts w:ascii="黑体" w:eastAsia="黑体" w:hAnsi="黑体" w:cs="Times New Roman"/>
              </w:rPr>
              <w:t>(</w:t>
            </w:r>
          </w:p>
          <w:p w14:paraId="31DC94F2" w14:textId="77777777" w:rsidR="001537EB" w:rsidRPr="002D6BB3" w:rsidRDefault="001537EB" w:rsidP="00E97EE5">
            <w:pPr>
              <w:jc w:val="left"/>
              <w:rPr>
                <w:rFonts w:ascii="黑体" w:eastAsia="黑体" w:hAnsi="黑体" w:cs="Times New Roman"/>
              </w:rPr>
            </w:pPr>
            <w:r w:rsidRPr="002D6BB3">
              <w:rPr>
                <w:rFonts w:ascii="黑体" w:eastAsia="黑体" w:hAnsi="黑体" w:cs="Times New Roman"/>
              </w:rPr>
              <w:t xml:space="preserve">    input [31:0] A,</w:t>
            </w:r>
          </w:p>
          <w:p w14:paraId="764AC953" w14:textId="77777777" w:rsidR="001537EB" w:rsidRPr="002D6BB3" w:rsidRDefault="001537EB" w:rsidP="00E97EE5">
            <w:pPr>
              <w:jc w:val="left"/>
              <w:rPr>
                <w:rFonts w:ascii="黑体" w:eastAsia="黑体" w:hAnsi="黑体" w:cs="Times New Roman"/>
              </w:rPr>
            </w:pPr>
            <w:r w:rsidRPr="002D6BB3">
              <w:rPr>
                <w:rFonts w:ascii="黑体" w:eastAsia="黑体" w:hAnsi="黑体" w:cs="Times New Roman"/>
              </w:rPr>
              <w:t xml:space="preserve">    input [31:0] B,</w:t>
            </w:r>
          </w:p>
          <w:p w14:paraId="2E1A64F2" w14:textId="77777777" w:rsidR="001537EB" w:rsidRPr="002D6BB3" w:rsidRDefault="001537EB" w:rsidP="00E97EE5">
            <w:pPr>
              <w:jc w:val="left"/>
              <w:rPr>
                <w:rFonts w:ascii="黑体" w:eastAsia="黑体" w:hAnsi="黑体" w:cs="Times New Roman"/>
              </w:rPr>
            </w:pPr>
            <w:r w:rsidRPr="002D6BB3">
              <w:rPr>
                <w:rFonts w:ascii="黑体" w:eastAsia="黑体" w:hAnsi="黑体" w:cs="Times New Roman"/>
              </w:rPr>
              <w:t xml:space="preserve">    input [2:0] </w:t>
            </w:r>
            <w:proofErr w:type="spellStart"/>
            <w:r w:rsidRPr="002D6BB3">
              <w:rPr>
                <w:rFonts w:ascii="黑体" w:eastAsia="黑体" w:hAnsi="黑体" w:cs="Times New Roman"/>
              </w:rPr>
              <w:t>ALUCtrl</w:t>
            </w:r>
            <w:proofErr w:type="spellEnd"/>
            <w:r w:rsidRPr="002D6BB3">
              <w:rPr>
                <w:rFonts w:ascii="黑体" w:eastAsia="黑体" w:hAnsi="黑体" w:cs="Times New Roman"/>
              </w:rPr>
              <w:t>,</w:t>
            </w:r>
          </w:p>
          <w:p w14:paraId="459F720E" w14:textId="77777777" w:rsidR="001537EB" w:rsidRPr="002D6BB3" w:rsidRDefault="001537EB" w:rsidP="00E97EE5">
            <w:pPr>
              <w:jc w:val="left"/>
              <w:rPr>
                <w:rFonts w:ascii="黑体" w:eastAsia="黑体" w:hAnsi="黑体" w:cs="Times New Roman"/>
              </w:rPr>
            </w:pPr>
            <w:r w:rsidRPr="002D6BB3">
              <w:rPr>
                <w:rFonts w:ascii="黑体" w:eastAsia="黑体" w:hAnsi="黑体" w:cs="Times New Roman"/>
              </w:rPr>
              <w:t xml:space="preserve">    output reg[31:0] Result,</w:t>
            </w:r>
          </w:p>
          <w:p w14:paraId="10E74A45" w14:textId="76718E65" w:rsidR="001537EB" w:rsidRPr="002D6BB3" w:rsidRDefault="001537EB" w:rsidP="00E97EE5">
            <w:pPr>
              <w:jc w:val="left"/>
              <w:rPr>
                <w:rFonts w:ascii="黑体" w:eastAsia="黑体" w:hAnsi="黑体" w:cs="Times New Roman"/>
              </w:rPr>
            </w:pPr>
            <w:r w:rsidRPr="002D6BB3">
              <w:rPr>
                <w:rFonts w:ascii="黑体" w:eastAsia="黑体" w:hAnsi="黑体" w:cs="Times New Roman"/>
              </w:rPr>
              <w:t xml:space="preserve">    output </w:t>
            </w:r>
            <w:r w:rsidR="004907C8">
              <w:rPr>
                <w:rFonts w:ascii="黑体" w:eastAsia="黑体" w:hAnsi="黑体" w:cs="Times New Roman"/>
              </w:rPr>
              <w:t>z</w:t>
            </w:r>
            <w:r w:rsidRPr="002D6BB3">
              <w:rPr>
                <w:rFonts w:ascii="黑体" w:eastAsia="黑体" w:hAnsi="黑体" w:cs="Times New Roman"/>
              </w:rPr>
              <w:t>ero</w:t>
            </w:r>
          </w:p>
          <w:p w14:paraId="141901FA" w14:textId="77777777" w:rsidR="001537EB" w:rsidRPr="002D6BB3" w:rsidRDefault="001537EB" w:rsidP="00E97EE5">
            <w:pPr>
              <w:jc w:val="left"/>
              <w:rPr>
                <w:rFonts w:ascii="黑体" w:eastAsia="黑体" w:hAnsi="黑体" w:cs="Times New Roman"/>
              </w:rPr>
            </w:pPr>
            <w:r w:rsidRPr="002D6BB3">
              <w:rPr>
                <w:rFonts w:ascii="黑体" w:eastAsia="黑体" w:hAnsi="黑体" w:cs="Times New Roman"/>
              </w:rPr>
              <w:t xml:space="preserve">    );</w:t>
            </w:r>
          </w:p>
        </w:tc>
      </w:tr>
    </w:tbl>
    <w:p w14:paraId="696831BD" w14:textId="77777777" w:rsidR="001537EB" w:rsidRDefault="001537EB" w:rsidP="001537EB">
      <w:pPr>
        <w:pStyle w:val="a7"/>
        <w:spacing w:before="240" w:after="240"/>
        <w:ind w:firstLine="480"/>
      </w:pPr>
      <w:r>
        <w:rPr>
          <w:rFonts w:hint="eastAsia"/>
        </w:rPr>
        <w:t>模块接口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76"/>
        <w:gridCol w:w="1496"/>
        <w:gridCol w:w="5658"/>
      </w:tblGrid>
      <w:tr w:rsidR="001537EB" w:rsidRPr="00CB7CB7" w14:paraId="0BD8BDFF" w14:textId="77777777" w:rsidTr="001537EB">
        <w:tc>
          <w:tcPr>
            <w:tcW w:w="1476" w:type="dxa"/>
            <w:shd w:val="clear" w:color="auto" w:fill="D9E2F3" w:themeFill="accent1" w:themeFillTint="33"/>
          </w:tcPr>
          <w:p w14:paraId="5D490C4E" w14:textId="77777777" w:rsidR="001537EB" w:rsidRPr="00CB7CB7" w:rsidRDefault="001537EB" w:rsidP="00E97EE5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信号名</w:t>
            </w:r>
          </w:p>
        </w:tc>
        <w:tc>
          <w:tcPr>
            <w:tcW w:w="1496" w:type="dxa"/>
            <w:shd w:val="clear" w:color="auto" w:fill="D9E2F3" w:themeFill="accent1" w:themeFillTint="33"/>
          </w:tcPr>
          <w:p w14:paraId="5669F4B6" w14:textId="77777777" w:rsidR="001537EB" w:rsidRPr="00CB7CB7" w:rsidRDefault="001537EB" w:rsidP="00E97EE5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方向</w:t>
            </w:r>
          </w:p>
        </w:tc>
        <w:tc>
          <w:tcPr>
            <w:tcW w:w="5658" w:type="dxa"/>
            <w:shd w:val="clear" w:color="auto" w:fill="D9E2F3" w:themeFill="accent1" w:themeFillTint="33"/>
          </w:tcPr>
          <w:p w14:paraId="39DDC4EE" w14:textId="77777777" w:rsidR="001537EB" w:rsidRPr="00CB7CB7" w:rsidRDefault="001537EB" w:rsidP="00E97EE5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1537EB" w:rsidRPr="00CB7CB7" w14:paraId="5E49B09A" w14:textId="77777777" w:rsidTr="001537EB">
        <w:tc>
          <w:tcPr>
            <w:tcW w:w="1476" w:type="dxa"/>
            <w:shd w:val="clear" w:color="auto" w:fill="FFFFFF" w:themeFill="background1"/>
          </w:tcPr>
          <w:p w14:paraId="14FDA9D2" w14:textId="77777777" w:rsidR="001537EB" w:rsidRPr="00CB7CB7" w:rsidRDefault="001537EB" w:rsidP="00E97EE5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A[31:0]</w:t>
            </w:r>
          </w:p>
        </w:tc>
        <w:tc>
          <w:tcPr>
            <w:tcW w:w="1496" w:type="dxa"/>
            <w:shd w:val="clear" w:color="auto" w:fill="FFFFFF" w:themeFill="background1"/>
          </w:tcPr>
          <w:p w14:paraId="62688A05" w14:textId="77777777" w:rsidR="001537EB" w:rsidRPr="00CB7CB7" w:rsidRDefault="001537EB" w:rsidP="00E97EE5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658" w:type="dxa"/>
            <w:shd w:val="clear" w:color="auto" w:fill="FFFFFF" w:themeFill="background1"/>
          </w:tcPr>
          <w:p w14:paraId="5F83CC83" w14:textId="5B1E68EA" w:rsidR="001537EB" w:rsidRPr="00CB7CB7" w:rsidRDefault="001537EB" w:rsidP="00E97EE5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 xml:space="preserve">32 位输入数据 </w:t>
            </w:r>
            <w:r>
              <w:rPr>
                <w:rFonts w:ascii="黑体" w:eastAsia="黑体" w:hAnsi="黑体" w:cs="Times New Roman"/>
              </w:rPr>
              <w:t>A</w:t>
            </w:r>
          </w:p>
        </w:tc>
      </w:tr>
      <w:tr w:rsidR="001537EB" w:rsidRPr="00CB7CB7" w14:paraId="5E30DD7C" w14:textId="77777777" w:rsidTr="001537EB">
        <w:tc>
          <w:tcPr>
            <w:tcW w:w="1476" w:type="dxa"/>
            <w:shd w:val="clear" w:color="auto" w:fill="FFFFFF" w:themeFill="background1"/>
          </w:tcPr>
          <w:p w14:paraId="4C08FD2E" w14:textId="77777777" w:rsidR="001537EB" w:rsidRPr="00CB7CB7" w:rsidRDefault="001537EB" w:rsidP="00E97EE5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B[31:0]</w:t>
            </w:r>
          </w:p>
        </w:tc>
        <w:tc>
          <w:tcPr>
            <w:tcW w:w="1496" w:type="dxa"/>
            <w:shd w:val="clear" w:color="auto" w:fill="FFFFFF" w:themeFill="background1"/>
          </w:tcPr>
          <w:p w14:paraId="0FE5A382" w14:textId="77777777" w:rsidR="001537EB" w:rsidRPr="00CB7CB7" w:rsidRDefault="001537EB" w:rsidP="00E97EE5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658" w:type="dxa"/>
            <w:shd w:val="clear" w:color="auto" w:fill="FFFFFF" w:themeFill="background1"/>
          </w:tcPr>
          <w:p w14:paraId="77BE64E0" w14:textId="2DB4039C" w:rsidR="001537EB" w:rsidRPr="00CB7CB7" w:rsidRDefault="001537EB" w:rsidP="00E97EE5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 xml:space="preserve">32 位输入数据 </w:t>
            </w:r>
            <w:r>
              <w:rPr>
                <w:rFonts w:ascii="黑体" w:eastAsia="黑体" w:hAnsi="黑体" w:cs="Times New Roman"/>
              </w:rPr>
              <w:t>B</w:t>
            </w:r>
          </w:p>
        </w:tc>
      </w:tr>
      <w:tr w:rsidR="001537EB" w:rsidRPr="00CB7CB7" w14:paraId="2CD2C143" w14:textId="77777777" w:rsidTr="001537EB">
        <w:tc>
          <w:tcPr>
            <w:tcW w:w="1476" w:type="dxa"/>
            <w:shd w:val="clear" w:color="auto" w:fill="FFFFFF" w:themeFill="background1"/>
          </w:tcPr>
          <w:p w14:paraId="13ADBE7C" w14:textId="77777777" w:rsidR="001537EB" w:rsidRPr="00CB7CB7" w:rsidRDefault="001537EB" w:rsidP="00E97EE5">
            <w:pPr>
              <w:jc w:val="center"/>
              <w:rPr>
                <w:rFonts w:ascii="黑体" w:eastAsia="黑体" w:hAnsi="黑体" w:cs="Times New Roman"/>
              </w:rPr>
            </w:pPr>
            <w:proofErr w:type="spellStart"/>
            <w:r w:rsidRPr="00CB7CB7">
              <w:rPr>
                <w:rFonts w:ascii="黑体" w:eastAsia="黑体" w:hAnsi="黑体" w:cs="Times New Roman" w:hint="eastAsia"/>
              </w:rPr>
              <w:t>A</w:t>
            </w:r>
            <w:r w:rsidRPr="00CB7CB7">
              <w:rPr>
                <w:rFonts w:ascii="黑体" w:eastAsia="黑体" w:hAnsi="黑体" w:cs="Times New Roman"/>
              </w:rPr>
              <w:t>LUCtrl</w:t>
            </w:r>
            <w:proofErr w:type="spellEnd"/>
            <w:r w:rsidRPr="00CB7CB7">
              <w:rPr>
                <w:rFonts w:ascii="黑体" w:eastAsia="黑体" w:hAnsi="黑体" w:cs="Times New Roman"/>
              </w:rPr>
              <w:t>[2:0]</w:t>
            </w:r>
          </w:p>
        </w:tc>
        <w:tc>
          <w:tcPr>
            <w:tcW w:w="1496" w:type="dxa"/>
            <w:shd w:val="clear" w:color="auto" w:fill="FFFFFF" w:themeFill="background1"/>
          </w:tcPr>
          <w:p w14:paraId="0B7145C2" w14:textId="77777777" w:rsidR="001537EB" w:rsidRPr="00CB7CB7" w:rsidRDefault="001537EB" w:rsidP="00E97EE5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658" w:type="dxa"/>
            <w:shd w:val="clear" w:color="auto" w:fill="FFFFFF" w:themeFill="background1"/>
          </w:tcPr>
          <w:p w14:paraId="138DEB7C" w14:textId="77777777" w:rsidR="001537EB" w:rsidRPr="00CB7CB7" w:rsidRDefault="001537EB" w:rsidP="00E97EE5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控制信号</w:t>
            </w:r>
          </w:p>
          <w:p w14:paraId="468FBCE1" w14:textId="6C4BFBA6" w:rsidR="001537EB" w:rsidRPr="00CB7CB7" w:rsidRDefault="001537EB" w:rsidP="00E97EE5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0</w:t>
            </w:r>
            <w:r w:rsidRPr="00CB7CB7">
              <w:rPr>
                <w:rFonts w:ascii="黑体" w:eastAsia="黑体" w:hAnsi="黑体" w:cs="Times New Roman"/>
              </w:rPr>
              <w:t>00</w:t>
            </w:r>
            <w:r w:rsidRPr="00CB7CB7">
              <w:rPr>
                <w:rFonts w:ascii="黑体" w:eastAsia="黑体" w:hAnsi="黑体" w:cs="Times New Roman" w:hint="eastAsia"/>
              </w:rPr>
              <w:t>：</w:t>
            </w:r>
            <w:r>
              <w:rPr>
                <w:rFonts w:ascii="黑体" w:eastAsia="黑体" w:hAnsi="黑体" w:cs="Times New Roman" w:hint="eastAsia"/>
              </w:rPr>
              <w:t>加法</w:t>
            </w:r>
          </w:p>
          <w:p w14:paraId="134DCC7F" w14:textId="22F53911" w:rsidR="001537EB" w:rsidRPr="00CB7CB7" w:rsidRDefault="001537EB" w:rsidP="00E97EE5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0</w:t>
            </w:r>
            <w:r w:rsidRPr="00CB7CB7">
              <w:rPr>
                <w:rFonts w:ascii="黑体" w:eastAsia="黑体" w:hAnsi="黑体" w:cs="Times New Roman"/>
              </w:rPr>
              <w:t>01</w:t>
            </w:r>
            <w:r w:rsidRPr="00CB7CB7">
              <w:rPr>
                <w:rFonts w:ascii="黑体" w:eastAsia="黑体" w:hAnsi="黑体" w:cs="Times New Roman" w:hint="eastAsia"/>
              </w:rPr>
              <w:t>：</w:t>
            </w:r>
            <w:r>
              <w:rPr>
                <w:rFonts w:ascii="黑体" w:eastAsia="黑体" w:hAnsi="黑体" w:cs="Times New Roman" w:hint="eastAsia"/>
              </w:rPr>
              <w:t>减法</w:t>
            </w:r>
          </w:p>
          <w:p w14:paraId="44FDDFC9" w14:textId="77777777" w:rsidR="001537EB" w:rsidRDefault="001537EB" w:rsidP="001537EB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0</w:t>
            </w:r>
            <w:r w:rsidRPr="00CB7CB7">
              <w:rPr>
                <w:rFonts w:ascii="黑体" w:eastAsia="黑体" w:hAnsi="黑体" w:cs="Times New Roman"/>
              </w:rPr>
              <w:t>10</w:t>
            </w:r>
            <w:r w:rsidRPr="00CB7CB7">
              <w:rPr>
                <w:rFonts w:ascii="黑体" w:eastAsia="黑体" w:hAnsi="黑体" w:cs="Times New Roman" w:hint="eastAsia"/>
              </w:rPr>
              <w:t>：</w:t>
            </w:r>
            <w:r>
              <w:rPr>
                <w:rFonts w:ascii="黑体" w:eastAsia="黑体" w:hAnsi="黑体" w:cs="Times New Roman" w:hint="eastAsia"/>
              </w:rPr>
              <w:t>与运算</w:t>
            </w:r>
          </w:p>
          <w:p w14:paraId="79437B01" w14:textId="06437D54" w:rsidR="001537EB" w:rsidRPr="00CB7CB7" w:rsidRDefault="001537EB" w:rsidP="001537EB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0</w:t>
            </w:r>
            <w:r>
              <w:rPr>
                <w:rFonts w:ascii="黑体" w:eastAsia="黑体" w:hAnsi="黑体" w:cs="Times New Roman"/>
              </w:rPr>
              <w:t>11:</w:t>
            </w:r>
            <w:r>
              <w:rPr>
                <w:rFonts w:ascii="黑体" w:eastAsia="黑体" w:hAnsi="黑体" w:cs="Times New Roman" w:hint="eastAsia"/>
              </w:rPr>
              <w:t>或运算</w:t>
            </w:r>
          </w:p>
        </w:tc>
      </w:tr>
      <w:tr w:rsidR="001537EB" w:rsidRPr="00CB7CB7" w14:paraId="1ABE0415" w14:textId="77777777" w:rsidTr="001537EB">
        <w:tc>
          <w:tcPr>
            <w:tcW w:w="1476" w:type="dxa"/>
            <w:shd w:val="clear" w:color="auto" w:fill="FFFFFF" w:themeFill="background1"/>
          </w:tcPr>
          <w:p w14:paraId="2C4CF065" w14:textId="77777777" w:rsidR="001537EB" w:rsidRPr="00CB7CB7" w:rsidRDefault="001537EB" w:rsidP="00E97EE5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Result[31:0]</w:t>
            </w:r>
          </w:p>
        </w:tc>
        <w:tc>
          <w:tcPr>
            <w:tcW w:w="1496" w:type="dxa"/>
            <w:shd w:val="clear" w:color="auto" w:fill="FFFFFF" w:themeFill="background1"/>
          </w:tcPr>
          <w:p w14:paraId="1EAF305B" w14:textId="77777777" w:rsidR="001537EB" w:rsidRPr="00CB7CB7" w:rsidRDefault="001537EB" w:rsidP="00E97EE5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658" w:type="dxa"/>
            <w:shd w:val="clear" w:color="auto" w:fill="FFFFFF" w:themeFill="background1"/>
          </w:tcPr>
          <w:p w14:paraId="41DEC87C" w14:textId="77777777" w:rsidR="001537EB" w:rsidRPr="00CB7CB7" w:rsidRDefault="001537EB" w:rsidP="00E97EE5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32 位数据输出</w:t>
            </w:r>
          </w:p>
        </w:tc>
      </w:tr>
      <w:tr w:rsidR="001537EB" w:rsidRPr="00CB7CB7" w14:paraId="55924DA5" w14:textId="77777777" w:rsidTr="001537EB">
        <w:tc>
          <w:tcPr>
            <w:tcW w:w="1476" w:type="dxa"/>
            <w:shd w:val="clear" w:color="auto" w:fill="FFFFFF" w:themeFill="background1"/>
          </w:tcPr>
          <w:p w14:paraId="06AF549A" w14:textId="60AB182C" w:rsidR="001537EB" w:rsidRPr="00CB7CB7" w:rsidRDefault="004907C8" w:rsidP="00E97EE5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z</w:t>
            </w:r>
            <w:r w:rsidR="001537EB" w:rsidRPr="00CB7CB7">
              <w:rPr>
                <w:rFonts w:ascii="黑体" w:eastAsia="黑体" w:hAnsi="黑体" w:cs="Times New Roman"/>
              </w:rPr>
              <w:t>ero</w:t>
            </w:r>
          </w:p>
        </w:tc>
        <w:tc>
          <w:tcPr>
            <w:tcW w:w="1496" w:type="dxa"/>
            <w:shd w:val="clear" w:color="auto" w:fill="FFFFFF" w:themeFill="background1"/>
          </w:tcPr>
          <w:p w14:paraId="0F4D498D" w14:textId="77777777" w:rsidR="001537EB" w:rsidRPr="00CB7CB7" w:rsidRDefault="001537EB" w:rsidP="00E97EE5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658" w:type="dxa"/>
            <w:shd w:val="clear" w:color="auto" w:fill="FFFFFF" w:themeFill="background1"/>
          </w:tcPr>
          <w:p w14:paraId="230B6324" w14:textId="77777777" w:rsidR="001537EB" w:rsidRPr="00CB7CB7" w:rsidRDefault="001537EB" w:rsidP="00E97EE5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A,B</w:t>
            </w:r>
            <w:r w:rsidRPr="00CB7CB7">
              <w:rPr>
                <w:rFonts w:ascii="黑体" w:eastAsia="黑体" w:hAnsi="黑体" w:cs="Times New Roman" w:hint="eastAsia"/>
              </w:rPr>
              <w:t>是否相等的标志信号</w:t>
            </w:r>
          </w:p>
          <w:p w14:paraId="06E72968" w14:textId="77777777" w:rsidR="001537EB" w:rsidRPr="00CB7CB7" w:rsidRDefault="001537EB" w:rsidP="00E97EE5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1：</w:t>
            </w:r>
            <w:r w:rsidRPr="00CB7CB7">
              <w:rPr>
                <w:rFonts w:ascii="黑体" w:eastAsia="黑体" w:hAnsi="黑体" w:cs="Times New Roman" w:hint="eastAsia"/>
              </w:rPr>
              <w:t>相等</w:t>
            </w:r>
          </w:p>
          <w:p w14:paraId="6D2C3FA3" w14:textId="77777777" w:rsidR="001537EB" w:rsidRPr="00CB7CB7" w:rsidRDefault="001537EB" w:rsidP="00E97EE5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0：</w:t>
            </w:r>
            <w:r w:rsidRPr="00CB7CB7">
              <w:rPr>
                <w:rFonts w:ascii="黑体" w:eastAsia="黑体" w:hAnsi="黑体" w:cs="Times New Roman" w:hint="eastAsia"/>
              </w:rPr>
              <w:t>不相等</w:t>
            </w:r>
            <w:r w:rsidRPr="00CB7CB7">
              <w:rPr>
                <w:rFonts w:ascii="黑体" w:eastAsia="黑体" w:hAnsi="黑体" w:cs="Times New Roman"/>
              </w:rPr>
              <w:t xml:space="preserve"> </w:t>
            </w:r>
          </w:p>
        </w:tc>
      </w:tr>
    </w:tbl>
    <w:p w14:paraId="3A44402B" w14:textId="77777777" w:rsidR="004907C8" w:rsidRPr="004907C8" w:rsidRDefault="004907C8" w:rsidP="004907C8">
      <w:pPr>
        <w:pStyle w:val="a9"/>
      </w:pPr>
      <w:r w:rsidRPr="004907C8">
        <w:t>module ALU(</w:t>
      </w:r>
    </w:p>
    <w:p w14:paraId="675E7C06" w14:textId="77777777" w:rsidR="004907C8" w:rsidRPr="004907C8" w:rsidRDefault="004907C8" w:rsidP="004907C8">
      <w:pPr>
        <w:pStyle w:val="a9"/>
      </w:pPr>
      <w:r w:rsidRPr="004907C8">
        <w:t xml:space="preserve">    input [31:0] A,</w:t>
      </w:r>
    </w:p>
    <w:p w14:paraId="2EC8DA2E" w14:textId="77777777" w:rsidR="004907C8" w:rsidRPr="004907C8" w:rsidRDefault="004907C8" w:rsidP="004907C8">
      <w:pPr>
        <w:pStyle w:val="a9"/>
      </w:pPr>
      <w:r w:rsidRPr="004907C8">
        <w:t xml:space="preserve">    input [31:0] B,</w:t>
      </w:r>
    </w:p>
    <w:p w14:paraId="6A66F50B" w14:textId="77777777" w:rsidR="004907C8" w:rsidRPr="004907C8" w:rsidRDefault="004907C8" w:rsidP="004907C8">
      <w:pPr>
        <w:pStyle w:val="a9"/>
      </w:pPr>
      <w:r w:rsidRPr="004907C8">
        <w:t xml:space="preserve">    input [2:0] </w:t>
      </w:r>
      <w:proofErr w:type="spellStart"/>
      <w:r w:rsidRPr="004907C8">
        <w:t>ALUCtrl</w:t>
      </w:r>
      <w:proofErr w:type="spellEnd"/>
      <w:r w:rsidRPr="004907C8">
        <w:t>,</w:t>
      </w:r>
    </w:p>
    <w:p w14:paraId="0AD39B23" w14:textId="77777777" w:rsidR="004907C8" w:rsidRPr="004907C8" w:rsidRDefault="004907C8" w:rsidP="004907C8">
      <w:pPr>
        <w:pStyle w:val="a9"/>
      </w:pPr>
      <w:r w:rsidRPr="004907C8">
        <w:t xml:space="preserve">    output reg [31:0] Result,</w:t>
      </w:r>
    </w:p>
    <w:p w14:paraId="72F35605" w14:textId="77777777" w:rsidR="004907C8" w:rsidRPr="004907C8" w:rsidRDefault="004907C8" w:rsidP="004907C8">
      <w:pPr>
        <w:pStyle w:val="a9"/>
      </w:pPr>
      <w:r w:rsidRPr="004907C8">
        <w:t xml:space="preserve">    output zero</w:t>
      </w:r>
    </w:p>
    <w:p w14:paraId="7C37E284" w14:textId="77777777" w:rsidR="004907C8" w:rsidRPr="004907C8" w:rsidRDefault="004907C8" w:rsidP="004907C8">
      <w:pPr>
        <w:pStyle w:val="a9"/>
      </w:pPr>
      <w:r w:rsidRPr="004907C8">
        <w:t xml:space="preserve">    );</w:t>
      </w:r>
    </w:p>
    <w:p w14:paraId="06F9E6F4" w14:textId="77777777" w:rsidR="004907C8" w:rsidRPr="004907C8" w:rsidRDefault="004907C8" w:rsidP="004907C8">
      <w:pPr>
        <w:pStyle w:val="a9"/>
      </w:pPr>
    </w:p>
    <w:p w14:paraId="3C1DE200" w14:textId="77777777" w:rsidR="004907C8" w:rsidRPr="004907C8" w:rsidRDefault="004907C8" w:rsidP="004907C8">
      <w:pPr>
        <w:pStyle w:val="a9"/>
      </w:pPr>
      <w:r w:rsidRPr="004907C8">
        <w:t xml:space="preserve">    always @(*)begin</w:t>
      </w:r>
    </w:p>
    <w:p w14:paraId="6173FF27" w14:textId="77777777" w:rsidR="004907C8" w:rsidRPr="004907C8" w:rsidRDefault="004907C8" w:rsidP="004907C8">
      <w:pPr>
        <w:pStyle w:val="a9"/>
      </w:pPr>
      <w:r w:rsidRPr="004907C8">
        <w:t xml:space="preserve">        case(</w:t>
      </w:r>
      <w:proofErr w:type="spellStart"/>
      <w:r w:rsidRPr="004907C8">
        <w:t>ALUCtrl</w:t>
      </w:r>
      <w:proofErr w:type="spellEnd"/>
      <w:r w:rsidRPr="004907C8">
        <w:t>)</w:t>
      </w:r>
    </w:p>
    <w:p w14:paraId="3A105D40" w14:textId="77777777" w:rsidR="004907C8" w:rsidRPr="004907C8" w:rsidRDefault="004907C8" w:rsidP="004907C8">
      <w:pPr>
        <w:pStyle w:val="a9"/>
      </w:pPr>
      <w:r w:rsidRPr="004907C8">
        <w:t xml:space="preserve">            3'b000:begin</w:t>
      </w:r>
    </w:p>
    <w:p w14:paraId="20D6312D" w14:textId="77777777" w:rsidR="004907C8" w:rsidRPr="004907C8" w:rsidRDefault="004907C8" w:rsidP="004907C8">
      <w:pPr>
        <w:pStyle w:val="a9"/>
      </w:pPr>
      <w:r w:rsidRPr="004907C8">
        <w:t xml:space="preserve">                Result &lt;= A + B;</w:t>
      </w:r>
    </w:p>
    <w:p w14:paraId="5429456B" w14:textId="77777777" w:rsidR="004907C8" w:rsidRPr="004907C8" w:rsidRDefault="004907C8" w:rsidP="004907C8">
      <w:pPr>
        <w:pStyle w:val="a9"/>
      </w:pPr>
      <w:r w:rsidRPr="004907C8">
        <w:t xml:space="preserve">            end</w:t>
      </w:r>
    </w:p>
    <w:p w14:paraId="4E58EAF1" w14:textId="77777777" w:rsidR="004907C8" w:rsidRPr="004907C8" w:rsidRDefault="004907C8" w:rsidP="004907C8">
      <w:pPr>
        <w:pStyle w:val="a9"/>
      </w:pPr>
      <w:r w:rsidRPr="004907C8">
        <w:t xml:space="preserve">            3'b001:begin</w:t>
      </w:r>
    </w:p>
    <w:p w14:paraId="443A0DEC" w14:textId="77777777" w:rsidR="004907C8" w:rsidRPr="004907C8" w:rsidRDefault="004907C8" w:rsidP="004907C8">
      <w:pPr>
        <w:pStyle w:val="a9"/>
      </w:pPr>
      <w:r w:rsidRPr="004907C8">
        <w:t xml:space="preserve">                Result &lt;= A - B;</w:t>
      </w:r>
    </w:p>
    <w:p w14:paraId="0234DF92" w14:textId="77777777" w:rsidR="004907C8" w:rsidRPr="004907C8" w:rsidRDefault="004907C8" w:rsidP="004907C8">
      <w:pPr>
        <w:pStyle w:val="a9"/>
      </w:pPr>
      <w:r w:rsidRPr="004907C8">
        <w:t xml:space="preserve">            end</w:t>
      </w:r>
    </w:p>
    <w:p w14:paraId="4171866E" w14:textId="77777777" w:rsidR="004907C8" w:rsidRPr="004907C8" w:rsidRDefault="004907C8" w:rsidP="004907C8">
      <w:pPr>
        <w:pStyle w:val="a9"/>
      </w:pPr>
      <w:r w:rsidRPr="004907C8">
        <w:t xml:space="preserve">            3'b010:begin</w:t>
      </w:r>
    </w:p>
    <w:p w14:paraId="3B3F121D" w14:textId="77777777" w:rsidR="004907C8" w:rsidRPr="004907C8" w:rsidRDefault="004907C8" w:rsidP="004907C8">
      <w:pPr>
        <w:pStyle w:val="a9"/>
      </w:pPr>
      <w:r w:rsidRPr="004907C8">
        <w:t xml:space="preserve">                Result &lt;= A | B;</w:t>
      </w:r>
    </w:p>
    <w:p w14:paraId="7DA6BF71" w14:textId="77777777" w:rsidR="004907C8" w:rsidRPr="004907C8" w:rsidRDefault="004907C8" w:rsidP="004907C8">
      <w:pPr>
        <w:pStyle w:val="a9"/>
      </w:pPr>
      <w:r w:rsidRPr="004907C8">
        <w:t xml:space="preserve">            end</w:t>
      </w:r>
    </w:p>
    <w:p w14:paraId="010B5B40" w14:textId="77777777" w:rsidR="004907C8" w:rsidRPr="004907C8" w:rsidRDefault="004907C8" w:rsidP="004907C8">
      <w:pPr>
        <w:pStyle w:val="a9"/>
      </w:pPr>
      <w:r w:rsidRPr="004907C8">
        <w:t xml:space="preserve">            3'b011:begin</w:t>
      </w:r>
    </w:p>
    <w:p w14:paraId="2BB849D8" w14:textId="77777777" w:rsidR="004907C8" w:rsidRPr="004907C8" w:rsidRDefault="004907C8" w:rsidP="004907C8">
      <w:pPr>
        <w:pStyle w:val="a9"/>
      </w:pPr>
      <w:r w:rsidRPr="004907C8">
        <w:t xml:space="preserve">                Result &lt;= A &amp; B;</w:t>
      </w:r>
    </w:p>
    <w:p w14:paraId="57F5A1A9" w14:textId="77777777" w:rsidR="004907C8" w:rsidRPr="004907C8" w:rsidRDefault="004907C8" w:rsidP="004907C8">
      <w:pPr>
        <w:pStyle w:val="a9"/>
      </w:pPr>
      <w:r w:rsidRPr="004907C8">
        <w:t xml:space="preserve">            end </w:t>
      </w:r>
    </w:p>
    <w:p w14:paraId="0547AC99" w14:textId="77777777" w:rsidR="004907C8" w:rsidRPr="004907C8" w:rsidRDefault="004907C8" w:rsidP="004907C8">
      <w:pPr>
        <w:pStyle w:val="a9"/>
      </w:pPr>
      <w:r w:rsidRPr="004907C8">
        <w:t xml:space="preserve">            default begin</w:t>
      </w:r>
    </w:p>
    <w:p w14:paraId="29B51D6F" w14:textId="77777777" w:rsidR="004907C8" w:rsidRPr="004907C8" w:rsidRDefault="004907C8" w:rsidP="004907C8">
      <w:pPr>
        <w:pStyle w:val="a9"/>
      </w:pPr>
      <w:r w:rsidRPr="004907C8">
        <w:t xml:space="preserve">                Result &lt;= 0;</w:t>
      </w:r>
    </w:p>
    <w:p w14:paraId="2436F97A" w14:textId="77777777" w:rsidR="004907C8" w:rsidRPr="004907C8" w:rsidRDefault="004907C8" w:rsidP="004907C8">
      <w:pPr>
        <w:pStyle w:val="a9"/>
      </w:pPr>
      <w:r w:rsidRPr="004907C8">
        <w:t xml:space="preserve">            end                     </w:t>
      </w:r>
    </w:p>
    <w:p w14:paraId="6C0D821A" w14:textId="77777777" w:rsidR="004907C8" w:rsidRPr="004907C8" w:rsidRDefault="004907C8" w:rsidP="004907C8">
      <w:pPr>
        <w:pStyle w:val="a9"/>
      </w:pPr>
      <w:r w:rsidRPr="004907C8">
        <w:t xml:space="preserve">        </w:t>
      </w:r>
      <w:proofErr w:type="spellStart"/>
      <w:r w:rsidRPr="004907C8">
        <w:t>endcase</w:t>
      </w:r>
      <w:proofErr w:type="spellEnd"/>
    </w:p>
    <w:p w14:paraId="5D4515E8" w14:textId="77777777" w:rsidR="004907C8" w:rsidRPr="004907C8" w:rsidRDefault="004907C8" w:rsidP="004907C8">
      <w:pPr>
        <w:pStyle w:val="a9"/>
      </w:pPr>
      <w:r w:rsidRPr="004907C8">
        <w:t xml:space="preserve">    end</w:t>
      </w:r>
    </w:p>
    <w:p w14:paraId="3E6645DD" w14:textId="77777777" w:rsidR="004907C8" w:rsidRPr="004907C8" w:rsidRDefault="004907C8" w:rsidP="004907C8">
      <w:pPr>
        <w:pStyle w:val="a9"/>
      </w:pPr>
      <w:r w:rsidRPr="004907C8">
        <w:t xml:space="preserve">    assign zero = (A==B)? 1'b1:1'b0;</w:t>
      </w:r>
    </w:p>
    <w:p w14:paraId="623844C5" w14:textId="74930E4B" w:rsidR="001537EB" w:rsidRPr="001537EB" w:rsidRDefault="004907C8" w:rsidP="004907C8">
      <w:pPr>
        <w:pStyle w:val="a9"/>
        <w:rPr>
          <w:rFonts w:ascii="Consolas" w:hAnsi="Consolas" w:cs="宋体"/>
          <w:color w:val="000000"/>
          <w:kern w:val="0"/>
          <w:sz w:val="23"/>
          <w:szCs w:val="23"/>
        </w:rPr>
      </w:pPr>
      <w:proofErr w:type="spellStart"/>
      <w:r w:rsidRPr="004907C8">
        <w:t>endmodule</w:t>
      </w:r>
      <w:proofErr w:type="spellEnd"/>
    </w:p>
    <w:p w14:paraId="56775F69" w14:textId="5A5AC81F" w:rsidR="00510E21" w:rsidRDefault="00F2563D" w:rsidP="001537EB">
      <w:pPr>
        <w:pStyle w:val="a9"/>
        <w:rPr>
          <w:rFonts w:ascii="黑体" w:hAnsi="黑体"/>
          <w:sz w:val="28"/>
        </w:rPr>
      </w:pPr>
      <w:r>
        <w:rPr>
          <w:rFonts w:ascii="黑体" w:hAnsi="黑体" w:hint="eastAsia"/>
          <w:sz w:val="28"/>
        </w:rPr>
        <w:t>4</w:t>
      </w:r>
      <w:r w:rsidR="00B532F2" w:rsidRPr="00CB7CB7">
        <w:rPr>
          <w:rFonts w:ascii="黑体" w:hAnsi="黑体"/>
          <w:sz w:val="28"/>
        </w:rPr>
        <w:t>.</w:t>
      </w:r>
      <w:r>
        <w:rPr>
          <w:rFonts w:ascii="黑体" w:hAnsi="黑体" w:hint="eastAsia"/>
          <w:sz w:val="28"/>
        </w:rPr>
        <w:t>GRF</w:t>
      </w:r>
    </w:p>
    <w:tbl>
      <w:tblPr>
        <w:tblStyle w:val="ab"/>
        <w:tblW w:w="5240" w:type="dxa"/>
        <w:tblLook w:val="04A0" w:firstRow="1" w:lastRow="0" w:firstColumn="1" w:lastColumn="0" w:noHBand="0" w:noVBand="1"/>
      </w:tblPr>
      <w:tblGrid>
        <w:gridCol w:w="1625"/>
        <w:gridCol w:w="3615"/>
      </w:tblGrid>
      <w:tr w:rsidR="001D3B2A" w:rsidRPr="002D767C" w14:paraId="17081D16" w14:textId="77777777" w:rsidTr="009E0D7E">
        <w:tc>
          <w:tcPr>
            <w:tcW w:w="1625" w:type="dxa"/>
            <w:shd w:val="clear" w:color="auto" w:fill="D9E2F3" w:themeFill="accent1" w:themeFillTint="33"/>
          </w:tcPr>
          <w:p w14:paraId="3C9427D2" w14:textId="77777777" w:rsidR="001D3B2A" w:rsidRPr="002D767C" w:rsidRDefault="001D3B2A" w:rsidP="009E0D7E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lastRenderedPageBreak/>
              <w:t>文件</w:t>
            </w:r>
          </w:p>
        </w:tc>
        <w:tc>
          <w:tcPr>
            <w:tcW w:w="3615" w:type="dxa"/>
            <w:shd w:val="clear" w:color="auto" w:fill="D9E2F3" w:themeFill="accent1" w:themeFillTint="33"/>
          </w:tcPr>
          <w:p w14:paraId="1AC8739D" w14:textId="77777777" w:rsidR="001D3B2A" w:rsidRPr="002D767C" w:rsidRDefault="001D3B2A" w:rsidP="009E0D7E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模块接口定义</w:t>
            </w:r>
          </w:p>
        </w:tc>
      </w:tr>
      <w:tr w:rsidR="001D3B2A" w:rsidRPr="002D767C" w14:paraId="3424843D" w14:textId="77777777" w:rsidTr="009E0D7E">
        <w:tc>
          <w:tcPr>
            <w:tcW w:w="1625" w:type="dxa"/>
            <w:shd w:val="clear" w:color="auto" w:fill="FFFFFF" w:themeFill="background1"/>
          </w:tcPr>
          <w:p w14:paraId="2D50A0AC" w14:textId="1522C3C2" w:rsidR="001D3B2A" w:rsidRPr="002D767C" w:rsidRDefault="00F2563D" w:rsidP="009E0D7E">
            <w:pPr>
              <w:jc w:val="left"/>
              <w:rPr>
                <w:rFonts w:ascii="黑体" w:eastAsia="黑体" w:hAnsi="黑体" w:cs="Times New Roman"/>
              </w:rPr>
            </w:pPr>
            <w:proofErr w:type="spellStart"/>
            <w:r>
              <w:rPr>
                <w:rFonts w:ascii="黑体" w:eastAsia="黑体" w:hAnsi="黑体" w:cs="Times New Roman"/>
              </w:rPr>
              <w:t>GRF</w:t>
            </w:r>
            <w:r w:rsidR="001D3B2A">
              <w:rPr>
                <w:rFonts w:ascii="黑体" w:eastAsia="黑体" w:hAnsi="黑体" w:cs="Times New Roman"/>
              </w:rPr>
              <w:t>.v</w:t>
            </w:r>
            <w:proofErr w:type="spellEnd"/>
          </w:p>
        </w:tc>
        <w:tc>
          <w:tcPr>
            <w:tcW w:w="3615" w:type="dxa"/>
            <w:shd w:val="clear" w:color="auto" w:fill="FFFFFF" w:themeFill="background1"/>
          </w:tcPr>
          <w:p w14:paraId="0930AB7F" w14:textId="3BBC21C8" w:rsidR="001D3B2A" w:rsidRPr="001D3B2A" w:rsidRDefault="001D3B2A" w:rsidP="001D3B2A">
            <w:pPr>
              <w:jc w:val="left"/>
              <w:rPr>
                <w:rFonts w:ascii="黑体" w:eastAsia="黑体" w:hAnsi="黑体" w:cs="Times New Roman"/>
              </w:rPr>
            </w:pPr>
            <w:r w:rsidRPr="001D3B2A">
              <w:rPr>
                <w:rFonts w:ascii="黑体" w:eastAsia="黑体" w:hAnsi="黑体" w:cs="Times New Roman"/>
              </w:rPr>
              <w:t xml:space="preserve">module </w:t>
            </w:r>
            <w:r w:rsidR="00B47326">
              <w:rPr>
                <w:rFonts w:ascii="黑体" w:eastAsia="黑体" w:hAnsi="黑体" w:cs="Times New Roman"/>
              </w:rPr>
              <w:t>GRF</w:t>
            </w:r>
            <w:r w:rsidRPr="001D3B2A">
              <w:rPr>
                <w:rFonts w:ascii="黑体" w:eastAsia="黑体" w:hAnsi="黑体" w:cs="Times New Roman"/>
              </w:rPr>
              <w:t>(</w:t>
            </w:r>
          </w:p>
          <w:p w14:paraId="2B2FE5C7" w14:textId="77777777" w:rsidR="001D3B2A" w:rsidRPr="001D3B2A" w:rsidRDefault="001D3B2A" w:rsidP="001D3B2A">
            <w:pPr>
              <w:jc w:val="left"/>
              <w:rPr>
                <w:rFonts w:ascii="黑体" w:eastAsia="黑体" w:hAnsi="黑体" w:cs="Times New Roman"/>
              </w:rPr>
            </w:pPr>
            <w:r w:rsidRPr="001D3B2A">
              <w:rPr>
                <w:rFonts w:ascii="黑体" w:eastAsia="黑体" w:hAnsi="黑体" w:cs="Times New Roman"/>
              </w:rPr>
              <w:t xml:space="preserve">    input </w:t>
            </w:r>
            <w:proofErr w:type="spellStart"/>
            <w:r w:rsidRPr="001D3B2A">
              <w:rPr>
                <w:rFonts w:ascii="黑体" w:eastAsia="黑体" w:hAnsi="黑体" w:cs="Times New Roman"/>
              </w:rPr>
              <w:t>clk</w:t>
            </w:r>
            <w:proofErr w:type="spellEnd"/>
            <w:r w:rsidRPr="001D3B2A">
              <w:rPr>
                <w:rFonts w:ascii="黑体" w:eastAsia="黑体" w:hAnsi="黑体" w:cs="Times New Roman"/>
              </w:rPr>
              <w:t>,</w:t>
            </w:r>
          </w:p>
          <w:p w14:paraId="678ED76F" w14:textId="77777777" w:rsidR="001D3B2A" w:rsidRPr="001D3B2A" w:rsidRDefault="001D3B2A" w:rsidP="001D3B2A">
            <w:pPr>
              <w:jc w:val="left"/>
              <w:rPr>
                <w:rFonts w:ascii="黑体" w:eastAsia="黑体" w:hAnsi="黑体" w:cs="Times New Roman"/>
              </w:rPr>
            </w:pPr>
            <w:r w:rsidRPr="001D3B2A">
              <w:rPr>
                <w:rFonts w:ascii="黑体" w:eastAsia="黑体" w:hAnsi="黑体" w:cs="Times New Roman"/>
              </w:rPr>
              <w:t xml:space="preserve">    input reset,</w:t>
            </w:r>
          </w:p>
          <w:p w14:paraId="6DEBBCDA" w14:textId="77777777" w:rsidR="001D3B2A" w:rsidRPr="001D3B2A" w:rsidRDefault="001D3B2A" w:rsidP="001D3B2A">
            <w:pPr>
              <w:jc w:val="left"/>
              <w:rPr>
                <w:rFonts w:ascii="黑体" w:eastAsia="黑体" w:hAnsi="黑体" w:cs="Times New Roman"/>
              </w:rPr>
            </w:pPr>
            <w:r w:rsidRPr="001D3B2A">
              <w:rPr>
                <w:rFonts w:ascii="黑体" w:eastAsia="黑体" w:hAnsi="黑体" w:cs="Times New Roman"/>
              </w:rPr>
              <w:tab/>
              <w:t xml:space="preserve">input </w:t>
            </w:r>
            <w:proofErr w:type="spellStart"/>
            <w:r w:rsidRPr="001D3B2A">
              <w:rPr>
                <w:rFonts w:ascii="黑体" w:eastAsia="黑体" w:hAnsi="黑体" w:cs="Times New Roman"/>
              </w:rPr>
              <w:t>RegWrite</w:t>
            </w:r>
            <w:proofErr w:type="spellEnd"/>
            <w:r w:rsidRPr="001D3B2A">
              <w:rPr>
                <w:rFonts w:ascii="黑体" w:eastAsia="黑体" w:hAnsi="黑体" w:cs="Times New Roman"/>
              </w:rPr>
              <w:t>,</w:t>
            </w:r>
          </w:p>
          <w:p w14:paraId="07B8D6E2" w14:textId="77777777" w:rsidR="001D3B2A" w:rsidRPr="001D3B2A" w:rsidRDefault="001D3B2A" w:rsidP="001D3B2A">
            <w:pPr>
              <w:jc w:val="left"/>
              <w:rPr>
                <w:rFonts w:ascii="黑体" w:eastAsia="黑体" w:hAnsi="黑体" w:cs="Times New Roman"/>
              </w:rPr>
            </w:pPr>
            <w:r w:rsidRPr="001D3B2A">
              <w:rPr>
                <w:rFonts w:ascii="黑体" w:eastAsia="黑体" w:hAnsi="黑体" w:cs="Times New Roman"/>
              </w:rPr>
              <w:t xml:space="preserve">    input [4:0] RA1,</w:t>
            </w:r>
          </w:p>
          <w:p w14:paraId="59184DED" w14:textId="77777777" w:rsidR="001D3B2A" w:rsidRPr="001D3B2A" w:rsidRDefault="001D3B2A" w:rsidP="001D3B2A">
            <w:pPr>
              <w:jc w:val="left"/>
              <w:rPr>
                <w:rFonts w:ascii="黑体" w:eastAsia="黑体" w:hAnsi="黑体" w:cs="Times New Roman"/>
              </w:rPr>
            </w:pPr>
            <w:r w:rsidRPr="001D3B2A">
              <w:rPr>
                <w:rFonts w:ascii="黑体" w:eastAsia="黑体" w:hAnsi="黑体" w:cs="Times New Roman"/>
              </w:rPr>
              <w:t xml:space="preserve">    input [4:0] RA2,</w:t>
            </w:r>
          </w:p>
          <w:p w14:paraId="14727549" w14:textId="77777777" w:rsidR="001D3B2A" w:rsidRPr="001D3B2A" w:rsidRDefault="001D3B2A" w:rsidP="001D3B2A">
            <w:pPr>
              <w:jc w:val="left"/>
              <w:rPr>
                <w:rFonts w:ascii="黑体" w:eastAsia="黑体" w:hAnsi="黑体" w:cs="Times New Roman"/>
              </w:rPr>
            </w:pPr>
            <w:r w:rsidRPr="001D3B2A">
              <w:rPr>
                <w:rFonts w:ascii="黑体" w:eastAsia="黑体" w:hAnsi="黑体" w:cs="Times New Roman"/>
              </w:rPr>
              <w:t xml:space="preserve">    input [4:0] WA,</w:t>
            </w:r>
          </w:p>
          <w:p w14:paraId="060A327C" w14:textId="77777777" w:rsidR="001D3B2A" w:rsidRPr="001D3B2A" w:rsidRDefault="001D3B2A" w:rsidP="001D3B2A">
            <w:pPr>
              <w:jc w:val="left"/>
              <w:rPr>
                <w:rFonts w:ascii="黑体" w:eastAsia="黑体" w:hAnsi="黑体" w:cs="Times New Roman"/>
              </w:rPr>
            </w:pPr>
            <w:r w:rsidRPr="001D3B2A">
              <w:rPr>
                <w:rFonts w:ascii="黑体" w:eastAsia="黑体" w:hAnsi="黑体" w:cs="Times New Roman"/>
              </w:rPr>
              <w:t xml:space="preserve">    input [31:0] WD,</w:t>
            </w:r>
          </w:p>
          <w:p w14:paraId="503F8507" w14:textId="77777777" w:rsidR="001D3B2A" w:rsidRPr="001D3B2A" w:rsidRDefault="001D3B2A" w:rsidP="001D3B2A">
            <w:pPr>
              <w:jc w:val="left"/>
              <w:rPr>
                <w:rFonts w:ascii="黑体" w:eastAsia="黑体" w:hAnsi="黑体" w:cs="Times New Roman"/>
              </w:rPr>
            </w:pPr>
            <w:r w:rsidRPr="001D3B2A">
              <w:rPr>
                <w:rFonts w:ascii="黑体" w:eastAsia="黑体" w:hAnsi="黑体" w:cs="Times New Roman"/>
              </w:rPr>
              <w:tab/>
              <w:t>input [31:0] PC,</w:t>
            </w:r>
          </w:p>
          <w:p w14:paraId="2FDF5069" w14:textId="77777777" w:rsidR="001D3B2A" w:rsidRPr="001D3B2A" w:rsidRDefault="001D3B2A" w:rsidP="001D3B2A">
            <w:pPr>
              <w:jc w:val="left"/>
              <w:rPr>
                <w:rFonts w:ascii="黑体" w:eastAsia="黑体" w:hAnsi="黑体" w:cs="Times New Roman"/>
              </w:rPr>
            </w:pPr>
            <w:r w:rsidRPr="001D3B2A">
              <w:rPr>
                <w:rFonts w:ascii="黑体" w:eastAsia="黑体" w:hAnsi="黑体" w:cs="Times New Roman"/>
              </w:rPr>
              <w:t xml:space="preserve">    output [31:0] RD1,</w:t>
            </w:r>
          </w:p>
          <w:p w14:paraId="251C9115" w14:textId="77777777" w:rsidR="001D3B2A" w:rsidRPr="001D3B2A" w:rsidRDefault="001D3B2A" w:rsidP="001D3B2A">
            <w:pPr>
              <w:jc w:val="left"/>
              <w:rPr>
                <w:rFonts w:ascii="黑体" w:eastAsia="黑体" w:hAnsi="黑体" w:cs="Times New Roman"/>
              </w:rPr>
            </w:pPr>
            <w:r w:rsidRPr="001D3B2A">
              <w:rPr>
                <w:rFonts w:ascii="黑体" w:eastAsia="黑体" w:hAnsi="黑体" w:cs="Times New Roman"/>
              </w:rPr>
              <w:t xml:space="preserve">    output [31:0] RD2</w:t>
            </w:r>
          </w:p>
          <w:p w14:paraId="53F68A4D" w14:textId="77777777" w:rsidR="001D3B2A" w:rsidRPr="00A8264C" w:rsidRDefault="001D3B2A" w:rsidP="001D3B2A">
            <w:pPr>
              <w:jc w:val="left"/>
              <w:rPr>
                <w:rFonts w:ascii="黑体" w:eastAsia="黑体" w:hAnsi="黑体" w:cs="Times New Roman"/>
              </w:rPr>
            </w:pPr>
            <w:r w:rsidRPr="001D3B2A">
              <w:rPr>
                <w:rFonts w:ascii="黑体" w:eastAsia="黑体" w:hAnsi="黑体" w:cs="Times New Roman"/>
              </w:rPr>
              <w:t xml:space="preserve">    );</w:t>
            </w:r>
          </w:p>
        </w:tc>
      </w:tr>
    </w:tbl>
    <w:p w14:paraId="77F1F0F2" w14:textId="77777777" w:rsidR="00E80C39" w:rsidRPr="002F4CE3" w:rsidRDefault="00E80C39" w:rsidP="002F4CE3">
      <w:pPr>
        <w:pStyle w:val="a7"/>
        <w:spacing w:before="240" w:after="240"/>
        <w:ind w:firstLine="480"/>
      </w:pPr>
      <w:r w:rsidRPr="002F4CE3">
        <w:rPr>
          <w:rFonts w:hint="eastAsia"/>
        </w:rPr>
        <w:t>模块接口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61"/>
        <w:gridCol w:w="1522"/>
        <w:gridCol w:w="5712"/>
      </w:tblGrid>
      <w:tr w:rsidR="00B532F2" w:rsidRPr="002F4CE3" w14:paraId="486D1988" w14:textId="77777777" w:rsidTr="00B47326">
        <w:tc>
          <w:tcPr>
            <w:tcW w:w="1161" w:type="dxa"/>
            <w:shd w:val="clear" w:color="auto" w:fill="D9E2F3" w:themeFill="accent1" w:themeFillTint="33"/>
          </w:tcPr>
          <w:p w14:paraId="17B57D7C" w14:textId="77777777" w:rsidR="00B532F2" w:rsidRPr="002F4CE3" w:rsidRDefault="00B532F2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信号名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14:paraId="289BC468" w14:textId="77777777" w:rsidR="00B532F2" w:rsidRPr="002F4CE3" w:rsidRDefault="00B532F2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方向</w:t>
            </w:r>
          </w:p>
        </w:tc>
        <w:tc>
          <w:tcPr>
            <w:tcW w:w="5712" w:type="dxa"/>
            <w:shd w:val="clear" w:color="auto" w:fill="D9E2F3" w:themeFill="accent1" w:themeFillTint="33"/>
          </w:tcPr>
          <w:p w14:paraId="7ACA92C2" w14:textId="77777777" w:rsidR="00B532F2" w:rsidRPr="002F4CE3" w:rsidRDefault="00B532F2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B532F2" w:rsidRPr="002F4CE3" w14:paraId="519BB588" w14:textId="77777777" w:rsidTr="00B47326">
        <w:tc>
          <w:tcPr>
            <w:tcW w:w="1161" w:type="dxa"/>
            <w:shd w:val="clear" w:color="auto" w:fill="FFFFFF" w:themeFill="background1"/>
          </w:tcPr>
          <w:p w14:paraId="1C795664" w14:textId="77777777" w:rsidR="00B532F2" w:rsidRPr="002F4CE3" w:rsidRDefault="00BB6024" w:rsidP="00B532F2">
            <w:pPr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 xml:space="preserve">WD[31:0]  </w:t>
            </w:r>
          </w:p>
        </w:tc>
        <w:tc>
          <w:tcPr>
            <w:tcW w:w="1522" w:type="dxa"/>
            <w:shd w:val="clear" w:color="auto" w:fill="FFFFFF" w:themeFill="background1"/>
          </w:tcPr>
          <w:p w14:paraId="75F407F3" w14:textId="77777777" w:rsidR="00B532F2" w:rsidRPr="002F4CE3" w:rsidRDefault="00A9300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2DE1FC60" w14:textId="77777777" w:rsidR="00B532F2" w:rsidRPr="002F4CE3" w:rsidRDefault="00BB6024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写入数据的输入</w:t>
            </w:r>
          </w:p>
        </w:tc>
      </w:tr>
      <w:tr w:rsidR="00B532F2" w:rsidRPr="002F4CE3" w14:paraId="67CD6EA3" w14:textId="77777777" w:rsidTr="00B47326">
        <w:tc>
          <w:tcPr>
            <w:tcW w:w="1161" w:type="dxa"/>
            <w:shd w:val="clear" w:color="auto" w:fill="FFFFFF" w:themeFill="background1"/>
          </w:tcPr>
          <w:p w14:paraId="5D900742" w14:textId="77777777" w:rsidR="00B532F2" w:rsidRPr="002F4CE3" w:rsidRDefault="00BB6024" w:rsidP="00B532F2">
            <w:pPr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R</w:t>
            </w:r>
            <w:r w:rsidRPr="002F4CE3">
              <w:rPr>
                <w:rFonts w:ascii="黑体" w:eastAsia="黑体" w:hAnsi="黑体" w:cs="Times New Roman"/>
              </w:rPr>
              <w:t>A1[4:0]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79735B8B" w14:textId="77777777" w:rsidR="00B532F2" w:rsidRPr="002F4CE3" w:rsidRDefault="00A9300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598BEB44" w14:textId="49540993" w:rsidR="00B532F2" w:rsidRPr="002F4CE3" w:rsidRDefault="00CF740C" w:rsidP="0026273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读入寄存器地址1</w:t>
            </w:r>
          </w:p>
        </w:tc>
      </w:tr>
      <w:tr w:rsidR="00B532F2" w:rsidRPr="002F4CE3" w14:paraId="46179B45" w14:textId="77777777" w:rsidTr="00B47326">
        <w:tc>
          <w:tcPr>
            <w:tcW w:w="1161" w:type="dxa"/>
            <w:shd w:val="clear" w:color="auto" w:fill="FFFFFF" w:themeFill="background1"/>
          </w:tcPr>
          <w:p w14:paraId="4F1A4260" w14:textId="77777777" w:rsidR="00B532F2" w:rsidRPr="002F4CE3" w:rsidRDefault="00BB6024" w:rsidP="00B532F2">
            <w:pPr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R</w:t>
            </w:r>
            <w:r w:rsidRPr="002F4CE3">
              <w:rPr>
                <w:rFonts w:ascii="黑体" w:eastAsia="黑体" w:hAnsi="黑体" w:cs="Times New Roman"/>
              </w:rPr>
              <w:t>A2[4:0]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3D712A93" w14:textId="77777777" w:rsidR="00B532F2" w:rsidRPr="002F4CE3" w:rsidRDefault="00A9300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397B311B" w14:textId="066D00BC" w:rsidR="00B532F2" w:rsidRPr="002F4CE3" w:rsidRDefault="00A9300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读</w:t>
            </w:r>
            <w:r w:rsidR="00CF740C">
              <w:rPr>
                <w:rFonts w:ascii="黑体" w:eastAsia="黑体" w:hAnsi="黑体" w:cs="Times New Roman" w:hint="eastAsia"/>
              </w:rPr>
              <w:t>入</w:t>
            </w:r>
            <w:r w:rsidRPr="002F4CE3">
              <w:rPr>
                <w:rFonts w:ascii="黑体" w:eastAsia="黑体" w:hAnsi="黑体" w:cs="Times New Roman" w:hint="eastAsia"/>
              </w:rPr>
              <w:t>寄存器地址</w:t>
            </w:r>
            <w:r w:rsidRPr="002F4CE3">
              <w:rPr>
                <w:rFonts w:ascii="黑体" w:eastAsia="黑体" w:hAnsi="黑体" w:cs="Times New Roman"/>
              </w:rPr>
              <w:t xml:space="preserve"> 2</w:t>
            </w:r>
          </w:p>
        </w:tc>
      </w:tr>
      <w:tr w:rsidR="00B532F2" w:rsidRPr="002F4CE3" w14:paraId="06477719" w14:textId="77777777" w:rsidTr="00B47326">
        <w:tc>
          <w:tcPr>
            <w:tcW w:w="1161" w:type="dxa"/>
            <w:shd w:val="clear" w:color="auto" w:fill="FFFFFF" w:themeFill="background1"/>
          </w:tcPr>
          <w:p w14:paraId="12AC8454" w14:textId="77777777" w:rsidR="00B532F2" w:rsidRPr="002F4CE3" w:rsidRDefault="00BB6024" w:rsidP="00B532F2">
            <w:pPr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W</w:t>
            </w:r>
            <w:r w:rsidRPr="002F4CE3">
              <w:rPr>
                <w:rFonts w:ascii="黑体" w:eastAsia="黑体" w:hAnsi="黑体" w:cs="Times New Roman"/>
              </w:rPr>
              <w:t>A[4:0]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7F5D5152" w14:textId="77777777" w:rsidR="00B532F2" w:rsidRPr="002F4CE3" w:rsidRDefault="00A9300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3A05A994" w14:textId="4F6D83BB" w:rsidR="00B532F2" w:rsidRPr="002F4CE3" w:rsidRDefault="00A9300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写</w:t>
            </w:r>
            <w:r w:rsidR="00CF740C">
              <w:rPr>
                <w:rFonts w:ascii="黑体" w:eastAsia="黑体" w:hAnsi="黑体" w:cs="Times New Roman" w:hint="eastAsia"/>
              </w:rPr>
              <w:t>入寄存器</w:t>
            </w:r>
            <w:r w:rsidRPr="002F4CE3">
              <w:rPr>
                <w:rFonts w:ascii="黑体" w:eastAsia="黑体" w:hAnsi="黑体" w:cs="Times New Roman" w:hint="eastAsia"/>
              </w:rPr>
              <w:t>地址</w:t>
            </w:r>
          </w:p>
        </w:tc>
      </w:tr>
      <w:tr w:rsidR="00B532F2" w:rsidRPr="002F4CE3" w14:paraId="062EFDC6" w14:textId="77777777" w:rsidTr="00B47326">
        <w:tc>
          <w:tcPr>
            <w:tcW w:w="1161" w:type="dxa"/>
            <w:shd w:val="clear" w:color="auto" w:fill="FFFFFF" w:themeFill="background1"/>
          </w:tcPr>
          <w:p w14:paraId="7EB0B5DF" w14:textId="66CDCEFB" w:rsidR="00B532F2" w:rsidRPr="002F4CE3" w:rsidRDefault="007E7196" w:rsidP="00B532F2">
            <w:pPr>
              <w:rPr>
                <w:rFonts w:ascii="黑体" w:eastAsia="黑体" w:hAnsi="黑体" w:cs="Times New Roman"/>
              </w:rPr>
            </w:pPr>
            <w:proofErr w:type="spellStart"/>
            <w:r>
              <w:rPr>
                <w:rFonts w:ascii="黑体" w:eastAsia="黑体" w:hAnsi="黑体" w:cs="Times New Roman"/>
              </w:rPr>
              <w:t>c</w:t>
            </w:r>
            <w:r>
              <w:rPr>
                <w:rFonts w:ascii="黑体" w:eastAsia="黑体" w:hAnsi="黑体" w:cs="Times New Roman" w:hint="eastAsia"/>
              </w:rPr>
              <w:t>lk</w:t>
            </w:r>
            <w:proofErr w:type="spellEnd"/>
          </w:p>
        </w:tc>
        <w:tc>
          <w:tcPr>
            <w:tcW w:w="1522" w:type="dxa"/>
            <w:shd w:val="clear" w:color="auto" w:fill="FFFFFF" w:themeFill="background1"/>
          </w:tcPr>
          <w:p w14:paraId="5C3E2A44" w14:textId="77777777" w:rsidR="00B532F2" w:rsidRPr="002F4CE3" w:rsidRDefault="00A9300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57E84F17" w14:textId="77777777" w:rsidR="00B532F2" w:rsidRPr="002F4CE3" w:rsidRDefault="00A9300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时钟信号</w:t>
            </w:r>
          </w:p>
        </w:tc>
      </w:tr>
      <w:tr w:rsidR="00B532F2" w:rsidRPr="002F4CE3" w14:paraId="40325132" w14:textId="77777777" w:rsidTr="00B47326">
        <w:tc>
          <w:tcPr>
            <w:tcW w:w="1161" w:type="dxa"/>
            <w:shd w:val="clear" w:color="auto" w:fill="FFFFFF" w:themeFill="background1"/>
          </w:tcPr>
          <w:p w14:paraId="53CA554B" w14:textId="6F1AF696" w:rsidR="00B532F2" w:rsidRPr="002F4CE3" w:rsidRDefault="007E7196" w:rsidP="00B532F2">
            <w:pPr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reset</w:t>
            </w:r>
          </w:p>
        </w:tc>
        <w:tc>
          <w:tcPr>
            <w:tcW w:w="1522" w:type="dxa"/>
            <w:shd w:val="clear" w:color="auto" w:fill="FFFFFF" w:themeFill="background1"/>
          </w:tcPr>
          <w:p w14:paraId="1436F936" w14:textId="77777777" w:rsidR="00B532F2" w:rsidRPr="002F4CE3" w:rsidRDefault="00A9300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1C0353BA" w14:textId="77777777" w:rsidR="00A93008" w:rsidRPr="002F4CE3" w:rsidRDefault="00A93008" w:rsidP="00A93008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复位信号</w:t>
            </w:r>
          </w:p>
          <w:p w14:paraId="0E31266D" w14:textId="77777777" w:rsidR="00B532F2" w:rsidRDefault="00A93008" w:rsidP="00A93008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0：无效</w:t>
            </w:r>
          </w:p>
          <w:p w14:paraId="60ABF712" w14:textId="55092726" w:rsidR="00CF740C" w:rsidRPr="002F4CE3" w:rsidRDefault="00CF740C" w:rsidP="00A9300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1：复位</w:t>
            </w:r>
          </w:p>
        </w:tc>
      </w:tr>
      <w:tr w:rsidR="002D1D34" w:rsidRPr="002F4CE3" w14:paraId="5D06D14D" w14:textId="77777777" w:rsidTr="00B47326">
        <w:tc>
          <w:tcPr>
            <w:tcW w:w="1161" w:type="dxa"/>
            <w:shd w:val="clear" w:color="auto" w:fill="FFFFFF" w:themeFill="background1"/>
          </w:tcPr>
          <w:p w14:paraId="6561B4F7" w14:textId="1C8C76BB" w:rsidR="002D1D34" w:rsidRPr="002F4CE3" w:rsidRDefault="00CF740C" w:rsidP="00B532F2">
            <w:pPr>
              <w:rPr>
                <w:rFonts w:ascii="黑体" w:eastAsia="黑体" w:hAnsi="黑体" w:cs="Times New Roman"/>
              </w:rPr>
            </w:pPr>
            <w:proofErr w:type="spellStart"/>
            <w:r>
              <w:rPr>
                <w:rFonts w:ascii="黑体" w:eastAsia="黑体" w:hAnsi="黑体" w:cs="Times New Roman" w:hint="eastAsia"/>
              </w:rPr>
              <w:t>RegWrite</w:t>
            </w:r>
            <w:proofErr w:type="spellEnd"/>
          </w:p>
        </w:tc>
        <w:tc>
          <w:tcPr>
            <w:tcW w:w="1522" w:type="dxa"/>
            <w:shd w:val="clear" w:color="auto" w:fill="FFFFFF" w:themeFill="background1"/>
          </w:tcPr>
          <w:p w14:paraId="706864B5" w14:textId="77777777" w:rsidR="002D1D34" w:rsidRPr="002F4CE3" w:rsidRDefault="002D1D34" w:rsidP="0026273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6CC0AED0" w14:textId="77777777" w:rsidR="002D1D34" w:rsidRDefault="00CF740C" w:rsidP="00CF740C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是否可以写入的信号</w:t>
            </w:r>
          </w:p>
          <w:p w14:paraId="4C5A50A5" w14:textId="77777777" w:rsidR="00CF740C" w:rsidRDefault="00CF740C" w:rsidP="00CF740C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0：不可写入</w:t>
            </w:r>
          </w:p>
          <w:p w14:paraId="6FEC730E" w14:textId="7F195999" w:rsidR="00CF740C" w:rsidRPr="002F4CE3" w:rsidRDefault="00CF740C" w:rsidP="00CF740C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1：可写入</w:t>
            </w:r>
          </w:p>
        </w:tc>
      </w:tr>
      <w:tr w:rsidR="00BB6024" w:rsidRPr="002F4CE3" w14:paraId="765D337C" w14:textId="77777777" w:rsidTr="00B47326">
        <w:tc>
          <w:tcPr>
            <w:tcW w:w="1161" w:type="dxa"/>
            <w:shd w:val="clear" w:color="auto" w:fill="FFFFFF" w:themeFill="background1"/>
          </w:tcPr>
          <w:p w14:paraId="6998627E" w14:textId="7A4E0BA5" w:rsidR="00B47326" w:rsidRPr="00B47326" w:rsidRDefault="00B47326" w:rsidP="00B47326">
            <w:pPr>
              <w:tabs>
                <w:tab w:val="left" w:pos="674"/>
              </w:tabs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PC</w:t>
            </w:r>
            <w:r>
              <w:rPr>
                <w:rFonts w:ascii="黑体" w:eastAsia="黑体" w:hAnsi="黑体" w:cs="Times New Roman"/>
              </w:rPr>
              <w:t>[31:0]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16076EB7" w14:textId="77777777" w:rsidR="00BB6024" w:rsidRPr="002F4CE3" w:rsidRDefault="00A9300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3C788398" w14:textId="5834E6D3" w:rsidR="00BB6024" w:rsidRPr="002F4CE3" w:rsidRDefault="00B47326" w:rsidP="00BB6024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当前P</w:t>
            </w:r>
            <w:r>
              <w:rPr>
                <w:rFonts w:ascii="黑体" w:eastAsia="黑体" w:hAnsi="黑体" w:cs="Times New Roman"/>
              </w:rPr>
              <w:t>C</w:t>
            </w:r>
            <w:r>
              <w:rPr>
                <w:rFonts w:ascii="黑体" w:eastAsia="黑体" w:hAnsi="黑体" w:cs="Times New Roman" w:hint="eastAsia"/>
              </w:rPr>
              <w:t>地址</w:t>
            </w:r>
          </w:p>
        </w:tc>
      </w:tr>
      <w:tr w:rsidR="00BB6024" w:rsidRPr="002F4CE3" w14:paraId="0F531446" w14:textId="77777777" w:rsidTr="00B47326">
        <w:tc>
          <w:tcPr>
            <w:tcW w:w="1161" w:type="dxa"/>
            <w:shd w:val="clear" w:color="auto" w:fill="FFFFFF" w:themeFill="background1"/>
          </w:tcPr>
          <w:p w14:paraId="708D1102" w14:textId="77777777" w:rsidR="00BB6024" w:rsidRPr="002F4CE3" w:rsidRDefault="00BB6024" w:rsidP="00B532F2">
            <w:pPr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R</w:t>
            </w:r>
            <w:r w:rsidRPr="002F4CE3">
              <w:rPr>
                <w:rFonts w:ascii="黑体" w:eastAsia="黑体" w:hAnsi="黑体" w:cs="Times New Roman"/>
              </w:rPr>
              <w:t>D1[31:0]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6ED26865" w14:textId="77777777" w:rsidR="00BB6024" w:rsidRPr="002F4CE3" w:rsidRDefault="00A9300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712" w:type="dxa"/>
            <w:shd w:val="clear" w:color="auto" w:fill="FFFFFF" w:themeFill="background1"/>
          </w:tcPr>
          <w:p w14:paraId="18FBCF79" w14:textId="77777777" w:rsidR="00BB6024" w:rsidRPr="002F4CE3" w:rsidRDefault="00A9300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32 位数据输出 1</w:t>
            </w:r>
          </w:p>
        </w:tc>
      </w:tr>
      <w:tr w:rsidR="00BB6024" w:rsidRPr="002F4CE3" w14:paraId="5027D21F" w14:textId="77777777" w:rsidTr="00B47326">
        <w:tc>
          <w:tcPr>
            <w:tcW w:w="1161" w:type="dxa"/>
            <w:shd w:val="clear" w:color="auto" w:fill="FFFFFF" w:themeFill="background1"/>
          </w:tcPr>
          <w:p w14:paraId="013D8791" w14:textId="77777777" w:rsidR="00BB6024" w:rsidRPr="002F4CE3" w:rsidRDefault="00BB6024" w:rsidP="00B532F2">
            <w:pPr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R</w:t>
            </w:r>
            <w:r w:rsidRPr="002F4CE3">
              <w:rPr>
                <w:rFonts w:ascii="黑体" w:eastAsia="黑体" w:hAnsi="黑体" w:cs="Times New Roman"/>
              </w:rPr>
              <w:t>D2[31:0]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308679C1" w14:textId="77777777" w:rsidR="00BB6024" w:rsidRPr="002F4CE3" w:rsidRDefault="00A9300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712" w:type="dxa"/>
            <w:shd w:val="clear" w:color="auto" w:fill="FFFFFF" w:themeFill="background1"/>
          </w:tcPr>
          <w:p w14:paraId="31F99DCF" w14:textId="77777777" w:rsidR="00BB6024" w:rsidRPr="002F4CE3" w:rsidRDefault="00A9300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32 位数据输出 2</w:t>
            </w:r>
          </w:p>
        </w:tc>
      </w:tr>
    </w:tbl>
    <w:p w14:paraId="153B4EED" w14:textId="77777777" w:rsidR="004907C8" w:rsidRPr="004907C8" w:rsidRDefault="004907C8" w:rsidP="004907C8">
      <w:pPr>
        <w:pStyle w:val="a9"/>
      </w:pPr>
      <w:r w:rsidRPr="004907C8">
        <w:t>module GRF(</w:t>
      </w:r>
    </w:p>
    <w:p w14:paraId="1F4F9EBC" w14:textId="77777777" w:rsidR="004907C8" w:rsidRPr="004907C8" w:rsidRDefault="004907C8" w:rsidP="004907C8">
      <w:pPr>
        <w:pStyle w:val="a9"/>
      </w:pPr>
      <w:r w:rsidRPr="004907C8">
        <w:t xml:space="preserve">    input </w:t>
      </w:r>
      <w:proofErr w:type="spellStart"/>
      <w:r w:rsidRPr="004907C8">
        <w:t>clk</w:t>
      </w:r>
      <w:proofErr w:type="spellEnd"/>
      <w:r w:rsidRPr="004907C8">
        <w:t>,</w:t>
      </w:r>
    </w:p>
    <w:p w14:paraId="4C895475" w14:textId="77777777" w:rsidR="004907C8" w:rsidRPr="004907C8" w:rsidRDefault="004907C8" w:rsidP="004907C8">
      <w:pPr>
        <w:pStyle w:val="a9"/>
      </w:pPr>
      <w:r w:rsidRPr="004907C8">
        <w:t xml:space="preserve">    input reset,</w:t>
      </w:r>
    </w:p>
    <w:p w14:paraId="4B79F541" w14:textId="77777777" w:rsidR="004907C8" w:rsidRPr="004907C8" w:rsidRDefault="004907C8" w:rsidP="004907C8">
      <w:pPr>
        <w:pStyle w:val="a9"/>
      </w:pPr>
      <w:r w:rsidRPr="004907C8">
        <w:t xml:space="preserve">    input [4:0] RA1,</w:t>
      </w:r>
    </w:p>
    <w:p w14:paraId="20C295E8" w14:textId="77777777" w:rsidR="004907C8" w:rsidRPr="004907C8" w:rsidRDefault="004907C8" w:rsidP="004907C8">
      <w:pPr>
        <w:pStyle w:val="a9"/>
      </w:pPr>
      <w:r w:rsidRPr="004907C8">
        <w:t xml:space="preserve">    input [4:0] RA2,</w:t>
      </w:r>
    </w:p>
    <w:p w14:paraId="63FDB035" w14:textId="77777777" w:rsidR="004907C8" w:rsidRPr="004907C8" w:rsidRDefault="004907C8" w:rsidP="004907C8">
      <w:pPr>
        <w:pStyle w:val="a9"/>
      </w:pPr>
      <w:r w:rsidRPr="004907C8">
        <w:t xml:space="preserve">    input [4:0] WA,</w:t>
      </w:r>
    </w:p>
    <w:p w14:paraId="165DD3AC" w14:textId="77777777" w:rsidR="004907C8" w:rsidRPr="004907C8" w:rsidRDefault="004907C8" w:rsidP="004907C8">
      <w:pPr>
        <w:pStyle w:val="a9"/>
      </w:pPr>
      <w:r w:rsidRPr="004907C8">
        <w:t xml:space="preserve">    input [31:0] WD,</w:t>
      </w:r>
    </w:p>
    <w:p w14:paraId="288E2EF9" w14:textId="77777777" w:rsidR="004907C8" w:rsidRPr="004907C8" w:rsidRDefault="004907C8" w:rsidP="004907C8">
      <w:pPr>
        <w:pStyle w:val="a9"/>
      </w:pPr>
      <w:r w:rsidRPr="004907C8">
        <w:lastRenderedPageBreak/>
        <w:t xml:space="preserve">    output [31:0] RD1,</w:t>
      </w:r>
    </w:p>
    <w:p w14:paraId="71ACD6DA" w14:textId="77777777" w:rsidR="004907C8" w:rsidRPr="004907C8" w:rsidRDefault="004907C8" w:rsidP="004907C8">
      <w:pPr>
        <w:pStyle w:val="a9"/>
      </w:pPr>
      <w:r w:rsidRPr="004907C8">
        <w:t xml:space="preserve">    output [31:0] RD2,</w:t>
      </w:r>
    </w:p>
    <w:p w14:paraId="0EBB6594" w14:textId="77777777" w:rsidR="004907C8" w:rsidRPr="004907C8" w:rsidRDefault="004907C8" w:rsidP="004907C8">
      <w:pPr>
        <w:pStyle w:val="a9"/>
      </w:pPr>
      <w:r w:rsidRPr="004907C8">
        <w:t xml:space="preserve">    input </w:t>
      </w:r>
      <w:proofErr w:type="spellStart"/>
      <w:r w:rsidRPr="004907C8">
        <w:t>RegWrite</w:t>
      </w:r>
      <w:proofErr w:type="spellEnd"/>
      <w:r w:rsidRPr="004907C8">
        <w:t>,</w:t>
      </w:r>
    </w:p>
    <w:p w14:paraId="4634A652" w14:textId="77777777" w:rsidR="004907C8" w:rsidRPr="004907C8" w:rsidRDefault="004907C8" w:rsidP="004907C8">
      <w:pPr>
        <w:pStyle w:val="a9"/>
      </w:pPr>
      <w:r w:rsidRPr="004907C8">
        <w:t xml:space="preserve">    input [31:0] PC</w:t>
      </w:r>
    </w:p>
    <w:p w14:paraId="6CDD8389" w14:textId="77777777" w:rsidR="004907C8" w:rsidRPr="004907C8" w:rsidRDefault="004907C8" w:rsidP="004907C8">
      <w:pPr>
        <w:pStyle w:val="a9"/>
      </w:pPr>
      <w:r w:rsidRPr="004907C8">
        <w:t xml:space="preserve">    );</w:t>
      </w:r>
    </w:p>
    <w:p w14:paraId="090C0041" w14:textId="77777777" w:rsidR="004907C8" w:rsidRPr="004907C8" w:rsidRDefault="004907C8" w:rsidP="004907C8">
      <w:pPr>
        <w:pStyle w:val="a9"/>
      </w:pPr>
      <w:r w:rsidRPr="004907C8">
        <w:t xml:space="preserve">    reg [31:0]Register[0:31];</w:t>
      </w:r>
    </w:p>
    <w:p w14:paraId="2C727D3B" w14:textId="77777777" w:rsidR="004907C8" w:rsidRPr="004907C8" w:rsidRDefault="004907C8" w:rsidP="004907C8">
      <w:pPr>
        <w:pStyle w:val="a9"/>
      </w:pPr>
      <w:r w:rsidRPr="004907C8">
        <w:t xml:space="preserve">    integer </w:t>
      </w:r>
      <w:proofErr w:type="spellStart"/>
      <w:r w:rsidRPr="004907C8">
        <w:t>i</w:t>
      </w:r>
      <w:proofErr w:type="spellEnd"/>
      <w:r w:rsidRPr="004907C8">
        <w:t>;</w:t>
      </w:r>
    </w:p>
    <w:p w14:paraId="3F3AFC14" w14:textId="77777777" w:rsidR="004907C8" w:rsidRPr="004907C8" w:rsidRDefault="004907C8" w:rsidP="004907C8">
      <w:pPr>
        <w:pStyle w:val="a9"/>
      </w:pPr>
      <w:r w:rsidRPr="004907C8">
        <w:tab/>
      </w:r>
    </w:p>
    <w:p w14:paraId="54E55538" w14:textId="77777777" w:rsidR="004907C8" w:rsidRPr="004907C8" w:rsidRDefault="004907C8" w:rsidP="004907C8">
      <w:pPr>
        <w:pStyle w:val="a9"/>
      </w:pPr>
      <w:r w:rsidRPr="004907C8">
        <w:tab/>
        <w:t xml:space="preserve"> assign RD1 = Register[RA1];</w:t>
      </w:r>
    </w:p>
    <w:p w14:paraId="7D0329E5" w14:textId="77777777" w:rsidR="004907C8" w:rsidRPr="004907C8" w:rsidRDefault="004907C8" w:rsidP="004907C8">
      <w:pPr>
        <w:pStyle w:val="a9"/>
      </w:pPr>
      <w:r w:rsidRPr="004907C8">
        <w:tab/>
        <w:t xml:space="preserve"> assign RD2 = Register[RA2];</w:t>
      </w:r>
    </w:p>
    <w:p w14:paraId="7D6B2D40" w14:textId="77777777" w:rsidR="004907C8" w:rsidRPr="004907C8" w:rsidRDefault="004907C8" w:rsidP="004907C8">
      <w:pPr>
        <w:pStyle w:val="a9"/>
      </w:pPr>
      <w:r w:rsidRPr="004907C8">
        <w:t xml:space="preserve">    initial begin</w:t>
      </w:r>
    </w:p>
    <w:p w14:paraId="13B3E238" w14:textId="77777777" w:rsidR="004907C8" w:rsidRPr="004907C8" w:rsidRDefault="004907C8" w:rsidP="004907C8">
      <w:pPr>
        <w:pStyle w:val="a9"/>
      </w:pPr>
      <w:r w:rsidRPr="004907C8">
        <w:t xml:space="preserve">        for(</w:t>
      </w:r>
      <w:proofErr w:type="spellStart"/>
      <w:r w:rsidRPr="004907C8">
        <w:t>i</w:t>
      </w:r>
      <w:proofErr w:type="spellEnd"/>
      <w:r w:rsidRPr="004907C8">
        <w:t>=0;i&lt;32;i=i+1)begin</w:t>
      </w:r>
    </w:p>
    <w:p w14:paraId="76FA3C75" w14:textId="77777777" w:rsidR="004907C8" w:rsidRPr="004907C8" w:rsidRDefault="004907C8" w:rsidP="004907C8">
      <w:pPr>
        <w:pStyle w:val="a9"/>
      </w:pPr>
      <w:r w:rsidRPr="004907C8">
        <w:t xml:space="preserve">            Register[</w:t>
      </w:r>
      <w:proofErr w:type="spellStart"/>
      <w:r w:rsidRPr="004907C8">
        <w:t>i</w:t>
      </w:r>
      <w:proofErr w:type="spellEnd"/>
      <w:r w:rsidRPr="004907C8">
        <w:t>]&lt;=0;</w:t>
      </w:r>
    </w:p>
    <w:p w14:paraId="78EE4498" w14:textId="77777777" w:rsidR="004907C8" w:rsidRPr="004907C8" w:rsidRDefault="004907C8" w:rsidP="004907C8">
      <w:pPr>
        <w:pStyle w:val="a9"/>
      </w:pPr>
      <w:r w:rsidRPr="004907C8">
        <w:t xml:space="preserve">        end</w:t>
      </w:r>
    </w:p>
    <w:p w14:paraId="67CA713B" w14:textId="77777777" w:rsidR="004907C8" w:rsidRPr="004907C8" w:rsidRDefault="004907C8" w:rsidP="004907C8">
      <w:pPr>
        <w:pStyle w:val="a9"/>
      </w:pPr>
      <w:r w:rsidRPr="004907C8">
        <w:t xml:space="preserve">    end</w:t>
      </w:r>
    </w:p>
    <w:p w14:paraId="5C66C191" w14:textId="77777777" w:rsidR="004907C8" w:rsidRPr="004907C8" w:rsidRDefault="004907C8" w:rsidP="004907C8">
      <w:pPr>
        <w:pStyle w:val="a9"/>
      </w:pPr>
      <w:r w:rsidRPr="004907C8">
        <w:t xml:space="preserve">    </w:t>
      </w:r>
    </w:p>
    <w:p w14:paraId="6D1CCF69" w14:textId="77777777" w:rsidR="004907C8" w:rsidRPr="004907C8" w:rsidRDefault="004907C8" w:rsidP="004907C8">
      <w:pPr>
        <w:pStyle w:val="a9"/>
      </w:pPr>
      <w:r w:rsidRPr="004907C8">
        <w:t xml:space="preserve">    always @(</w:t>
      </w:r>
      <w:proofErr w:type="spellStart"/>
      <w:r w:rsidRPr="004907C8">
        <w:t>posedge</w:t>
      </w:r>
      <w:proofErr w:type="spellEnd"/>
      <w:r w:rsidRPr="004907C8">
        <w:t xml:space="preserve"> </w:t>
      </w:r>
      <w:proofErr w:type="spellStart"/>
      <w:r w:rsidRPr="004907C8">
        <w:t>clk</w:t>
      </w:r>
      <w:proofErr w:type="spellEnd"/>
      <w:r w:rsidRPr="004907C8">
        <w:t>)begin</w:t>
      </w:r>
    </w:p>
    <w:p w14:paraId="054DD307" w14:textId="77777777" w:rsidR="004907C8" w:rsidRPr="004907C8" w:rsidRDefault="004907C8" w:rsidP="004907C8">
      <w:pPr>
        <w:pStyle w:val="a9"/>
      </w:pPr>
      <w:r w:rsidRPr="004907C8">
        <w:t xml:space="preserve">        if(reset == 1)begin</w:t>
      </w:r>
    </w:p>
    <w:p w14:paraId="15A56BF8" w14:textId="77777777" w:rsidR="004907C8" w:rsidRPr="004907C8" w:rsidRDefault="004907C8" w:rsidP="004907C8">
      <w:pPr>
        <w:pStyle w:val="a9"/>
      </w:pPr>
      <w:r w:rsidRPr="004907C8">
        <w:t xml:space="preserve">            for(</w:t>
      </w:r>
      <w:proofErr w:type="spellStart"/>
      <w:r w:rsidRPr="004907C8">
        <w:t>i</w:t>
      </w:r>
      <w:proofErr w:type="spellEnd"/>
      <w:r w:rsidRPr="004907C8">
        <w:t>=0;i&lt;32;i=i+1)begin</w:t>
      </w:r>
    </w:p>
    <w:p w14:paraId="062BB3F5" w14:textId="77777777" w:rsidR="004907C8" w:rsidRPr="004907C8" w:rsidRDefault="004907C8" w:rsidP="004907C8">
      <w:pPr>
        <w:pStyle w:val="a9"/>
      </w:pPr>
      <w:r w:rsidRPr="004907C8">
        <w:t xml:space="preserve">                Register[</w:t>
      </w:r>
      <w:proofErr w:type="spellStart"/>
      <w:r w:rsidRPr="004907C8">
        <w:t>i</w:t>
      </w:r>
      <w:proofErr w:type="spellEnd"/>
      <w:r w:rsidRPr="004907C8">
        <w:t>]&lt;=0;</w:t>
      </w:r>
    </w:p>
    <w:p w14:paraId="55A36D95" w14:textId="77777777" w:rsidR="004907C8" w:rsidRPr="004907C8" w:rsidRDefault="004907C8" w:rsidP="004907C8">
      <w:pPr>
        <w:pStyle w:val="a9"/>
      </w:pPr>
      <w:r w:rsidRPr="004907C8">
        <w:t xml:space="preserve">            end</w:t>
      </w:r>
    </w:p>
    <w:p w14:paraId="79AFD414" w14:textId="77777777" w:rsidR="004907C8" w:rsidRPr="004907C8" w:rsidRDefault="004907C8" w:rsidP="004907C8">
      <w:pPr>
        <w:pStyle w:val="a9"/>
      </w:pPr>
      <w:r w:rsidRPr="004907C8">
        <w:t xml:space="preserve">        end</w:t>
      </w:r>
    </w:p>
    <w:p w14:paraId="6967F322" w14:textId="77777777" w:rsidR="004907C8" w:rsidRPr="004907C8" w:rsidRDefault="004907C8" w:rsidP="004907C8">
      <w:pPr>
        <w:pStyle w:val="a9"/>
      </w:pPr>
      <w:r w:rsidRPr="004907C8">
        <w:t xml:space="preserve">        else if(</w:t>
      </w:r>
      <w:proofErr w:type="spellStart"/>
      <w:r w:rsidRPr="004907C8">
        <w:t>RegWrite</w:t>
      </w:r>
      <w:proofErr w:type="spellEnd"/>
      <w:r w:rsidRPr="004907C8">
        <w:t>==1&amp;&amp;WA!=5'b00000)begin</w:t>
      </w:r>
    </w:p>
    <w:p w14:paraId="53E74088" w14:textId="77777777" w:rsidR="004907C8" w:rsidRPr="004907C8" w:rsidRDefault="004907C8" w:rsidP="004907C8">
      <w:pPr>
        <w:pStyle w:val="a9"/>
      </w:pPr>
      <w:r w:rsidRPr="004907C8">
        <w:t xml:space="preserve">            Register[WA] &lt;= WD;</w:t>
      </w:r>
    </w:p>
    <w:p w14:paraId="69A391CC" w14:textId="77777777" w:rsidR="004907C8" w:rsidRPr="004907C8" w:rsidRDefault="004907C8" w:rsidP="004907C8">
      <w:pPr>
        <w:pStyle w:val="a9"/>
      </w:pPr>
      <w:r w:rsidRPr="004907C8">
        <w:lastRenderedPageBreak/>
        <w:t xml:space="preserve">            $display("@%h: $%d &lt;= %h", PC, WA,WD); </w:t>
      </w:r>
    </w:p>
    <w:p w14:paraId="431D2AA2" w14:textId="77777777" w:rsidR="004907C8" w:rsidRPr="004907C8" w:rsidRDefault="004907C8" w:rsidP="004907C8">
      <w:pPr>
        <w:pStyle w:val="a9"/>
      </w:pPr>
      <w:r w:rsidRPr="004907C8">
        <w:t xml:space="preserve">        end</w:t>
      </w:r>
    </w:p>
    <w:p w14:paraId="50F9556D" w14:textId="77777777" w:rsidR="004907C8" w:rsidRPr="004907C8" w:rsidRDefault="004907C8" w:rsidP="004907C8">
      <w:pPr>
        <w:pStyle w:val="a9"/>
      </w:pPr>
      <w:r w:rsidRPr="004907C8">
        <w:t xml:space="preserve">    end</w:t>
      </w:r>
    </w:p>
    <w:p w14:paraId="084F28DE" w14:textId="77777777" w:rsidR="004907C8" w:rsidRPr="004907C8" w:rsidRDefault="004907C8" w:rsidP="004907C8">
      <w:pPr>
        <w:pStyle w:val="a9"/>
      </w:pPr>
    </w:p>
    <w:p w14:paraId="3C13F3C0" w14:textId="5FDF8033" w:rsidR="00B47326" w:rsidRPr="00B47326" w:rsidRDefault="004907C8" w:rsidP="004907C8">
      <w:pPr>
        <w:pStyle w:val="a9"/>
        <w:rPr>
          <w:rFonts w:ascii="Consolas" w:hAnsi="Consolas" w:cs="宋体"/>
          <w:color w:val="000000"/>
          <w:kern w:val="0"/>
          <w:sz w:val="23"/>
          <w:szCs w:val="23"/>
        </w:rPr>
      </w:pPr>
      <w:proofErr w:type="spellStart"/>
      <w:r w:rsidRPr="004907C8">
        <w:t>endmodule</w:t>
      </w:r>
      <w:proofErr w:type="spellEnd"/>
    </w:p>
    <w:p w14:paraId="3E19788C" w14:textId="4B097255" w:rsidR="000E29B9" w:rsidRDefault="00954884" w:rsidP="00DC7C64">
      <w:pPr>
        <w:pStyle w:val="11"/>
        <w:spacing w:before="240" w:after="240"/>
        <w:rPr>
          <w:rFonts w:ascii="黑体" w:hAnsi="黑体"/>
          <w:sz w:val="28"/>
        </w:rPr>
      </w:pPr>
      <w:r>
        <w:rPr>
          <w:rFonts w:ascii="黑体" w:hAnsi="黑体"/>
          <w:sz w:val="28"/>
        </w:rPr>
        <w:t>5</w:t>
      </w:r>
      <w:r w:rsidR="00F058F1" w:rsidRPr="00CB7CB7">
        <w:rPr>
          <w:rFonts w:ascii="黑体" w:hAnsi="黑体"/>
          <w:sz w:val="28"/>
        </w:rPr>
        <w:t>.</w:t>
      </w:r>
      <w:r w:rsidR="00B47326">
        <w:rPr>
          <w:rFonts w:ascii="黑体" w:hAnsi="黑体" w:hint="eastAsia"/>
          <w:sz w:val="28"/>
        </w:rPr>
        <w:t>DM</w:t>
      </w:r>
    </w:p>
    <w:tbl>
      <w:tblPr>
        <w:tblStyle w:val="ab"/>
        <w:tblW w:w="5240" w:type="dxa"/>
        <w:tblLook w:val="04A0" w:firstRow="1" w:lastRow="0" w:firstColumn="1" w:lastColumn="0" w:noHBand="0" w:noVBand="1"/>
      </w:tblPr>
      <w:tblGrid>
        <w:gridCol w:w="1625"/>
        <w:gridCol w:w="3615"/>
      </w:tblGrid>
      <w:tr w:rsidR="00A549A6" w:rsidRPr="002D767C" w14:paraId="6A04A630" w14:textId="77777777" w:rsidTr="009E0D7E">
        <w:tc>
          <w:tcPr>
            <w:tcW w:w="1625" w:type="dxa"/>
            <w:shd w:val="clear" w:color="auto" w:fill="D9E2F3" w:themeFill="accent1" w:themeFillTint="33"/>
          </w:tcPr>
          <w:p w14:paraId="7232661A" w14:textId="77777777" w:rsidR="00A549A6" w:rsidRPr="002D767C" w:rsidRDefault="00A549A6" w:rsidP="009E0D7E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文件</w:t>
            </w:r>
          </w:p>
        </w:tc>
        <w:tc>
          <w:tcPr>
            <w:tcW w:w="3615" w:type="dxa"/>
            <w:shd w:val="clear" w:color="auto" w:fill="D9E2F3" w:themeFill="accent1" w:themeFillTint="33"/>
          </w:tcPr>
          <w:p w14:paraId="1283EC15" w14:textId="77777777" w:rsidR="00A549A6" w:rsidRPr="002D767C" w:rsidRDefault="00A549A6" w:rsidP="009E0D7E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模块接口定义</w:t>
            </w:r>
          </w:p>
        </w:tc>
      </w:tr>
      <w:tr w:rsidR="00A549A6" w:rsidRPr="002D6BB3" w14:paraId="6D1F074A" w14:textId="77777777" w:rsidTr="009E0D7E">
        <w:tc>
          <w:tcPr>
            <w:tcW w:w="1625" w:type="dxa"/>
            <w:shd w:val="clear" w:color="auto" w:fill="FFFFFF" w:themeFill="background1"/>
          </w:tcPr>
          <w:p w14:paraId="4F6860FE" w14:textId="77777777" w:rsidR="00A549A6" w:rsidRPr="002D6BB3" w:rsidRDefault="00A549A6" w:rsidP="009E0D7E">
            <w:pPr>
              <w:jc w:val="left"/>
              <w:rPr>
                <w:rFonts w:ascii="黑体" w:eastAsia="黑体" w:hAnsi="黑体" w:cs="Times New Roman"/>
              </w:rPr>
            </w:pPr>
            <w:proofErr w:type="spellStart"/>
            <w:r>
              <w:rPr>
                <w:rFonts w:ascii="黑体" w:eastAsia="黑体" w:hAnsi="黑体" w:cs="Times New Roman"/>
              </w:rPr>
              <w:t>dm</w:t>
            </w:r>
            <w:r w:rsidRPr="002D6BB3">
              <w:rPr>
                <w:rFonts w:ascii="黑体" w:eastAsia="黑体" w:hAnsi="黑体" w:cs="Times New Roman"/>
              </w:rPr>
              <w:t>.v</w:t>
            </w:r>
            <w:proofErr w:type="spellEnd"/>
          </w:p>
        </w:tc>
        <w:tc>
          <w:tcPr>
            <w:tcW w:w="3615" w:type="dxa"/>
            <w:shd w:val="clear" w:color="auto" w:fill="FFFFFF" w:themeFill="background1"/>
          </w:tcPr>
          <w:p w14:paraId="725DDD24" w14:textId="6AFDEC10" w:rsidR="00A549A6" w:rsidRPr="00A549A6" w:rsidRDefault="00A549A6" w:rsidP="00A549A6">
            <w:pPr>
              <w:jc w:val="left"/>
              <w:rPr>
                <w:rFonts w:ascii="黑体" w:eastAsia="黑体" w:hAnsi="黑体" w:cs="Times New Roman"/>
              </w:rPr>
            </w:pPr>
            <w:r w:rsidRPr="00A549A6">
              <w:rPr>
                <w:rFonts w:ascii="黑体" w:eastAsia="黑体" w:hAnsi="黑体" w:cs="Times New Roman"/>
              </w:rPr>
              <w:t xml:space="preserve">module </w:t>
            </w:r>
            <w:r w:rsidR="00B47326">
              <w:rPr>
                <w:rFonts w:ascii="黑体" w:eastAsia="黑体" w:hAnsi="黑体" w:cs="Times New Roman" w:hint="eastAsia"/>
              </w:rPr>
              <w:t>DM</w:t>
            </w:r>
            <w:r w:rsidRPr="00A549A6">
              <w:rPr>
                <w:rFonts w:ascii="黑体" w:eastAsia="黑体" w:hAnsi="黑体" w:cs="Times New Roman"/>
              </w:rPr>
              <w:t>(</w:t>
            </w:r>
          </w:p>
          <w:p w14:paraId="15F9AB5C" w14:textId="77777777" w:rsidR="00A549A6" w:rsidRPr="00A549A6" w:rsidRDefault="00A549A6" w:rsidP="00A549A6">
            <w:pPr>
              <w:jc w:val="left"/>
              <w:rPr>
                <w:rFonts w:ascii="黑体" w:eastAsia="黑体" w:hAnsi="黑体" w:cs="Times New Roman"/>
              </w:rPr>
            </w:pPr>
            <w:r w:rsidRPr="00A549A6">
              <w:rPr>
                <w:rFonts w:ascii="黑体" w:eastAsia="黑体" w:hAnsi="黑体" w:cs="Times New Roman"/>
              </w:rPr>
              <w:t xml:space="preserve">    input </w:t>
            </w:r>
            <w:proofErr w:type="spellStart"/>
            <w:r w:rsidRPr="00A549A6">
              <w:rPr>
                <w:rFonts w:ascii="黑体" w:eastAsia="黑体" w:hAnsi="黑体" w:cs="Times New Roman"/>
              </w:rPr>
              <w:t>clk</w:t>
            </w:r>
            <w:proofErr w:type="spellEnd"/>
            <w:r w:rsidRPr="00A549A6">
              <w:rPr>
                <w:rFonts w:ascii="黑体" w:eastAsia="黑体" w:hAnsi="黑体" w:cs="Times New Roman"/>
              </w:rPr>
              <w:t>,</w:t>
            </w:r>
          </w:p>
          <w:p w14:paraId="262FB6E0" w14:textId="77777777" w:rsidR="00A549A6" w:rsidRPr="00A549A6" w:rsidRDefault="00A549A6" w:rsidP="00A549A6">
            <w:pPr>
              <w:jc w:val="left"/>
              <w:rPr>
                <w:rFonts w:ascii="黑体" w:eastAsia="黑体" w:hAnsi="黑体" w:cs="Times New Roman"/>
              </w:rPr>
            </w:pPr>
            <w:r w:rsidRPr="00A549A6">
              <w:rPr>
                <w:rFonts w:ascii="黑体" w:eastAsia="黑体" w:hAnsi="黑体" w:cs="Times New Roman"/>
              </w:rPr>
              <w:t xml:space="preserve">    input reset,</w:t>
            </w:r>
          </w:p>
          <w:p w14:paraId="0F8769AC" w14:textId="77777777" w:rsidR="00A549A6" w:rsidRPr="00A549A6" w:rsidRDefault="00A549A6" w:rsidP="00A549A6">
            <w:pPr>
              <w:jc w:val="left"/>
              <w:rPr>
                <w:rFonts w:ascii="黑体" w:eastAsia="黑体" w:hAnsi="黑体" w:cs="Times New Roman"/>
              </w:rPr>
            </w:pPr>
            <w:r w:rsidRPr="00A549A6">
              <w:rPr>
                <w:rFonts w:ascii="黑体" w:eastAsia="黑体" w:hAnsi="黑体" w:cs="Times New Roman"/>
              </w:rPr>
              <w:t xml:space="preserve">    input </w:t>
            </w:r>
            <w:proofErr w:type="spellStart"/>
            <w:r w:rsidRPr="00A549A6">
              <w:rPr>
                <w:rFonts w:ascii="黑体" w:eastAsia="黑体" w:hAnsi="黑体" w:cs="Times New Roman"/>
              </w:rPr>
              <w:t>MemWrite</w:t>
            </w:r>
            <w:proofErr w:type="spellEnd"/>
            <w:r w:rsidRPr="00A549A6">
              <w:rPr>
                <w:rFonts w:ascii="黑体" w:eastAsia="黑体" w:hAnsi="黑体" w:cs="Times New Roman"/>
              </w:rPr>
              <w:t>,</w:t>
            </w:r>
          </w:p>
          <w:p w14:paraId="58EDAB19" w14:textId="77777777" w:rsidR="00A549A6" w:rsidRPr="00A549A6" w:rsidRDefault="00A549A6" w:rsidP="00A549A6">
            <w:pPr>
              <w:jc w:val="left"/>
              <w:rPr>
                <w:rFonts w:ascii="黑体" w:eastAsia="黑体" w:hAnsi="黑体" w:cs="Times New Roman"/>
              </w:rPr>
            </w:pPr>
            <w:r w:rsidRPr="00A549A6">
              <w:rPr>
                <w:rFonts w:ascii="黑体" w:eastAsia="黑体" w:hAnsi="黑体" w:cs="Times New Roman"/>
              </w:rPr>
              <w:t xml:space="preserve">    input </w:t>
            </w:r>
            <w:proofErr w:type="spellStart"/>
            <w:r w:rsidRPr="00A549A6">
              <w:rPr>
                <w:rFonts w:ascii="黑体" w:eastAsia="黑体" w:hAnsi="黑体" w:cs="Times New Roman"/>
              </w:rPr>
              <w:t>MemRead</w:t>
            </w:r>
            <w:proofErr w:type="spellEnd"/>
            <w:r w:rsidRPr="00A549A6">
              <w:rPr>
                <w:rFonts w:ascii="黑体" w:eastAsia="黑体" w:hAnsi="黑体" w:cs="Times New Roman"/>
              </w:rPr>
              <w:t>,</w:t>
            </w:r>
          </w:p>
          <w:p w14:paraId="30C9C017" w14:textId="76C16855" w:rsidR="00A549A6" w:rsidRPr="00A549A6" w:rsidRDefault="00A549A6" w:rsidP="00A549A6">
            <w:pPr>
              <w:jc w:val="left"/>
              <w:rPr>
                <w:rFonts w:ascii="黑体" w:eastAsia="黑体" w:hAnsi="黑体" w:cs="Times New Roman"/>
              </w:rPr>
            </w:pPr>
            <w:r w:rsidRPr="00A549A6">
              <w:rPr>
                <w:rFonts w:ascii="黑体" w:eastAsia="黑体" w:hAnsi="黑体" w:cs="Times New Roman"/>
              </w:rPr>
              <w:t xml:space="preserve">    input [</w:t>
            </w:r>
            <w:r w:rsidR="004907C8">
              <w:rPr>
                <w:rFonts w:ascii="黑体" w:eastAsia="黑体" w:hAnsi="黑体" w:cs="Times New Roman"/>
              </w:rPr>
              <w:t>3</w:t>
            </w:r>
            <w:r w:rsidRPr="00A549A6">
              <w:rPr>
                <w:rFonts w:ascii="黑体" w:eastAsia="黑体" w:hAnsi="黑体" w:cs="Times New Roman"/>
              </w:rPr>
              <w:t>1:</w:t>
            </w:r>
            <w:r w:rsidR="004907C8">
              <w:rPr>
                <w:rFonts w:ascii="黑体" w:eastAsia="黑体" w:hAnsi="黑体" w:cs="Times New Roman"/>
              </w:rPr>
              <w:t>0</w:t>
            </w:r>
            <w:r w:rsidRPr="00A549A6">
              <w:rPr>
                <w:rFonts w:ascii="黑体" w:eastAsia="黑体" w:hAnsi="黑体" w:cs="Times New Roman"/>
              </w:rPr>
              <w:t xml:space="preserve">] </w:t>
            </w:r>
            <w:proofErr w:type="spellStart"/>
            <w:r w:rsidRPr="00A549A6">
              <w:rPr>
                <w:rFonts w:ascii="黑体" w:eastAsia="黑体" w:hAnsi="黑体" w:cs="Times New Roman"/>
              </w:rPr>
              <w:t>MemAddr</w:t>
            </w:r>
            <w:proofErr w:type="spellEnd"/>
            <w:r w:rsidRPr="00A549A6">
              <w:rPr>
                <w:rFonts w:ascii="黑体" w:eastAsia="黑体" w:hAnsi="黑体" w:cs="Times New Roman"/>
              </w:rPr>
              <w:t>,</w:t>
            </w:r>
          </w:p>
          <w:p w14:paraId="46DAFC4F" w14:textId="201C60D2" w:rsidR="00A549A6" w:rsidRPr="00A549A6" w:rsidRDefault="00A549A6" w:rsidP="00A549A6">
            <w:pPr>
              <w:jc w:val="left"/>
              <w:rPr>
                <w:rFonts w:ascii="黑体" w:eastAsia="黑体" w:hAnsi="黑体" w:cs="Times New Roman"/>
              </w:rPr>
            </w:pPr>
            <w:r w:rsidRPr="00A549A6">
              <w:rPr>
                <w:rFonts w:ascii="黑体" w:eastAsia="黑体" w:hAnsi="黑体" w:cs="Times New Roman"/>
              </w:rPr>
              <w:t xml:space="preserve">    input [31:0] </w:t>
            </w:r>
            <w:proofErr w:type="spellStart"/>
            <w:r w:rsidR="00B47326">
              <w:rPr>
                <w:rFonts w:ascii="黑体" w:eastAsia="黑体" w:hAnsi="黑体" w:cs="Times New Roman"/>
              </w:rPr>
              <w:t>WriteData</w:t>
            </w:r>
            <w:proofErr w:type="spellEnd"/>
            <w:r w:rsidRPr="00A549A6">
              <w:rPr>
                <w:rFonts w:ascii="黑体" w:eastAsia="黑体" w:hAnsi="黑体" w:cs="Times New Roman"/>
              </w:rPr>
              <w:t>,</w:t>
            </w:r>
          </w:p>
          <w:p w14:paraId="5A0E4740" w14:textId="77777777" w:rsidR="00A549A6" w:rsidRPr="00A549A6" w:rsidRDefault="00A549A6" w:rsidP="00A549A6">
            <w:pPr>
              <w:jc w:val="left"/>
              <w:rPr>
                <w:rFonts w:ascii="黑体" w:eastAsia="黑体" w:hAnsi="黑体" w:cs="Times New Roman"/>
              </w:rPr>
            </w:pPr>
            <w:r w:rsidRPr="00A549A6">
              <w:rPr>
                <w:rFonts w:ascii="黑体" w:eastAsia="黑体" w:hAnsi="黑体" w:cs="Times New Roman"/>
              </w:rPr>
              <w:tab/>
              <w:t>input [31:0] PC,</w:t>
            </w:r>
          </w:p>
          <w:p w14:paraId="70D0594F" w14:textId="1165882E" w:rsidR="00A549A6" w:rsidRPr="00A549A6" w:rsidRDefault="00A549A6" w:rsidP="00A549A6">
            <w:pPr>
              <w:jc w:val="left"/>
              <w:rPr>
                <w:rFonts w:ascii="黑体" w:eastAsia="黑体" w:hAnsi="黑体" w:cs="Times New Roman"/>
              </w:rPr>
            </w:pPr>
            <w:r w:rsidRPr="00A549A6">
              <w:rPr>
                <w:rFonts w:ascii="黑体" w:eastAsia="黑体" w:hAnsi="黑体" w:cs="Times New Roman"/>
              </w:rPr>
              <w:t xml:space="preserve">    output [31:0] </w:t>
            </w:r>
            <w:proofErr w:type="spellStart"/>
            <w:r w:rsidR="00B47326">
              <w:rPr>
                <w:rFonts w:ascii="黑体" w:eastAsia="黑体" w:hAnsi="黑体" w:cs="Times New Roman" w:hint="eastAsia"/>
              </w:rPr>
              <w:t>Read</w:t>
            </w:r>
            <w:r w:rsidR="00B47326">
              <w:rPr>
                <w:rFonts w:ascii="黑体" w:eastAsia="黑体" w:hAnsi="黑体" w:cs="Times New Roman"/>
              </w:rPr>
              <w:t>Data</w:t>
            </w:r>
            <w:proofErr w:type="spellEnd"/>
          </w:p>
          <w:p w14:paraId="03FF1D98" w14:textId="77777777" w:rsidR="00A549A6" w:rsidRPr="002D6BB3" w:rsidRDefault="00A549A6" w:rsidP="00A549A6">
            <w:pPr>
              <w:jc w:val="left"/>
              <w:rPr>
                <w:rFonts w:ascii="黑体" w:eastAsia="黑体" w:hAnsi="黑体" w:cs="Times New Roman"/>
              </w:rPr>
            </w:pPr>
            <w:r w:rsidRPr="00A549A6">
              <w:rPr>
                <w:rFonts w:ascii="黑体" w:eastAsia="黑体" w:hAnsi="黑体" w:cs="Times New Roman"/>
              </w:rPr>
              <w:t xml:space="preserve">    );</w:t>
            </w:r>
          </w:p>
        </w:tc>
      </w:tr>
    </w:tbl>
    <w:p w14:paraId="5A678F21" w14:textId="77777777" w:rsidR="00F058F1" w:rsidRDefault="00F058F1" w:rsidP="00CB7CB7">
      <w:pPr>
        <w:pStyle w:val="a7"/>
        <w:spacing w:before="240" w:after="240"/>
        <w:ind w:firstLine="480"/>
      </w:pPr>
      <w:r>
        <w:rPr>
          <w:rFonts w:hint="eastAsia"/>
        </w:rPr>
        <w:t>模块接口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91"/>
        <w:gridCol w:w="1453"/>
        <w:gridCol w:w="5386"/>
      </w:tblGrid>
      <w:tr w:rsidR="007E7196" w:rsidRPr="00CB7CB7" w14:paraId="788A44B5" w14:textId="77777777" w:rsidTr="007E7196">
        <w:tc>
          <w:tcPr>
            <w:tcW w:w="1791" w:type="dxa"/>
            <w:shd w:val="clear" w:color="auto" w:fill="D9E2F3" w:themeFill="accent1" w:themeFillTint="33"/>
          </w:tcPr>
          <w:p w14:paraId="51EAB888" w14:textId="77777777" w:rsidR="00F058F1" w:rsidRPr="00CB7CB7" w:rsidRDefault="00F058F1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信号名</w:t>
            </w:r>
          </w:p>
        </w:tc>
        <w:tc>
          <w:tcPr>
            <w:tcW w:w="1453" w:type="dxa"/>
            <w:shd w:val="clear" w:color="auto" w:fill="D9E2F3" w:themeFill="accent1" w:themeFillTint="33"/>
          </w:tcPr>
          <w:p w14:paraId="34B6278D" w14:textId="77777777" w:rsidR="00F058F1" w:rsidRPr="00CB7CB7" w:rsidRDefault="00F058F1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方向</w:t>
            </w:r>
          </w:p>
        </w:tc>
        <w:tc>
          <w:tcPr>
            <w:tcW w:w="5386" w:type="dxa"/>
            <w:shd w:val="clear" w:color="auto" w:fill="D9E2F3" w:themeFill="accent1" w:themeFillTint="33"/>
          </w:tcPr>
          <w:p w14:paraId="4B182683" w14:textId="77777777" w:rsidR="00F058F1" w:rsidRPr="00CB7CB7" w:rsidRDefault="00F058F1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7E7196" w:rsidRPr="00CB7CB7" w14:paraId="2E39CD05" w14:textId="77777777" w:rsidTr="007E7196">
        <w:tc>
          <w:tcPr>
            <w:tcW w:w="1791" w:type="dxa"/>
            <w:shd w:val="clear" w:color="auto" w:fill="FFFFFF" w:themeFill="background1"/>
          </w:tcPr>
          <w:p w14:paraId="6B7ABAC7" w14:textId="77777777" w:rsidR="00F058F1" w:rsidRPr="00CB7CB7" w:rsidRDefault="00F058F1" w:rsidP="00F058F1">
            <w:pPr>
              <w:rPr>
                <w:rFonts w:ascii="黑体" w:eastAsia="黑体" w:hAnsi="黑体" w:cs="Times New Roman"/>
              </w:rPr>
            </w:pPr>
            <w:proofErr w:type="spellStart"/>
            <w:r w:rsidRPr="00CB7CB7">
              <w:rPr>
                <w:rFonts w:ascii="黑体" w:eastAsia="黑体" w:hAnsi="黑体" w:cs="Times New Roman"/>
              </w:rPr>
              <w:t>Clk</w:t>
            </w:r>
            <w:proofErr w:type="spellEnd"/>
          </w:p>
        </w:tc>
        <w:tc>
          <w:tcPr>
            <w:tcW w:w="1453" w:type="dxa"/>
            <w:shd w:val="clear" w:color="auto" w:fill="FFFFFF" w:themeFill="background1"/>
          </w:tcPr>
          <w:p w14:paraId="5E5C5B34" w14:textId="77777777" w:rsidR="00F058F1" w:rsidRPr="00CB7CB7" w:rsidRDefault="00F058F1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386" w:type="dxa"/>
            <w:shd w:val="clear" w:color="auto" w:fill="FFFFFF" w:themeFill="background1"/>
          </w:tcPr>
          <w:p w14:paraId="1823BDEC" w14:textId="77777777" w:rsidR="00F058F1" w:rsidRPr="00CB7CB7" w:rsidRDefault="00EF7ECD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时钟信号</w:t>
            </w:r>
          </w:p>
        </w:tc>
      </w:tr>
      <w:tr w:rsidR="007E7196" w:rsidRPr="00CB7CB7" w14:paraId="0A287E4B" w14:textId="77777777" w:rsidTr="007E7196">
        <w:tc>
          <w:tcPr>
            <w:tcW w:w="1791" w:type="dxa"/>
            <w:shd w:val="clear" w:color="auto" w:fill="FFFFFF" w:themeFill="background1"/>
          </w:tcPr>
          <w:p w14:paraId="7A7AFAD3" w14:textId="77777777" w:rsidR="00F058F1" w:rsidRPr="00CB7CB7" w:rsidRDefault="00F058F1" w:rsidP="00F058F1">
            <w:pPr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Reset</w:t>
            </w:r>
          </w:p>
        </w:tc>
        <w:tc>
          <w:tcPr>
            <w:tcW w:w="1453" w:type="dxa"/>
            <w:shd w:val="clear" w:color="auto" w:fill="FFFFFF" w:themeFill="background1"/>
          </w:tcPr>
          <w:p w14:paraId="5AF571D4" w14:textId="77777777" w:rsidR="00F058F1" w:rsidRPr="00CB7CB7" w:rsidRDefault="00F058F1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386" w:type="dxa"/>
            <w:shd w:val="clear" w:color="auto" w:fill="FFFFFF" w:themeFill="background1"/>
          </w:tcPr>
          <w:p w14:paraId="151CB18D" w14:textId="77777777" w:rsidR="00EF7ECD" w:rsidRPr="00CB7CB7" w:rsidRDefault="00EF7ECD" w:rsidP="00EF7ECD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复位信号</w:t>
            </w:r>
          </w:p>
          <w:p w14:paraId="6806F63E" w14:textId="77777777" w:rsidR="00F058F1" w:rsidRDefault="00AD1990" w:rsidP="00EF7ECD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0:</w:t>
            </w:r>
            <w:r>
              <w:rPr>
                <w:rFonts w:ascii="黑体" w:eastAsia="黑体" w:hAnsi="黑体" w:cs="Times New Roman" w:hint="eastAsia"/>
              </w:rPr>
              <w:t>不复位</w:t>
            </w:r>
          </w:p>
          <w:p w14:paraId="50849A83" w14:textId="5F808577" w:rsidR="00AD1990" w:rsidRPr="00CB7CB7" w:rsidRDefault="00AD1990" w:rsidP="00EF7ECD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1</w:t>
            </w:r>
            <w:r>
              <w:rPr>
                <w:rFonts w:ascii="黑体" w:eastAsia="黑体" w:hAnsi="黑体" w:cs="Times New Roman"/>
              </w:rPr>
              <w:t>:</w:t>
            </w:r>
            <w:r>
              <w:rPr>
                <w:rFonts w:ascii="黑体" w:eastAsia="黑体" w:hAnsi="黑体" w:cs="Times New Roman" w:hint="eastAsia"/>
              </w:rPr>
              <w:t>复位</w:t>
            </w:r>
          </w:p>
        </w:tc>
      </w:tr>
      <w:tr w:rsidR="007E7196" w:rsidRPr="00CB7CB7" w14:paraId="65CAD9CA" w14:textId="77777777" w:rsidTr="007E7196">
        <w:tc>
          <w:tcPr>
            <w:tcW w:w="1791" w:type="dxa"/>
            <w:shd w:val="clear" w:color="auto" w:fill="FFFFFF" w:themeFill="background1"/>
          </w:tcPr>
          <w:p w14:paraId="4E81A989" w14:textId="77777777" w:rsidR="00F058F1" w:rsidRPr="00CB7CB7" w:rsidRDefault="00F058F1" w:rsidP="00F058F1">
            <w:pPr>
              <w:rPr>
                <w:rFonts w:ascii="黑体" w:eastAsia="黑体" w:hAnsi="黑体" w:cs="Times New Roman"/>
              </w:rPr>
            </w:pPr>
            <w:proofErr w:type="spellStart"/>
            <w:r w:rsidRPr="00CB7CB7">
              <w:rPr>
                <w:rFonts w:ascii="黑体" w:eastAsia="黑体" w:hAnsi="黑体" w:cs="Times New Roman"/>
              </w:rPr>
              <w:t>MemWrite</w:t>
            </w:r>
            <w:proofErr w:type="spellEnd"/>
          </w:p>
        </w:tc>
        <w:tc>
          <w:tcPr>
            <w:tcW w:w="1453" w:type="dxa"/>
            <w:shd w:val="clear" w:color="auto" w:fill="FFFFFF" w:themeFill="background1"/>
          </w:tcPr>
          <w:p w14:paraId="5F51BFA3" w14:textId="77777777" w:rsidR="00F058F1" w:rsidRPr="00CB7CB7" w:rsidRDefault="00F058F1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386" w:type="dxa"/>
            <w:shd w:val="clear" w:color="auto" w:fill="FFFFFF" w:themeFill="background1"/>
          </w:tcPr>
          <w:p w14:paraId="5E31CC5F" w14:textId="608D07B6" w:rsidR="00F058F1" w:rsidRDefault="00F058F1" w:rsidP="00F058F1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读写控制信号</w:t>
            </w:r>
          </w:p>
          <w:p w14:paraId="1D6DB706" w14:textId="6E181A64" w:rsidR="00AD1990" w:rsidRPr="00CB7CB7" w:rsidRDefault="00AD1990" w:rsidP="00F058F1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0</w:t>
            </w:r>
            <w:r>
              <w:rPr>
                <w:rFonts w:ascii="黑体" w:eastAsia="黑体" w:hAnsi="黑体" w:cs="Times New Roman"/>
              </w:rPr>
              <w:t>:</w:t>
            </w:r>
            <w:r>
              <w:rPr>
                <w:rFonts w:ascii="黑体" w:eastAsia="黑体" w:hAnsi="黑体" w:cs="Times New Roman" w:hint="eastAsia"/>
              </w:rPr>
              <w:t>无操作</w:t>
            </w:r>
          </w:p>
          <w:p w14:paraId="377A3187" w14:textId="77777777" w:rsidR="00F058F1" w:rsidRPr="00CB7CB7" w:rsidRDefault="00F058F1" w:rsidP="00F058F1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1：写操作</w:t>
            </w:r>
          </w:p>
        </w:tc>
      </w:tr>
      <w:tr w:rsidR="007E7196" w:rsidRPr="00CB7CB7" w14:paraId="7688D155" w14:textId="77777777" w:rsidTr="007E7196">
        <w:tc>
          <w:tcPr>
            <w:tcW w:w="1791" w:type="dxa"/>
            <w:shd w:val="clear" w:color="auto" w:fill="FFFFFF" w:themeFill="background1"/>
          </w:tcPr>
          <w:p w14:paraId="3211FABE" w14:textId="77777777" w:rsidR="00F058F1" w:rsidRPr="00CB7CB7" w:rsidRDefault="00F058F1" w:rsidP="00F058F1">
            <w:pPr>
              <w:rPr>
                <w:rFonts w:ascii="黑体" w:eastAsia="黑体" w:hAnsi="黑体" w:cs="Times New Roman"/>
              </w:rPr>
            </w:pPr>
            <w:proofErr w:type="spellStart"/>
            <w:r w:rsidRPr="00CB7CB7">
              <w:rPr>
                <w:rFonts w:ascii="黑体" w:eastAsia="黑体" w:hAnsi="黑体" w:cs="Times New Roman" w:hint="eastAsia"/>
              </w:rPr>
              <w:t>M</w:t>
            </w:r>
            <w:r w:rsidRPr="00CB7CB7">
              <w:rPr>
                <w:rFonts w:ascii="黑体" w:eastAsia="黑体" w:hAnsi="黑体" w:cs="Times New Roman"/>
              </w:rPr>
              <w:t>emRead</w:t>
            </w:r>
            <w:proofErr w:type="spellEnd"/>
          </w:p>
        </w:tc>
        <w:tc>
          <w:tcPr>
            <w:tcW w:w="1453" w:type="dxa"/>
            <w:shd w:val="clear" w:color="auto" w:fill="FFFFFF" w:themeFill="background1"/>
          </w:tcPr>
          <w:p w14:paraId="76CD1520" w14:textId="77777777" w:rsidR="00F058F1" w:rsidRPr="00CB7CB7" w:rsidRDefault="00F058F1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386" w:type="dxa"/>
            <w:shd w:val="clear" w:color="auto" w:fill="FFFFFF" w:themeFill="background1"/>
          </w:tcPr>
          <w:p w14:paraId="34B05F1E" w14:textId="2DB958CD" w:rsidR="00F058F1" w:rsidRDefault="00F058F1" w:rsidP="00F058F1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读写控制信号</w:t>
            </w:r>
          </w:p>
          <w:p w14:paraId="3A908EA8" w14:textId="5617A3CD" w:rsidR="00AD1990" w:rsidRPr="00CB7CB7" w:rsidRDefault="00AD1990" w:rsidP="00F058F1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0</w:t>
            </w:r>
            <w:r>
              <w:rPr>
                <w:rFonts w:ascii="黑体" w:eastAsia="黑体" w:hAnsi="黑体" w:cs="Times New Roman"/>
              </w:rPr>
              <w:t>:</w:t>
            </w:r>
            <w:r>
              <w:rPr>
                <w:rFonts w:ascii="黑体" w:eastAsia="黑体" w:hAnsi="黑体" w:cs="Times New Roman" w:hint="eastAsia"/>
              </w:rPr>
              <w:t>无操作</w:t>
            </w:r>
          </w:p>
          <w:p w14:paraId="6D3DCA5A" w14:textId="77777777" w:rsidR="00F058F1" w:rsidRPr="00CB7CB7" w:rsidRDefault="00F058F1" w:rsidP="00F058F1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1：</w:t>
            </w:r>
            <w:r w:rsidRPr="00CB7CB7">
              <w:rPr>
                <w:rFonts w:ascii="黑体" w:eastAsia="黑体" w:hAnsi="黑体" w:cs="Times New Roman" w:hint="eastAsia"/>
              </w:rPr>
              <w:t>读</w:t>
            </w:r>
            <w:r w:rsidRPr="00CB7CB7">
              <w:rPr>
                <w:rFonts w:ascii="黑体" w:eastAsia="黑体" w:hAnsi="黑体" w:cs="Times New Roman"/>
              </w:rPr>
              <w:t>操作</w:t>
            </w:r>
          </w:p>
        </w:tc>
      </w:tr>
      <w:tr w:rsidR="007E7196" w:rsidRPr="00CB7CB7" w14:paraId="1CAA76DA" w14:textId="77777777" w:rsidTr="007E7196">
        <w:tc>
          <w:tcPr>
            <w:tcW w:w="1791" w:type="dxa"/>
            <w:shd w:val="clear" w:color="auto" w:fill="FFFFFF" w:themeFill="background1"/>
          </w:tcPr>
          <w:p w14:paraId="79D3A6C8" w14:textId="2854B3ED" w:rsidR="00F058F1" w:rsidRPr="0053108F" w:rsidRDefault="0053108F" w:rsidP="00F058F1">
            <w:pPr>
              <w:rPr>
                <w:rFonts w:ascii="黑体" w:eastAsia="黑体" w:hAnsi="黑体" w:cs="Times New Roman"/>
              </w:rPr>
            </w:pPr>
            <w:proofErr w:type="spellStart"/>
            <w:r w:rsidRPr="0053108F">
              <w:rPr>
                <w:rFonts w:ascii="黑体" w:eastAsia="黑体" w:hAnsi="黑体"/>
              </w:rPr>
              <w:t>MemAddr</w:t>
            </w:r>
            <w:proofErr w:type="spellEnd"/>
            <w:r w:rsidRPr="0053108F">
              <w:rPr>
                <w:rFonts w:ascii="黑体" w:eastAsia="黑体" w:hAnsi="黑体" w:hint="eastAsia"/>
              </w:rPr>
              <w:t>[</w:t>
            </w:r>
            <w:r w:rsidR="004907C8">
              <w:rPr>
                <w:rFonts w:ascii="黑体" w:eastAsia="黑体" w:hAnsi="黑体"/>
              </w:rPr>
              <w:t>3</w:t>
            </w:r>
            <w:r w:rsidRPr="0053108F">
              <w:rPr>
                <w:rFonts w:ascii="黑体" w:eastAsia="黑体" w:hAnsi="黑体"/>
              </w:rPr>
              <w:t>1:</w:t>
            </w:r>
            <w:r w:rsidR="004907C8">
              <w:rPr>
                <w:rFonts w:ascii="黑体" w:eastAsia="黑体" w:hAnsi="黑体"/>
              </w:rPr>
              <w:t>0</w:t>
            </w:r>
            <w:r w:rsidRPr="0053108F">
              <w:rPr>
                <w:rFonts w:ascii="黑体" w:eastAsia="黑体" w:hAnsi="黑体"/>
              </w:rPr>
              <w:t>]</w:t>
            </w:r>
          </w:p>
        </w:tc>
        <w:tc>
          <w:tcPr>
            <w:tcW w:w="1453" w:type="dxa"/>
            <w:shd w:val="clear" w:color="auto" w:fill="FFFFFF" w:themeFill="background1"/>
          </w:tcPr>
          <w:p w14:paraId="47B23F11" w14:textId="77777777" w:rsidR="00F058F1" w:rsidRPr="00CB7CB7" w:rsidRDefault="00F058F1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386" w:type="dxa"/>
            <w:shd w:val="clear" w:color="auto" w:fill="FFFFFF" w:themeFill="background1"/>
          </w:tcPr>
          <w:p w14:paraId="1C2A451F" w14:textId="77777777" w:rsidR="00F058F1" w:rsidRPr="00CB7CB7" w:rsidRDefault="00EF7ECD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操作寄存器地址</w:t>
            </w:r>
          </w:p>
        </w:tc>
      </w:tr>
      <w:tr w:rsidR="007E7196" w:rsidRPr="00CB7CB7" w14:paraId="6E12E692" w14:textId="77777777" w:rsidTr="007E7196">
        <w:tc>
          <w:tcPr>
            <w:tcW w:w="1791" w:type="dxa"/>
            <w:shd w:val="clear" w:color="auto" w:fill="FFFFFF" w:themeFill="background1"/>
          </w:tcPr>
          <w:p w14:paraId="529E52B3" w14:textId="5DEC2FD9" w:rsidR="00F058F1" w:rsidRPr="00CB7CB7" w:rsidRDefault="00AD1990" w:rsidP="00F058F1">
            <w:pPr>
              <w:rPr>
                <w:rFonts w:ascii="黑体" w:eastAsia="黑体" w:hAnsi="黑体" w:cs="Times New Roman"/>
              </w:rPr>
            </w:pPr>
            <w:proofErr w:type="spellStart"/>
            <w:r>
              <w:rPr>
                <w:rFonts w:ascii="黑体" w:eastAsia="黑体" w:hAnsi="黑体" w:cs="Times New Roman"/>
              </w:rPr>
              <w:t>WriteData</w:t>
            </w:r>
            <w:proofErr w:type="spellEnd"/>
            <w:r>
              <w:rPr>
                <w:rFonts w:ascii="黑体" w:eastAsia="黑体" w:hAnsi="黑体" w:cs="Times New Roman" w:hint="eastAsia"/>
              </w:rPr>
              <w:t>[</w:t>
            </w:r>
            <w:r w:rsidR="00F058F1" w:rsidRPr="00CB7CB7">
              <w:rPr>
                <w:rFonts w:ascii="黑体" w:eastAsia="黑体" w:hAnsi="黑体" w:cs="Times New Roman"/>
              </w:rPr>
              <w:t>31:0]</w:t>
            </w:r>
          </w:p>
        </w:tc>
        <w:tc>
          <w:tcPr>
            <w:tcW w:w="1453" w:type="dxa"/>
            <w:shd w:val="clear" w:color="auto" w:fill="FFFFFF" w:themeFill="background1"/>
          </w:tcPr>
          <w:p w14:paraId="1ED77E23" w14:textId="77777777" w:rsidR="00F058F1" w:rsidRPr="00CB7CB7" w:rsidRDefault="00F058F1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386" w:type="dxa"/>
            <w:shd w:val="clear" w:color="auto" w:fill="FFFFFF" w:themeFill="background1"/>
          </w:tcPr>
          <w:p w14:paraId="4C0EC7C6" w14:textId="4024BE7B" w:rsidR="00F058F1" w:rsidRPr="00CB7CB7" w:rsidRDefault="007E7196" w:rsidP="0026273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要被写入的32位数据</w:t>
            </w:r>
          </w:p>
        </w:tc>
      </w:tr>
      <w:tr w:rsidR="007E7196" w:rsidRPr="00CB7CB7" w14:paraId="79EB3CCC" w14:textId="77777777" w:rsidTr="007E7196">
        <w:tc>
          <w:tcPr>
            <w:tcW w:w="1791" w:type="dxa"/>
            <w:shd w:val="clear" w:color="auto" w:fill="FFFFFF" w:themeFill="background1"/>
          </w:tcPr>
          <w:p w14:paraId="6624619A" w14:textId="77777777" w:rsidR="0053108F" w:rsidRPr="00CB7CB7" w:rsidRDefault="0053108F" w:rsidP="00F058F1">
            <w:pPr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P</w:t>
            </w:r>
            <w:r>
              <w:rPr>
                <w:rFonts w:ascii="黑体" w:eastAsia="黑体" w:hAnsi="黑体" w:cs="Times New Roman"/>
              </w:rPr>
              <w:t>C[31:0]</w:t>
            </w:r>
          </w:p>
        </w:tc>
        <w:tc>
          <w:tcPr>
            <w:tcW w:w="1453" w:type="dxa"/>
            <w:shd w:val="clear" w:color="auto" w:fill="FFFFFF" w:themeFill="background1"/>
          </w:tcPr>
          <w:p w14:paraId="1CC146CF" w14:textId="77777777" w:rsidR="0053108F" w:rsidRPr="00CB7CB7" w:rsidRDefault="0053108F" w:rsidP="0026273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386" w:type="dxa"/>
            <w:shd w:val="clear" w:color="auto" w:fill="FFFFFF" w:themeFill="background1"/>
          </w:tcPr>
          <w:p w14:paraId="3DC64253" w14:textId="77777777" w:rsidR="0053108F" w:rsidRPr="00CB7CB7" w:rsidRDefault="0053108F" w:rsidP="0026273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当前P</w:t>
            </w:r>
            <w:r>
              <w:rPr>
                <w:rFonts w:ascii="黑体" w:eastAsia="黑体" w:hAnsi="黑体" w:cs="Times New Roman"/>
              </w:rPr>
              <w:t>C</w:t>
            </w:r>
          </w:p>
        </w:tc>
      </w:tr>
      <w:tr w:rsidR="007E7196" w:rsidRPr="00CB7CB7" w14:paraId="00BE136D" w14:textId="77777777" w:rsidTr="007E7196">
        <w:tc>
          <w:tcPr>
            <w:tcW w:w="1791" w:type="dxa"/>
            <w:shd w:val="clear" w:color="auto" w:fill="FFFFFF" w:themeFill="background1"/>
          </w:tcPr>
          <w:p w14:paraId="5088455C" w14:textId="44237BE5" w:rsidR="00F058F1" w:rsidRPr="00CB7CB7" w:rsidRDefault="00AD1990" w:rsidP="00F058F1">
            <w:pPr>
              <w:rPr>
                <w:rFonts w:ascii="黑体" w:eastAsia="黑体" w:hAnsi="黑体" w:cs="Times New Roman"/>
              </w:rPr>
            </w:pPr>
            <w:proofErr w:type="spellStart"/>
            <w:r>
              <w:rPr>
                <w:rFonts w:ascii="黑体" w:eastAsia="黑体" w:hAnsi="黑体" w:cs="Times New Roman"/>
              </w:rPr>
              <w:t>ReadData</w:t>
            </w:r>
            <w:proofErr w:type="spellEnd"/>
            <w:r w:rsidR="00F058F1" w:rsidRPr="00CB7CB7">
              <w:rPr>
                <w:rFonts w:ascii="黑体" w:eastAsia="黑体" w:hAnsi="黑体" w:cs="Times New Roman"/>
              </w:rPr>
              <w:t>[31:0</w:t>
            </w:r>
            <w:r w:rsidR="00F058F1" w:rsidRPr="00CB7CB7">
              <w:rPr>
                <w:rFonts w:ascii="黑体" w:eastAsia="黑体" w:hAnsi="黑体" w:cs="Times New Roman" w:hint="eastAsia"/>
              </w:rPr>
              <w:t>]</w:t>
            </w:r>
          </w:p>
        </w:tc>
        <w:tc>
          <w:tcPr>
            <w:tcW w:w="1453" w:type="dxa"/>
            <w:shd w:val="clear" w:color="auto" w:fill="FFFFFF" w:themeFill="background1"/>
          </w:tcPr>
          <w:p w14:paraId="16D9BFF4" w14:textId="77777777" w:rsidR="00F058F1" w:rsidRPr="00CB7CB7" w:rsidRDefault="00F058F1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386" w:type="dxa"/>
            <w:shd w:val="clear" w:color="auto" w:fill="FFFFFF" w:themeFill="background1"/>
          </w:tcPr>
          <w:p w14:paraId="3AA5ABD6" w14:textId="77777777" w:rsidR="00F058F1" w:rsidRPr="00CB7CB7" w:rsidRDefault="00EF7ECD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32 位数据输出</w:t>
            </w:r>
          </w:p>
        </w:tc>
      </w:tr>
    </w:tbl>
    <w:p w14:paraId="31C55342" w14:textId="77777777" w:rsidR="004907C8" w:rsidRPr="004907C8" w:rsidRDefault="004907C8" w:rsidP="004907C8">
      <w:pPr>
        <w:pStyle w:val="a9"/>
      </w:pPr>
      <w:r w:rsidRPr="004907C8">
        <w:t>module DM(</w:t>
      </w:r>
    </w:p>
    <w:p w14:paraId="7A17C69E" w14:textId="77777777" w:rsidR="004907C8" w:rsidRPr="004907C8" w:rsidRDefault="004907C8" w:rsidP="004907C8">
      <w:pPr>
        <w:pStyle w:val="a9"/>
      </w:pPr>
      <w:r w:rsidRPr="004907C8">
        <w:t xml:space="preserve">    input </w:t>
      </w:r>
      <w:proofErr w:type="spellStart"/>
      <w:r w:rsidRPr="004907C8">
        <w:t>clk</w:t>
      </w:r>
      <w:proofErr w:type="spellEnd"/>
      <w:r w:rsidRPr="004907C8">
        <w:t>,</w:t>
      </w:r>
    </w:p>
    <w:p w14:paraId="7D2B8BB6" w14:textId="77777777" w:rsidR="004907C8" w:rsidRPr="004907C8" w:rsidRDefault="004907C8" w:rsidP="004907C8">
      <w:pPr>
        <w:pStyle w:val="a9"/>
      </w:pPr>
      <w:r w:rsidRPr="004907C8">
        <w:lastRenderedPageBreak/>
        <w:t xml:space="preserve">    input reset,</w:t>
      </w:r>
    </w:p>
    <w:p w14:paraId="0A9BD01D" w14:textId="77777777" w:rsidR="004907C8" w:rsidRPr="004907C8" w:rsidRDefault="004907C8" w:rsidP="004907C8">
      <w:pPr>
        <w:pStyle w:val="a9"/>
      </w:pPr>
      <w:r w:rsidRPr="004907C8">
        <w:t xml:space="preserve">    input </w:t>
      </w:r>
      <w:proofErr w:type="spellStart"/>
      <w:r w:rsidRPr="004907C8">
        <w:t>MemWrite</w:t>
      </w:r>
      <w:proofErr w:type="spellEnd"/>
      <w:r w:rsidRPr="004907C8">
        <w:t>,</w:t>
      </w:r>
    </w:p>
    <w:p w14:paraId="168B99EA" w14:textId="77777777" w:rsidR="004907C8" w:rsidRPr="004907C8" w:rsidRDefault="004907C8" w:rsidP="004907C8">
      <w:pPr>
        <w:pStyle w:val="a9"/>
      </w:pPr>
      <w:r w:rsidRPr="004907C8">
        <w:t xml:space="preserve">    input </w:t>
      </w:r>
      <w:proofErr w:type="spellStart"/>
      <w:r w:rsidRPr="004907C8">
        <w:t>MemRead</w:t>
      </w:r>
      <w:proofErr w:type="spellEnd"/>
      <w:r w:rsidRPr="004907C8">
        <w:t>,</w:t>
      </w:r>
    </w:p>
    <w:p w14:paraId="049C7463" w14:textId="77777777" w:rsidR="004907C8" w:rsidRPr="004907C8" w:rsidRDefault="004907C8" w:rsidP="004907C8">
      <w:pPr>
        <w:pStyle w:val="a9"/>
      </w:pPr>
      <w:r w:rsidRPr="004907C8">
        <w:t xml:space="preserve">    input [31:0] </w:t>
      </w:r>
      <w:proofErr w:type="spellStart"/>
      <w:r w:rsidRPr="004907C8">
        <w:t>MemAddr</w:t>
      </w:r>
      <w:proofErr w:type="spellEnd"/>
      <w:r w:rsidRPr="004907C8">
        <w:t>,</w:t>
      </w:r>
    </w:p>
    <w:p w14:paraId="0129AD4B" w14:textId="77777777" w:rsidR="004907C8" w:rsidRPr="004907C8" w:rsidRDefault="004907C8" w:rsidP="004907C8">
      <w:pPr>
        <w:pStyle w:val="a9"/>
      </w:pPr>
      <w:r w:rsidRPr="004907C8">
        <w:t xml:space="preserve">    input [31:0] </w:t>
      </w:r>
      <w:proofErr w:type="spellStart"/>
      <w:r w:rsidRPr="004907C8">
        <w:t>MemData</w:t>
      </w:r>
      <w:proofErr w:type="spellEnd"/>
      <w:r w:rsidRPr="004907C8">
        <w:t>,</w:t>
      </w:r>
    </w:p>
    <w:p w14:paraId="36E9D9FB" w14:textId="77777777" w:rsidR="004907C8" w:rsidRPr="004907C8" w:rsidRDefault="004907C8" w:rsidP="004907C8">
      <w:pPr>
        <w:pStyle w:val="a9"/>
      </w:pPr>
      <w:r w:rsidRPr="004907C8">
        <w:t xml:space="preserve">    input [31:0] PC,</w:t>
      </w:r>
    </w:p>
    <w:p w14:paraId="445C53D1" w14:textId="77777777" w:rsidR="004907C8" w:rsidRPr="004907C8" w:rsidRDefault="004907C8" w:rsidP="004907C8">
      <w:pPr>
        <w:pStyle w:val="a9"/>
      </w:pPr>
      <w:r w:rsidRPr="004907C8">
        <w:t xml:space="preserve">    output [31:0] </w:t>
      </w:r>
      <w:proofErr w:type="spellStart"/>
      <w:r w:rsidRPr="004907C8">
        <w:t>ReadData</w:t>
      </w:r>
      <w:proofErr w:type="spellEnd"/>
    </w:p>
    <w:p w14:paraId="250851DE" w14:textId="77777777" w:rsidR="004907C8" w:rsidRPr="004907C8" w:rsidRDefault="004907C8" w:rsidP="004907C8">
      <w:pPr>
        <w:pStyle w:val="a9"/>
      </w:pPr>
      <w:r w:rsidRPr="004907C8">
        <w:t xml:space="preserve">    );</w:t>
      </w:r>
    </w:p>
    <w:p w14:paraId="4B397C6D" w14:textId="77777777" w:rsidR="004907C8" w:rsidRPr="004907C8" w:rsidRDefault="004907C8" w:rsidP="004907C8">
      <w:pPr>
        <w:pStyle w:val="a9"/>
      </w:pPr>
      <w:r w:rsidRPr="004907C8">
        <w:t xml:space="preserve">    reg [31:0] dm [0:1023];</w:t>
      </w:r>
    </w:p>
    <w:p w14:paraId="77674613" w14:textId="77777777" w:rsidR="004907C8" w:rsidRPr="004907C8" w:rsidRDefault="004907C8" w:rsidP="004907C8">
      <w:pPr>
        <w:pStyle w:val="a9"/>
      </w:pPr>
      <w:r w:rsidRPr="004907C8">
        <w:t xml:space="preserve">    integer </w:t>
      </w:r>
      <w:proofErr w:type="spellStart"/>
      <w:r w:rsidRPr="004907C8">
        <w:t>i</w:t>
      </w:r>
      <w:proofErr w:type="spellEnd"/>
      <w:r w:rsidRPr="004907C8">
        <w:t>;</w:t>
      </w:r>
    </w:p>
    <w:p w14:paraId="4FF836FF" w14:textId="77777777" w:rsidR="004907C8" w:rsidRPr="004907C8" w:rsidRDefault="004907C8" w:rsidP="004907C8">
      <w:pPr>
        <w:pStyle w:val="a9"/>
      </w:pPr>
      <w:r w:rsidRPr="004907C8">
        <w:t xml:space="preserve">    initial begin</w:t>
      </w:r>
    </w:p>
    <w:p w14:paraId="0062A44A" w14:textId="77777777" w:rsidR="004907C8" w:rsidRPr="004907C8" w:rsidRDefault="004907C8" w:rsidP="004907C8">
      <w:pPr>
        <w:pStyle w:val="a9"/>
      </w:pPr>
      <w:r w:rsidRPr="004907C8">
        <w:t xml:space="preserve">        for(</w:t>
      </w:r>
      <w:proofErr w:type="spellStart"/>
      <w:r w:rsidRPr="004907C8">
        <w:t>i</w:t>
      </w:r>
      <w:proofErr w:type="spellEnd"/>
      <w:r w:rsidRPr="004907C8">
        <w:t>=0;i&lt;1024;i=i+1)begin</w:t>
      </w:r>
    </w:p>
    <w:p w14:paraId="63456194" w14:textId="77777777" w:rsidR="004907C8" w:rsidRPr="004907C8" w:rsidRDefault="004907C8" w:rsidP="004907C8">
      <w:pPr>
        <w:pStyle w:val="a9"/>
      </w:pPr>
      <w:r w:rsidRPr="004907C8">
        <w:t xml:space="preserve">            dm[</w:t>
      </w:r>
      <w:proofErr w:type="spellStart"/>
      <w:r w:rsidRPr="004907C8">
        <w:t>i</w:t>
      </w:r>
      <w:proofErr w:type="spellEnd"/>
      <w:r w:rsidRPr="004907C8">
        <w:t>] &lt;= 0;</w:t>
      </w:r>
    </w:p>
    <w:p w14:paraId="77BD5B88" w14:textId="77777777" w:rsidR="004907C8" w:rsidRPr="004907C8" w:rsidRDefault="004907C8" w:rsidP="004907C8">
      <w:pPr>
        <w:pStyle w:val="a9"/>
      </w:pPr>
      <w:r w:rsidRPr="004907C8">
        <w:t xml:space="preserve">        end</w:t>
      </w:r>
    </w:p>
    <w:p w14:paraId="366D66CB" w14:textId="77777777" w:rsidR="004907C8" w:rsidRPr="004907C8" w:rsidRDefault="004907C8" w:rsidP="004907C8">
      <w:pPr>
        <w:pStyle w:val="a9"/>
      </w:pPr>
      <w:r w:rsidRPr="004907C8">
        <w:t xml:space="preserve">    end</w:t>
      </w:r>
    </w:p>
    <w:p w14:paraId="1E0D534A" w14:textId="77777777" w:rsidR="004907C8" w:rsidRPr="004907C8" w:rsidRDefault="004907C8" w:rsidP="004907C8">
      <w:pPr>
        <w:pStyle w:val="a9"/>
      </w:pPr>
      <w:r w:rsidRPr="004907C8">
        <w:t xml:space="preserve">    assign </w:t>
      </w:r>
      <w:proofErr w:type="spellStart"/>
      <w:r w:rsidRPr="004907C8">
        <w:t>ReadData</w:t>
      </w:r>
      <w:proofErr w:type="spellEnd"/>
      <w:r w:rsidRPr="004907C8">
        <w:t xml:space="preserve"> = </w:t>
      </w:r>
      <w:proofErr w:type="spellStart"/>
      <w:r w:rsidRPr="004907C8">
        <w:t>MemRead?dm</w:t>
      </w:r>
      <w:proofErr w:type="spellEnd"/>
      <w:r w:rsidRPr="004907C8">
        <w:t>[</w:t>
      </w:r>
      <w:proofErr w:type="spellStart"/>
      <w:r w:rsidRPr="004907C8">
        <w:t>MemAddr</w:t>
      </w:r>
      <w:proofErr w:type="spellEnd"/>
      <w:r w:rsidRPr="004907C8">
        <w:t>[11:2]]:0;</w:t>
      </w:r>
    </w:p>
    <w:p w14:paraId="0040F3AF" w14:textId="77777777" w:rsidR="004907C8" w:rsidRPr="004907C8" w:rsidRDefault="004907C8" w:rsidP="004907C8">
      <w:pPr>
        <w:pStyle w:val="a9"/>
      </w:pPr>
      <w:r w:rsidRPr="004907C8">
        <w:t xml:space="preserve">    always @(</w:t>
      </w:r>
      <w:proofErr w:type="spellStart"/>
      <w:r w:rsidRPr="004907C8">
        <w:t>posedge</w:t>
      </w:r>
      <w:proofErr w:type="spellEnd"/>
      <w:r w:rsidRPr="004907C8">
        <w:t xml:space="preserve"> </w:t>
      </w:r>
      <w:proofErr w:type="spellStart"/>
      <w:r w:rsidRPr="004907C8">
        <w:t>clk</w:t>
      </w:r>
      <w:proofErr w:type="spellEnd"/>
      <w:r w:rsidRPr="004907C8">
        <w:t>)begin</w:t>
      </w:r>
    </w:p>
    <w:p w14:paraId="56D14415" w14:textId="77777777" w:rsidR="004907C8" w:rsidRPr="004907C8" w:rsidRDefault="004907C8" w:rsidP="004907C8">
      <w:pPr>
        <w:pStyle w:val="a9"/>
      </w:pPr>
      <w:r w:rsidRPr="004907C8">
        <w:t xml:space="preserve">        if(reset==1)begin</w:t>
      </w:r>
    </w:p>
    <w:p w14:paraId="352DCCB9" w14:textId="77777777" w:rsidR="004907C8" w:rsidRPr="004907C8" w:rsidRDefault="004907C8" w:rsidP="004907C8">
      <w:pPr>
        <w:pStyle w:val="a9"/>
      </w:pPr>
      <w:r w:rsidRPr="004907C8">
        <w:t xml:space="preserve">            for(</w:t>
      </w:r>
      <w:proofErr w:type="spellStart"/>
      <w:r w:rsidRPr="004907C8">
        <w:t>i</w:t>
      </w:r>
      <w:proofErr w:type="spellEnd"/>
      <w:r w:rsidRPr="004907C8">
        <w:t>=0;i&lt;1024;i=i+1)begin</w:t>
      </w:r>
    </w:p>
    <w:p w14:paraId="39139712" w14:textId="77777777" w:rsidR="004907C8" w:rsidRPr="004907C8" w:rsidRDefault="004907C8" w:rsidP="004907C8">
      <w:pPr>
        <w:pStyle w:val="a9"/>
      </w:pPr>
      <w:r w:rsidRPr="004907C8">
        <w:t xml:space="preserve">                dm[</w:t>
      </w:r>
      <w:proofErr w:type="spellStart"/>
      <w:r w:rsidRPr="004907C8">
        <w:t>i</w:t>
      </w:r>
      <w:proofErr w:type="spellEnd"/>
      <w:r w:rsidRPr="004907C8">
        <w:t>] &lt;= 0;</w:t>
      </w:r>
    </w:p>
    <w:p w14:paraId="3F975A6A" w14:textId="77777777" w:rsidR="004907C8" w:rsidRPr="004907C8" w:rsidRDefault="004907C8" w:rsidP="004907C8">
      <w:pPr>
        <w:pStyle w:val="a9"/>
      </w:pPr>
      <w:r w:rsidRPr="004907C8">
        <w:t xml:space="preserve">            end</w:t>
      </w:r>
    </w:p>
    <w:p w14:paraId="2C747C49" w14:textId="77777777" w:rsidR="004907C8" w:rsidRPr="004907C8" w:rsidRDefault="004907C8" w:rsidP="004907C8">
      <w:pPr>
        <w:pStyle w:val="a9"/>
      </w:pPr>
      <w:r w:rsidRPr="004907C8">
        <w:t xml:space="preserve">        end</w:t>
      </w:r>
    </w:p>
    <w:p w14:paraId="0BD0C5F4" w14:textId="77777777" w:rsidR="004907C8" w:rsidRPr="004907C8" w:rsidRDefault="004907C8" w:rsidP="004907C8">
      <w:pPr>
        <w:pStyle w:val="a9"/>
      </w:pPr>
      <w:r w:rsidRPr="004907C8">
        <w:t xml:space="preserve">        else begin</w:t>
      </w:r>
    </w:p>
    <w:p w14:paraId="6346D56A" w14:textId="77777777" w:rsidR="004907C8" w:rsidRPr="004907C8" w:rsidRDefault="004907C8" w:rsidP="004907C8">
      <w:pPr>
        <w:pStyle w:val="a9"/>
      </w:pPr>
      <w:r w:rsidRPr="004907C8">
        <w:tab/>
      </w:r>
      <w:r w:rsidRPr="004907C8">
        <w:tab/>
      </w:r>
      <w:r w:rsidRPr="004907C8">
        <w:tab/>
      </w:r>
      <w:r w:rsidRPr="004907C8">
        <w:tab/>
        <w:t>if(</w:t>
      </w:r>
      <w:proofErr w:type="spellStart"/>
      <w:r w:rsidRPr="004907C8">
        <w:t>MemWrite</w:t>
      </w:r>
      <w:proofErr w:type="spellEnd"/>
      <w:r w:rsidRPr="004907C8">
        <w:t xml:space="preserve"> == 1) begin</w:t>
      </w:r>
    </w:p>
    <w:p w14:paraId="2F76310E" w14:textId="77777777" w:rsidR="004907C8" w:rsidRPr="004907C8" w:rsidRDefault="004907C8" w:rsidP="004907C8">
      <w:pPr>
        <w:pStyle w:val="a9"/>
      </w:pPr>
      <w:r w:rsidRPr="004907C8">
        <w:lastRenderedPageBreak/>
        <w:t xml:space="preserve">            dm[</w:t>
      </w:r>
      <w:proofErr w:type="spellStart"/>
      <w:r w:rsidRPr="004907C8">
        <w:t>MemAddr</w:t>
      </w:r>
      <w:proofErr w:type="spellEnd"/>
      <w:r w:rsidRPr="004907C8">
        <w:t xml:space="preserve">[11:2]] &lt;= </w:t>
      </w:r>
      <w:proofErr w:type="spellStart"/>
      <w:r w:rsidRPr="004907C8">
        <w:t>MemData</w:t>
      </w:r>
      <w:proofErr w:type="spellEnd"/>
      <w:r w:rsidRPr="004907C8">
        <w:t>;</w:t>
      </w:r>
    </w:p>
    <w:p w14:paraId="6444AEFD" w14:textId="77777777" w:rsidR="004907C8" w:rsidRPr="004907C8" w:rsidRDefault="004907C8" w:rsidP="004907C8">
      <w:pPr>
        <w:pStyle w:val="a9"/>
      </w:pPr>
      <w:r w:rsidRPr="004907C8">
        <w:t xml:space="preserve">            $display("@%h: *%h &lt;= %</w:t>
      </w:r>
      <w:proofErr w:type="spellStart"/>
      <w:r w:rsidRPr="004907C8">
        <w:t>h",PC</w:t>
      </w:r>
      <w:proofErr w:type="spellEnd"/>
      <w:r w:rsidRPr="004907C8">
        <w:t xml:space="preserve">, </w:t>
      </w:r>
      <w:proofErr w:type="spellStart"/>
      <w:r w:rsidRPr="004907C8">
        <w:t>MemAddr,MemData</w:t>
      </w:r>
      <w:proofErr w:type="spellEnd"/>
      <w:r w:rsidRPr="004907C8">
        <w:t>);</w:t>
      </w:r>
    </w:p>
    <w:p w14:paraId="39FA15FF" w14:textId="77777777" w:rsidR="004907C8" w:rsidRPr="004907C8" w:rsidRDefault="004907C8" w:rsidP="004907C8">
      <w:pPr>
        <w:pStyle w:val="a9"/>
      </w:pPr>
      <w:r w:rsidRPr="004907C8">
        <w:tab/>
      </w:r>
      <w:r w:rsidRPr="004907C8">
        <w:tab/>
      </w:r>
      <w:r w:rsidRPr="004907C8">
        <w:tab/>
      </w:r>
      <w:r w:rsidRPr="004907C8">
        <w:tab/>
        <w:t>end</w:t>
      </w:r>
    </w:p>
    <w:p w14:paraId="4A2ABBAA" w14:textId="77777777" w:rsidR="004907C8" w:rsidRPr="004907C8" w:rsidRDefault="004907C8" w:rsidP="004907C8">
      <w:pPr>
        <w:pStyle w:val="a9"/>
      </w:pPr>
      <w:r w:rsidRPr="004907C8">
        <w:t xml:space="preserve">        end</w:t>
      </w:r>
    </w:p>
    <w:p w14:paraId="646E5567" w14:textId="77777777" w:rsidR="004907C8" w:rsidRPr="004907C8" w:rsidRDefault="004907C8" w:rsidP="004907C8">
      <w:pPr>
        <w:pStyle w:val="a9"/>
      </w:pPr>
      <w:r w:rsidRPr="004907C8">
        <w:t xml:space="preserve">    end</w:t>
      </w:r>
    </w:p>
    <w:p w14:paraId="77CF38CA" w14:textId="77777777" w:rsidR="004907C8" w:rsidRPr="004907C8" w:rsidRDefault="004907C8" w:rsidP="004907C8">
      <w:pPr>
        <w:pStyle w:val="a9"/>
      </w:pPr>
    </w:p>
    <w:p w14:paraId="70099774" w14:textId="63C29E8F" w:rsidR="007E7196" w:rsidRPr="007E7196" w:rsidRDefault="004907C8" w:rsidP="004907C8">
      <w:pPr>
        <w:pStyle w:val="a9"/>
        <w:rPr>
          <w:rFonts w:ascii="Consolas" w:hAnsi="Consolas" w:cs="宋体"/>
          <w:color w:val="000000"/>
          <w:kern w:val="0"/>
          <w:sz w:val="23"/>
          <w:szCs w:val="23"/>
        </w:rPr>
      </w:pPr>
      <w:proofErr w:type="spellStart"/>
      <w:r w:rsidRPr="004907C8">
        <w:t>endmodule</w:t>
      </w:r>
      <w:proofErr w:type="spellEnd"/>
    </w:p>
    <w:p w14:paraId="6028CC1D" w14:textId="7FD4D49A" w:rsidR="006D757B" w:rsidRDefault="00B17993" w:rsidP="00B47AAA">
      <w:pPr>
        <w:pStyle w:val="11"/>
        <w:spacing w:before="240" w:after="240"/>
        <w:rPr>
          <w:rFonts w:ascii="黑体" w:hAnsi="黑体"/>
          <w:sz w:val="28"/>
        </w:rPr>
      </w:pPr>
      <w:r>
        <w:rPr>
          <w:rFonts w:ascii="黑体" w:hAnsi="黑体"/>
          <w:sz w:val="28"/>
        </w:rPr>
        <w:t>6</w:t>
      </w:r>
      <w:r w:rsidR="006D757B" w:rsidRPr="00CB7CB7">
        <w:rPr>
          <w:rFonts w:ascii="黑体" w:hAnsi="黑体"/>
          <w:sz w:val="28"/>
        </w:rPr>
        <w:t>.</w:t>
      </w:r>
      <w:r w:rsidR="00B47AAA" w:rsidRPr="00CB7CB7">
        <w:rPr>
          <w:rFonts w:ascii="黑体" w:hAnsi="黑体" w:hint="eastAsia"/>
          <w:sz w:val="28"/>
        </w:rPr>
        <w:t xml:space="preserve"> </w:t>
      </w:r>
      <w:proofErr w:type="spellStart"/>
      <w:r w:rsidR="007E7196">
        <w:rPr>
          <w:rFonts w:ascii="黑体" w:hAnsi="黑体"/>
          <w:sz w:val="28"/>
        </w:rPr>
        <w:t>EXT</w:t>
      </w:r>
      <w:r w:rsidR="00204AFE">
        <w:rPr>
          <w:rFonts w:ascii="黑体" w:hAnsi="黑体"/>
          <w:sz w:val="28"/>
        </w:rPr>
        <w:t>.v</w:t>
      </w:r>
      <w:proofErr w:type="spellEnd"/>
    </w:p>
    <w:tbl>
      <w:tblPr>
        <w:tblStyle w:val="ab"/>
        <w:tblW w:w="5240" w:type="dxa"/>
        <w:tblLook w:val="04A0" w:firstRow="1" w:lastRow="0" w:firstColumn="1" w:lastColumn="0" w:noHBand="0" w:noVBand="1"/>
      </w:tblPr>
      <w:tblGrid>
        <w:gridCol w:w="1625"/>
        <w:gridCol w:w="3615"/>
      </w:tblGrid>
      <w:tr w:rsidR="007F497D" w:rsidRPr="002D767C" w14:paraId="7A948D79" w14:textId="77777777" w:rsidTr="009E0D7E">
        <w:tc>
          <w:tcPr>
            <w:tcW w:w="1625" w:type="dxa"/>
            <w:shd w:val="clear" w:color="auto" w:fill="D9E2F3" w:themeFill="accent1" w:themeFillTint="33"/>
          </w:tcPr>
          <w:p w14:paraId="182B5C9D" w14:textId="77777777" w:rsidR="007F497D" w:rsidRPr="002D767C" w:rsidRDefault="007F497D" w:rsidP="009E0D7E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文件</w:t>
            </w:r>
          </w:p>
        </w:tc>
        <w:tc>
          <w:tcPr>
            <w:tcW w:w="3615" w:type="dxa"/>
            <w:shd w:val="clear" w:color="auto" w:fill="D9E2F3" w:themeFill="accent1" w:themeFillTint="33"/>
          </w:tcPr>
          <w:p w14:paraId="528CB1F9" w14:textId="77777777" w:rsidR="007F497D" w:rsidRPr="002D767C" w:rsidRDefault="007F497D" w:rsidP="009E0D7E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模块接口定义</w:t>
            </w:r>
          </w:p>
        </w:tc>
      </w:tr>
      <w:tr w:rsidR="007F497D" w:rsidRPr="002D6BB3" w14:paraId="54214B95" w14:textId="77777777" w:rsidTr="009E0D7E">
        <w:tc>
          <w:tcPr>
            <w:tcW w:w="1625" w:type="dxa"/>
            <w:shd w:val="clear" w:color="auto" w:fill="FFFFFF" w:themeFill="background1"/>
          </w:tcPr>
          <w:p w14:paraId="30044A01" w14:textId="3EFA2F5F" w:rsidR="007F497D" w:rsidRPr="002D6BB3" w:rsidRDefault="007E7196" w:rsidP="009E0D7E">
            <w:pPr>
              <w:jc w:val="left"/>
              <w:rPr>
                <w:rFonts w:ascii="黑体" w:eastAsia="黑体" w:hAnsi="黑体" w:cs="Times New Roman"/>
              </w:rPr>
            </w:pPr>
            <w:proofErr w:type="spellStart"/>
            <w:r>
              <w:rPr>
                <w:rFonts w:ascii="黑体" w:eastAsia="黑体" w:hAnsi="黑体" w:cs="Times New Roman"/>
              </w:rPr>
              <w:t>EXT</w:t>
            </w:r>
            <w:r w:rsidR="007F497D" w:rsidRPr="002D6BB3">
              <w:rPr>
                <w:rFonts w:ascii="黑体" w:eastAsia="黑体" w:hAnsi="黑体" w:cs="Times New Roman"/>
              </w:rPr>
              <w:t>.v</w:t>
            </w:r>
            <w:proofErr w:type="spellEnd"/>
          </w:p>
        </w:tc>
        <w:tc>
          <w:tcPr>
            <w:tcW w:w="3615" w:type="dxa"/>
            <w:shd w:val="clear" w:color="auto" w:fill="FFFFFF" w:themeFill="background1"/>
          </w:tcPr>
          <w:p w14:paraId="2F97C355" w14:textId="5166B5E1" w:rsidR="007F497D" w:rsidRPr="007F497D" w:rsidRDefault="007F497D" w:rsidP="007F497D">
            <w:pPr>
              <w:jc w:val="left"/>
              <w:rPr>
                <w:rFonts w:ascii="黑体" w:eastAsia="黑体" w:hAnsi="黑体" w:cs="Times New Roman"/>
              </w:rPr>
            </w:pPr>
            <w:r w:rsidRPr="007F497D">
              <w:rPr>
                <w:rFonts w:ascii="黑体" w:eastAsia="黑体" w:hAnsi="黑体" w:cs="Times New Roman"/>
              </w:rPr>
              <w:t xml:space="preserve">module </w:t>
            </w:r>
            <w:r w:rsidR="007E7196">
              <w:rPr>
                <w:rFonts w:ascii="黑体" w:eastAsia="黑体" w:hAnsi="黑体" w:cs="Times New Roman"/>
              </w:rPr>
              <w:t>EXT</w:t>
            </w:r>
            <w:r w:rsidRPr="007F497D">
              <w:rPr>
                <w:rFonts w:ascii="黑体" w:eastAsia="黑体" w:hAnsi="黑体" w:cs="Times New Roman"/>
              </w:rPr>
              <w:t>(</w:t>
            </w:r>
          </w:p>
          <w:p w14:paraId="258F20C0" w14:textId="1433DFE5" w:rsidR="007F497D" w:rsidRPr="007F497D" w:rsidRDefault="007F497D" w:rsidP="007F497D">
            <w:pPr>
              <w:jc w:val="left"/>
              <w:rPr>
                <w:rFonts w:ascii="黑体" w:eastAsia="黑体" w:hAnsi="黑体" w:cs="Times New Roman"/>
              </w:rPr>
            </w:pPr>
            <w:r w:rsidRPr="007F497D">
              <w:rPr>
                <w:rFonts w:ascii="黑体" w:eastAsia="黑体" w:hAnsi="黑体" w:cs="Times New Roman"/>
              </w:rPr>
              <w:t xml:space="preserve">    input [15:0] in,</w:t>
            </w:r>
          </w:p>
          <w:p w14:paraId="7EE83326" w14:textId="644303BF" w:rsidR="007F497D" w:rsidRDefault="007F497D" w:rsidP="007E7196">
            <w:pPr>
              <w:ind w:firstLine="420"/>
              <w:jc w:val="left"/>
              <w:rPr>
                <w:rFonts w:ascii="黑体" w:eastAsia="黑体" w:hAnsi="黑体" w:cs="Times New Roman"/>
              </w:rPr>
            </w:pPr>
            <w:r w:rsidRPr="007F497D">
              <w:rPr>
                <w:rFonts w:ascii="黑体" w:eastAsia="黑体" w:hAnsi="黑体" w:cs="Times New Roman"/>
              </w:rPr>
              <w:t xml:space="preserve">input </w:t>
            </w:r>
            <w:proofErr w:type="spellStart"/>
            <w:r w:rsidRPr="007F497D">
              <w:rPr>
                <w:rFonts w:ascii="黑体" w:eastAsia="黑体" w:hAnsi="黑体" w:cs="Times New Roman"/>
              </w:rPr>
              <w:t>ExtOp</w:t>
            </w:r>
            <w:proofErr w:type="spellEnd"/>
            <w:r w:rsidR="007E7196">
              <w:rPr>
                <w:rFonts w:ascii="黑体" w:eastAsia="黑体" w:hAnsi="黑体" w:cs="Times New Roman"/>
              </w:rPr>
              <w:t>,</w:t>
            </w:r>
          </w:p>
          <w:p w14:paraId="3B206156" w14:textId="14A53C8F" w:rsidR="007E7196" w:rsidRPr="007F497D" w:rsidRDefault="007E7196" w:rsidP="007E7196">
            <w:pPr>
              <w:ind w:firstLine="420"/>
              <w:jc w:val="left"/>
              <w:rPr>
                <w:rFonts w:ascii="黑体" w:eastAsia="黑体" w:hAnsi="黑体" w:cs="Times New Roman"/>
              </w:rPr>
            </w:pPr>
            <w:r w:rsidRPr="007F497D">
              <w:rPr>
                <w:rFonts w:ascii="黑体" w:eastAsia="黑体" w:hAnsi="黑体" w:cs="Times New Roman"/>
              </w:rPr>
              <w:t>output[31:0] out</w:t>
            </w:r>
          </w:p>
          <w:p w14:paraId="2CFF2AFF" w14:textId="77777777" w:rsidR="007F497D" w:rsidRPr="002D6BB3" w:rsidRDefault="007F497D" w:rsidP="007F497D">
            <w:pPr>
              <w:jc w:val="left"/>
              <w:rPr>
                <w:rFonts w:ascii="黑体" w:eastAsia="黑体" w:hAnsi="黑体" w:cs="Times New Roman"/>
              </w:rPr>
            </w:pPr>
            <w:r w:rsidRPr="007F497D">
              <w:rPr>
                <w:rFonts w:ascii="黑体" w:eastAsia="黑体" w:hAnsi="黑体" w:cs="Times New Roman"/>
              </w:rPr>
              <w:t xml:space="preserve">    );</w:t>
            </w:r>
          </w:p>
        </w:tc>
      </w:tr>
    </w:tbl>
    <w:p w14:paraId="1C5D6FE5" w14:textId="77777777" w:rsidR="00B47AAA" w:rsidRDefault="00B47AAA" w:rsidP="00CB7CB7">
      <w:pPr>
        <w:pStyle w:val="a7"/>
        <w:spacing w:before="240" w:after="240"/>
        <w:ind w:firstLine="480"/>
      </w:pPr>
      <w:r>
        <w:rPr>
          <w:rFonts w:hint="eastAsia"/>
        </w:rPr>
        <w:t>模块接口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61"/>
        <w:gridCol w:w="1522"/>
        <w:gridCol w:w="5712"/>
      </w:tblGrid>
      <w:tr w:rsidR="00B47AAA" w:rsidRPr="00CB7CB7" w14:paraId="3CF2DC8F" w14:textId="77777777" w:rsidTr="0026273E">
        <w:tc>
          <w:tcPr>
            <w:tcW w:w="1126" w:type="dxa"/>
            <w:shd w:val="clear" w:color="auto" w:fill="D9E2F3" w:themeFill="accent1" w:themeFillTint="33"/>
          </w:tcPr>
          <w:p w14:paraId="479A52B9" w14:textId="77777777" w:rsidR="00B47AAA" w:rsidRPr="00CB7CB7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信号名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14:paraId="06645555" w14:textId="77777777" w:rsidR="00B47AAA" w:rsidRPr="00CB7CB7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方向</w:t>
            </w:r>
          </w:p>
        </w:tc>
        <w:tc>
          <w:tcPr>
            <w:tcW w:w="5712" w:type="dxa"/>
            <w:shd w:val="clear" w:color="auto" w:fill="D9E2F3" w:themeFill="accent1" w:themeFillTint="33"/>
          </w:tcPr>
          <w:p w14:paraId="522A545A" w14:textId="77777777" w:rsidR="00B47AAA" w:rsidRPr="00CB7CB7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B47AAA" w:rsidRPr="00CB7CB7" w14:paraId="391C8E82" w14:textId="77777777" w:rsidTr="0026273E">
        <w:tc>
          <w:tcPr>
            <w:tcW w:w="1126" w:type="dxa"/>
            <w:shd w:val="clear" w:color="auto" w:fill="FFFFFF" w:themeFill="background1"/>
          </w:tcPr>
          <w:p w14:paraId="4C0427F3" w14:textId="77777777" w:rsidR="00B47AAA" w:rsidRPr="00CB7CB7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In[15:0]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567D727D" w14:textId="77777777" w:rsidR="00B47AAA" w:rsidRPr="00CB7CB7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259DFDC1" w14:textId="77777777" w:rsidR="00B47AAA" w:rsidRPr="00CB7CB7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16 位数据输入</w:t>
            </w:r>
          </w:p>
        </w:tc>
      </w:tr>
      <w:tr w:rsidR="00B47AAA" w:rsidRPr="00CB7CB7" w14:paraId="4D970920" w14:textId="77777777" w:rsidTr="0026273E">
        <w:tc>
          <w:tcPr>
            <w:tcW w:w="1126" w:type="dxa"/>
            <w:shd w:val="clear" w:color="auto" w:fill="FFFFFF" w:themeFill="background1"/>
          </w:tcPr>
          <w:p w14:paraId="1793F050" w14:textId="77777777" w:rsidR="00B47AAA" w:rsidRPr="00CB7CB7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Out[3</w:t>
            </w:r>
            <w:r w:rsidR="00124319">
              <w:rPr>
                <w:rFonts w:ascii="黑体" w:eastAsia="黑体" w:hAnsi="黑体" w:cs="Times New Roman"/>
              </w:rPr>
              <w:t>1</w:t>
            </w:r>
            <w:r w:rsidRPr="00CB7CB7">
              <w:rPr>
                <w:rFonts w:ascii="黑体" w:eastAsia="黑体" w:hAnsi="黑体" w:cs="Times New Roman"/>
              </w:rPr>
              <w:t>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2176F3CC" w14:textId="77777777" w:rsidR="00B47AAA" w:rsidRPr="00CB7CB7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712" w:type="dxa"/>
            <w:shd w:val="clear" w:color="auto" w:fill="FFFFFF" w:themeFill="background1"/>
          </w:tcPr>
          <w:p w14:paraId="6B739E91" w14:textId="270D906E" w:rsidR="00B47AAA" w:rsidRPr="00CB7CB7" w:rsidRDefault="00B47AAA" w:rsidP="00B47AAA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32 位</w:t>
            </w:r>
            <w:r w:rsidR="007E7196">
              <w:rPr>
                <w:rFonts w:ascii="黑体" w:eastAsia="黑体" w:hAnsi="黑体" w:cs="Times New Roman" w:hint="eastAsia"/>
              </w:rPr>
              <w:t>转化后输出数据</w:t>
            </w:r>
          </w:p>
        </w:tc>
      </w:tr>
      <w:tr w:rsidR="00B47AAA" w:rsidRPr="00CB7CB7" w14:paraId="134BA312" w14:textId="77777777" w:rsidTr="0026273E">
        <w:tc>
          <w:tcPr>
            <w:tcW w:w="1126" w:type="dxa"/>
            <w:shd w:val="clear" w:color="auto" w:fill="FFFFFF" w:themeFill="background1"/>
          </w:tcPr>
          <w:p w14:paraId="3645F28F" w14:textId="77777777" w:rsidR="00B47AAA" w:rsidRPr="00CB7CB7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proofErr w:type="spellStart"/>
            <w:r w:rsidRPr="00CB7CB7">
              <w:rPr>
                <w:rFonts w:ascii="黑体" w:eastAsia="黑体" w:hAnsi="黑体" w:cs="Times New Roman" w:hint="eastAsia"/>
              </w:rPr>
              <w:t>E</w:t>
            </w:r>
            <w:r w:rsidRPr="00CB7CB7">
              <w:rPr>
                <w:rFonts w:ascii="黑体" w:eastAsia="黑体" w:hAnsi="黑体" w:cs="Times New Roman"/>
              </w:rPr>
              <w:t>xtOp</w:t>
            </w:r>
            <w:proofErr w:type="spellEnd"/>
          </w:p>
        </w:tc>
        <w:tc>
          <w:tcPr>
            <w:tcW w:w="1522" w:type="dxa"/>
            <w:shd w:val="clear" w:color="auto" w:fill="FFFFFF" w:themeFill="background1"/>
          </w:tcPr>
          <w:p w14:paraId="34771AF0" w14:textId="77777777" w:rsidR="00B47AAA" w:rsidRPr="00CB7CB7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58512B7F" w14:textId="77777777" w:rsidR="00B47AAA" w:rsidRPr="00CB7CB7" w:rsidRDefault="00B47AAA" w:rsidP="00B47AAA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控制信号</w:t>
            </w:r>
          </w:p>
          <w:p w14:paraId="3CFE9DD3" w14:textId="5391EF26" w:rsidR="00B47AAA" w:rsidRPr="00CB7CB7" w:rsidRDefault="00B47AAA" w:rsidP="00B47AAA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0</w:t>
            </w:r>
            <w:r w:rsidR="007E7196">
              <w:rPr>
                <w:rFonts w:ascii="黑体" w:eastAsia="黑体" w:hAnsi="黑体" w:cs="Times New Roman" w:hint="eastAsia"/>
              </w:rPr>
              <w:t>：</w:t>
            </w:r>
            <w:r w:rsidRPr="00CB7CB7">
              <w:rPr>
                <w:rFonts w:ascii="黑体" w:eastAsia="黑体" w:hAnsi="黑体" w:cs="Times New Roman" w:hint="eastAsia"/>
              </w:rPr>
              <w:t>符号扩展</w:t>
            </w:r>
          </w:p>
          <w:p w14:paraId="0EF976B4" w14:textId="45EC91B9" w:rsidR="00B47AAA" w:rsidRPr="00CB7CB7" w:rsidRDefault="00B47AAA" w:rsidP="00B47AAA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1：</w:t>
            </w:r>
            <w:r w:rsidR="007E7196">
              <w:rPr>
                <w:rFonts w:ascii="黑体" w:eastAsia="黑体" w:hAnsi="黑体" w:cs="Times New Roman" w:hint="eastAsia"/>
              </w:rPr>
              <w:t>无符号</w:t>
            </w:r>
            <w:r w:rsidRPr="00CB7CB7">
              <w:rPr>
                <w:rFonts w:ascii="黑体" w:eastAsia="黑体" w:hAnsi="黑体" w:cs="Times New Roman" w:hint="eastAsia"/>
              </w:rPr>
              <w:t>扩展</w:t>
            </w:r>
          </w:p>
        </w:tc>
      </w:tr>
    </w:tbl>
    <w:p w14:paraId="0B106A15" w14:textId="77777777" w:rsidR="004907C8" w:rsidRDefault="001A267D" w:rsidP="004907C8">
      <w:pPr>
        <w:pStyle w:val="a9"/>
      </w:pPr>
      <w:r w:rsidRPr="00EC1BD6">
        <w:t xml:space="preserve">   </w:t>
      </w:r>
      <w:r w:rsidR="004907C8">
        <w:t>module EXT(</w:t>
      </w:r>
    </w:p>
    <w:p w14:paraId="0FC25976" w14:textId="77777777" w:rsidR="004907C8" w:rsidRDefault="004907C8" w:rsidP="004907C8">
      <w:pPr>
        <w:pStyle w:val="a9"/>
      </w:pPr>
      <w:r>
        <w:t xml:space="preserve">    input [15:0] in,</w:t>
      </w:r>
    </w:p>
    <w:p w14:paraId="2DEEAF54" w14:textId="77777777" w:rsidR="004907C8" w:rsidRDefault="004907C8" w:rsidP="004907C8">
      <w:pPr>
        <w:pStyle w:val="a9"/>
      </w:pPr>
      <w:r>
        <w:t xml:space="preserve">    output [31:0] out,</w:t>
      </w:r>
    </w:p>
    <w:p w14:paraId="38C8EA7B" w14:textId="77777777" w:rsidR="004907C8" w:rsidRDefault="004907C8" w:rsidP="004907C8">
      <w:pPr>
        <w:pStyle w:val="a9"/>
      </w:pPr>
      <w:r>
        <w:t xml:space="preserve">    input </w:t>
      </w:r>
      <w:proofErr w:type="spellStart"/>
      <w:r>
        <w:t>ExtOp</w:t>
      </w:r>
      <w:proofErr w:type="spellEnd"/>
    </w:p>
    <w:p w14:paraId="0ED836AC" w14:textId="77777777" w:rsidR="004907C8" w:rsidRDefault="004907C8" w:rsidP="004907C8">
      <w:pPr>
        <w:pStyle w:val="a9"/>
      </w:pPr>
      <w:r>
        <w:t xml:space="preserve">    );</w:t>
      </w:r>
    </w:p>
    <w:p w14:paraId="17B60AA0" w14:textId="77777777" w:rsidR="004907C8" w:rsidRDefault="004907C8" w:rsidP="004907C8">
      <w:pPr>
        <w:pStyle w:val="a9"/>
      </w:pPr>
      <w:r>
        <w:t xml:space="preserve">    assign out =(</w:t>
      </w:r>
      <w:proofErr w:type="spellStart"/>
      <w:r>
        <w:t>ExtOp</w:t>
      </w:r>
      <w:proofErr w:type="spellEnd"/>
      <w:r>
        <w:t>==0) ? {{16{in[15]}},in}: {{16{1'b0}},in};//</w:t>
      </w:r>
      <w:r>
        <w:t>与时钟上升沿无关</w:t>
      </w:r>
    </w:p>
    <w:p w14:paraId="5ECF0787" w14:textId="3DC2610F" w:rsidR="007E7196" w:rsidRPr="007E7196" w:rsidRDefault="004907C8" w:rsidP="004907C8">
      <w:pPr>
        <w:pStyle w:val="a9"/>
        <w:rPr>
          <w:rFonts w:ascii="Consolas" w:hAnsi="Consolas" w:cs="宋体"/>
          <w:color w:val="000000"/>
          <w:kern w:val="0"/>
          <w:sz w:val="23"/>
          <w:szCs w:val="23"/>
        </w:rPr>
      </w:pPr>
      <w:proofErr w:type="spellStart"/>
      <w:r>
        <w:t>endmodule</w:t>
      </w:r>
      <w:proofErr w:type="spellEnd"/>
    </w:p>
    <w:p w14:paraId="5EFFA350" w14:textId="5707AAC6" w:rsidR="00B47AAA" w:rsidRDefault="001A267D" w:rsidP="007E7196">
      <w:pPr>
        <w:pStyle w:val="a9"/>
        <w:rPr>
          <w:rFonts w:ascii="黑体" w:hAnsi="黑体"/>
          <w:color w:val="3C3C3C"/>
          <w:sz w:val="28"/>
          <w:shd w:val="clear" w:color="auto" w:fill="FFFFFF"/>
        </w:rPr>
      </w:pPr>
      <w:r>
        <w:rPr>
          <w:rFonts w:ascii="黑体" w:hAnsi="黑体"/>
          <w:sz w:val="28"/>
        </w:rPr>
        <w:lastRenderedPageBreak/>
        <w:t>7</w:t>
      </w:r>
      <w:r w:rsidR="004A7472" w:rsidRPr="00CB7CB7">
        <w:rPr>
          <w:rFonts w:ascii="黑体" w:hAnsi="黑体"/>
          <w:sz w:val="28"/>
        </w:rPr>
        <w:t>.</w:t>
      </w:r>
      <w:r w:rsidR="004A7472" w:rsidRPr="00CB7CB7">
        <w:rPr>
          <w:rFonts w:ascii="黑体" w:hAnsi="黑体"/>
          <w:color w:val="3C3C3C"/>
          <w:sz w:val="28"/>
          <w:shd w:val="clear" w:color="auto" w:fill="FFFFFF"/>
        </w:rPr>
        <w:t xml:space="preserve"> </w:t>
      </w:r>
      <w:proofErr w:type="spellStart"/>
      <w:r w:rsidR="00AD368D">
        <w:rPr>
          <w:rFonts w:ascii="黑体" w:hAnsi="黑体" w:hint="eastAsia"/>
          <w:color w:val="3C3C3C"/>
          <w:sz w:val="28"/>
          <w:shd w:val="clear" w:color="auto" w:fill="FFFFFF"/>
        </w:rPr>
        <w:t>C</w:t>
      </w:r>
      <w:r w:rsidR="00AD368D">
        <w:rPr>
          <w:rFonts w:ascii="黑体" w:hAnsi="黑体"/>
          <w:color w:val="3C3C3C"/>
          <w:sz w:val="28"/>
          <w:shd w:val="clear" w:color="auto" w:fill="FFFFFF"/>
        </w:rPr>
        <w:t>ontroller</w:t>
      </w:r>
      <w:r w:rsidR="00666B07">
        <w:rPr>
          <w:rFonts w:ascii="黑体" w:hAnsi="黑体"/>
          <w:color w:val="3C3C3C"/>
          <w:sz w:val="28"/>
          <w:shd w:val="clear" w:color="auto" w:fill="FFFFFF"/>
        </w:rPr>
        <w:t>.v</w:t>
      </w:r>
      <w:proofErr w:type="spellEnd"/>
    </w:p>
    <w:tbl>
      <w:tblPr>
        <w:tblStyle w:val="ab"/>
        <w:tblW w:w="5240" w:type="dxa"/>
        <w:tblLook w:val="04A0" w:firstRow="1" w:lastRow="0" w:firstColumn="1" w:lastColumn="0" w:noHBand="0" w:noVBand="1"/>
      </w:tblPr>
      <w:tblGrid>
        <w:gridCol w:w="1625"/>
        <w:gridCol w:w="3615"/>
      </w:tblGrid>
      <w:tr w:rsidR="007F497D" w:rsidRPr="002D767C" w14:paraId="412F7691" w14:textId="77777777" w:rsidTr="009E0D7E">
        <w:tc>
          <w:tcPr>
            <w:tcW w:w="1625" w:type="dxa"/>
            <w:shd w:val="clear" w:color="auto" w:fill="D9E2F3" w:themeFill="accent1" w:themeFillTint="33"/>
          </w:tcPr>
          <w:p w14:paraId="10291B64" w14:textId="77777777" w:rsidR="007F497D" w:rsidRPr="002D767C" w:rsidRDefault="007F497D" w:rsidP="009E0D7E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文件</w:t>
            </w:r>
          </w:p>
        </w:tc>
        <w:tc>
          <w:tcPr>
            <w:tcW w:w="3615" w:type="dxa"/>
            <w:shd w:val="clear" w:color="auto" w:fill="D9E2F3" w:themeFill="accent1" w:themeFillTint="33"/>
          </w:tcPr>
          <w:p w14:paraId="140C9150" w14:textId="77777777" w:rsidR="007F497D" w:rsidRPr="002D767C" w:rsidRDefault="007F497D" w:rsidP="009E0D7E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模块接口定义</w:t>
            </w:r>
          </w:p>
        </w:tc>
      </w:tr>
      <w:tr w:rsidR="007F497D" w:rsidRPr="002D6BB3" w14:paraId="30227090" w14:textId="77777777" w:rsidTr="009E0D7E">
        <w:tc>
          <w:tcPr>
            <w:tcW w:w="1625" w:type="dxa"/>
            <w:shd w:val="clear" w:color="auto" w:fill="FFFFFF" w:themeFill="background1"/>
          </w:tcPr>
          <w:p w14:paraId="54E45D9C" w14:textId="77777777" w:rsidR="007F497D" w:rsidRPr="002D6BB3" w:rsidRDefault="007F497D" w:rsidP="009E0D7E">
            <w:pPr>
              <w:jc w:val="left"/>
              <w:rPr>
                <w:rFonts w:ascii="黑体" w:eastAsia="黑体" w:hAnsi="黑体" w:cs="Times New Roman"/>
              </w:rPr>
            </w:pPr>
            <w:proofErr w:type="spellStart"/>
            <w:r>
              <w:rPr>
                <w:rFonts w:ascii="黑体" w:eastAsia="黑体" w:hAnsi="黑体" w:cs="Times New Roman"/>
              </w:rPr>
              <w:t>controller</w:t>
            </w:r>
            <w:r w:rsidRPr="002D6BB3">
              <w:rPr>
                <w:rFonts w:ascii="黑体" w:eastAsia="黑体" w:hAnsi="黑体" w:cs="Times New Roman"/>
              </w:rPr>
              <w:t>.v</w:t>
            </w:r>
            <w:proofErr w:type="spellEnd"/>
          </w:p>
        </w:tc>
        <w:tc>
          <w:tcPr>
            <w:tcW w:w="3615" w:type="dxa"/>
            <w:shd w:val="clear" w:color="auto" w:fill="FFFFFF" w:themeFill="background1"/>
          </w:tcPr>
          <w:p w14:paraId="31504A79" w14:textId="77777777" w:rsidR="00E479F1" w:rsidRPr="00E479F1" w:rsidRDefault="00E479F1" w:rsidP="00E479F1">
            <w:pPr>
              <w:jc w:val="left"/>
              <w:rPr>
                <w:rFonts w:ascii="黑体" w:eastAsia="黑体" w:hAnsi="黑体" w:cs="Times New Roman"/>
              </w:rPr>
            </w:pPr>
            <w:r w:rsidRPr="00E479F1">
              <w:rPr>
                <w:rFonts w:ascii="黑体" w:eastAsia="黑体" w:hAnsi="黑体" w:cs="Times New Roman"/>
              </w:rPr>
              <w:t>module Controller(</w:t>
            </w:r>
          </w:p>
          <w:p w14:paraId="7045D5C7" w14:textId="77777777" w:rsidR="00E479F1" w:rsidRPr="00E479F1" w:rsidRDefault="00E479F1" w:rsidP="00E479F1">
            <w:pPr>
              <w:jc w:val="left"/>
              <w:rPr>
                <w:rFonts w:ascii="黑体" w:eastAsia="黑体" w:hAnsi="黑体" w:cs="Times New Roman"/>
              </w:rPr>
            </w:pPr>
            <w:r w:rsidRPr="00E479F1">
              <w:rPr>
                <w:rFonts w:ascii="黑体" w:eastAsia="黑体" w:hAnsi="黑体" w:cs="Times New Roman"/>
              </w:rPr>
              <w:t xml:space="preserve">    input [5:0] op,</w:t>
            </w:r>
          </w:p>
          <w:p w14:paraId="42271A9F" w14:textId="77777777" w:rsidR="00E479F1" w:rsidRPr="00E479F1" w:rsidRDefault="00E479F1" w:rsidP="00E479F1">
            <w:pPr>
              <w:jc w:val="left"/>
              <w:rPr>
                <w:rFonts w:ascii="黑体" w:eastAsia="黑体" w:hAnsi="黑体" w:cs="Times New Roman"/>
              </w:rPr>
            </w:pPr>
            <w:r w:rsidRPr="00E479F1">
              <w:rPr>
                <w:rFonts w:ascii="黑体" w:eastAsia="黑体" w:hAnsi="黑体" w:cs="Times New Roman"/>
              </w:rPr>
              <w:t xml:space="preserve">    input [5:0] </w:t>
            </w:r>
            <w:proofErr w:type="spellStart"/>
            <w:r w:rsidRPr="00E479F1">
              <w:rPr>
                <w:rFonts w:ascii="黑体" w:eastAsia="黑体" w:hAnsi="黑体" w:cs="Times New Roman"/>
              </w:rPr>
              <w:t>func</w:t>
            </w:r>
            <w:proofErr w:type="spellEnd"/>
            <w:r w:rsidRPr="00E479F1">
              <w:rPr>
                <w:rFonts w:ascii="黑体" w:eastAsia="黑体" w:hAnsi="黑体" w:cs="Times New Roman"/>
              </w:rPr>
              <w:t>,</w:t>
            </w:r>
          </w:p>
          <w:p w14:paraId="71350BD1" w14:textId="77777777" w:rsidR="00E479F1" w:rsidRPr="00E479F1" w:rsidRDefault="00E479F1" w:rsidP="00E479F1">
            <w:pPr>
              <w:jc w:val="left"/>
              <w:rPr>
                <w:rFonts w:ascii="黑体" w:eastAsia="黑体" w:hAnsi="黑体" w:cs="Times New Roman"/>
              </w:rPr>
            </w:pPr>
            <w:r w:rsidRPr="00E479F1">
              <w:rPr>
                <w:rFonts w:ascii="黑体" w:eastAsia="黑体" w:hAnsi="黑体" w:cs="Times New Roman"/>
              </w:rPr>
              <w:t xml:space="preserve">    output reg [2:0] </w:t>
            </w:r>
            <w:proofErr w:type="spellStart"/>
            <w:r w:rsidRPr="00E479F1">
              <w:rPr>
                <w:rFonts w:ascii="黑体" w:eastAsia="黑体" w:hAnsi="黑体" w:cs="Times New Roman"/>
              </w:rPr>
              <w:t>ALUCtrl</w:t>
            </w:r>
            <w:proofErr w:type="spellEnd"/>
            <w:r w:rsidRPr="00E479F1">
              <w:rPr>
                <w:rFonts w:ascii="黑体" w:eastAsia="黑体" w:hAnsi="黑体" w:cs="Times New Roman"/>
              </w:rPr>
              <w:t>,</w:t>
            </w:r>
          </w:p>
          <w:p w14:paraId="1B134AC3" w14:textId="77777777" w:rsidR="00E479F1" w:rsidRPr="00E479F1" w:rsidRDefault="00E479F1" w:rsidP="00E479F1">
            <w:pPr>
              <w:jc w:val="left"/>
              <w:rPr>
                <w:rFonts w:ascii="黑体" w:eastAsia="黑体" w:hAnsi="黑体" w:cs="Times New Roman"/>
              </w:rPr>
            </w:pPr>
            <w:r w:rsidRPr="00E479F1">
              <w:rPr>
                <w:rFonts w:ascii="黑体" w:eastAsia="黑体" w:hAnsi="黑体" w:cs="Times New Roman"/>
              </w:rPr>
              <w:t xml:space="preserve">    output reg [1:0] </w:t>
            </w:r>
            <w:proofErr w:type="spellStart"/>
            <w:r w:rsidRPr="00E479F1">
              <w:rPr>
                <w:rFonts w:ascii="黑体" w:eastAsia="黑体" w:hAnsi="黑体" w:cs="Times New Roman"/>
              </w:rPr>
              <w:t>RegDst</w:t>
            </w:r>
            <w:proofErr w:type="spellEnd"/>
            <w:r w:rsidRPr="00E479F1">
              <w:rPr>
                <w:rFonts w:ascii="黑体" w:eastAsia="黑体" w:hAnsi="黑体" w:cs="Times New Roman"/>
              </w:rPr>
              <w:t>,</w:t>
            </w:r>
          </w:p>
          <w:p w14:paraId="4E27DBCD" w14:textId="77777777" w:rsidR="00E479F1" w:rsidRPr="00E479F1" w:rsidRDefault="00E479F1" w:rsidP="00E479F1">
            <w:pPr>
              <w:jc w:val="left"/>
              <w:rPr>
                <w:rFonts w:ascii="黑体" w:eastAsia="黑体" w:hAnsi="黑体" w:cs="Times New Roman"/>
              </w:rPr>
            </w:pPr>
            <w:r w:rsidRPr="00E479F1">
              <w:rPr>
                <w:rFonts w:ascii="黑体" w:eastAsia="黑体" w:hAnsi="黑体" w:cs="Times New Roman"/>
              </w:rPr>
              <w:t xml:space="preserve">    output reg [1:0] </w:t>
            </w:r>
            <w:proofErr w:type="spellStart"/>
            <w:r w:rsidRPr="00E479F1">
              <w:rPr>
                <w:rFonts w:ascii="黑体" w:eastAsia="黑体" w:hAnsi="黑体" w:cs="Times New Roman"/>
              </w:rPr>
              <w:t>MemtoReg</w:t>
            </w:r>
            <w:proofErr w:type="spellEnd"/>
            <w:r w:rsidRPr="00E479F1">
              <w:rPr>
                <w:rFonts w:ascii="黑体" w:eastAsia="黑体" w:hAnsi="黑体" w:cs="Times New Roman"/>
              </w:rPr>
              <w:t>,</w:t>
            </w:r>
          </w:p>
          <w:p w14:paraId="6A2833D1" w14:textId="77777777" w:rsidR="00E479F1" w:rsidRPr="00E479F1" w:rsidRDefault="00E479F1" w:rsidP="00E479F1">
            <w:pPr>
              <w:jc w:val="left"/>
              <w:rPr>
                <w:rFonts w:ascii="黑体" w:eastAsia="黑体" w:hAnsi="黑体" w:cs="Times New Roman"/>
              </w:rPr>
            </w:pPr>
            <w:r w:rsidRPr="00E479F1">
              <w:rPr>
                <w:rFonts w:ascii="黑体" w:eastAsia="黑体" w:hAnsi="黑体" w:cs="Times New Roman"/>
              </w:rPr>
              <w:t xml:space="preserve">    output reg </w:t>
            </w:r>
            <w:proofErr w:type="spellStart"/>
            <w:r w:rsidRPr="00E479F1">
              <w:rPr>
                <w:rFonts w:ascii="黑体" w:eastAsia="黑体" w:hAnsi="黑体" w:cs="Times New Roman"/>
              </w:rPr>
              <w:t>MemRead</w:t>
            </w:r>
            <w:proofErr w:type="spellEnd"/>
            <w:r w:rsidRPr="00E479F1">
              <w:rPr>
                <w:rFonts w:ascii="黑体" w:eastAsia="黑体" w:hAnsi="黑体" w:cs="Times New Roman"/>
              </w:rPr>
              <w:t>,</w:t>
            </w:r>
          </w:p>
          <w:p w14:paraId="2358CBCB" w14:textId="77777777" w:rsidR="00E479F1" w:rsidRPr="00E479F1" w:rsidRDefault="00E479F1" w:rsidP="00E479F1">
            <w:pPr>
              <w:jc w:val="left"/>
              <w:rPr>
                <w:rFonts w:ascii="黑体" w:eastAsia="黑体" w:hAnsi="黑体" w:cs="Times New Roman"/>
              </w:rPr>
            </w:pPr>
            <w:r w:rsidRPr="00E479F1">
              <w:rPr>
                <w:rFonts w:ascii="黑体" w:eastAsia="黑体" w:hAnsi="黑体" w:cs="Times New Roman"/>
              </w:rPr>
              <w:t xml:space="preserve">    output reg </w:t>
            </w:r>
            <w:proofErr w:type="spellStart"/>
            <w:r w:rsidRPr="00E479F1">
              <w:rPr>
                <w:rFonts w:ascii="黑体" w:eastAsia="黑体" w:hAnsi="黑体" w:cs="Times New Roman"/>
              </w:rPr>
              <w:t>MemWrite</w:t>
            </w:r>
            <w:proofErr w:type="spellEnd"/>
            <w:r w:rsidRPr="00E479F1">
              <w:rPr>
                <w:rFonts w:ascii="黑体" w:eastAsia="黑体" w:hAnsi="黑体" w:cs="Times New Roman"/>
              </w:rPr>
              <w:t>,</w:t>
            </w:r>
          </w:p>
          <w:p w14:paraId="208EEFAF" w14:textId="77777777" w:rsidR="00E479F1" w:rsidRPr="00E479F1" w:rsidRDefault="00E479F1" w:rsidP="00E479F1">
            <w:pPr>
              <w:jc w:val="left"/>
              <w:rPr>
                <w:rFonts w:ascii="黑体" w:eastAsia="黑体" w:hAnsi="黑体" w:cs="Times New Roman"/>
              </w:rPr>
            </w:pPr>
            <w:r w:rsidRPr="00E479F1">
              <w:rPr>
                <w:rFonts w:ascii="黑体" w:eastAsia="黑体" w:hAnsi="黑体" w:cs="Times New Roman"/>
              </w:rPr>
              <w:t xml:space="preserve">    output reg </w:t>
            </w:r>
            <w:proofErr w:type="spellStart"/>
            <w:r w:rsidRPr="00E479F1">
              <w:rPr>
                <w:rFonts w:ascii="黑体" w:eastAsia="黑体" w:hAnsi="黑体" w:cs="Times New Roman"/>
              </w:rPr>
              <w:t>ALUSrc</w:t>
            </w:r>
            <w:proofErr w:type="spellEnd"/>
            <w:r w:rsidRPr="00E479F1">
              <w:rPr>
                <w:rFonts w:ascii="黑体" w:eastAsia="黑体" w:hAnsi="黑体" w:cs="Times New Roman"/>
              </w:rPr>
              <w:t>,</w:t>
            </w:r>
          </w:p>
          <w:p w14:paraId="268DC43F" w14:textId="77777777" w:rsidR="00E479F1" w:rsidRPr="00E479F1" w:rsidRDefault="00E479F1" w:rsidP="00E479F1">
            <w:pPr>
              <w:jc w:val="left"/>
              <w:rPr>
                <w:rFonts w:ascii="黑体" w:eastAsia="黑体" w:hAnsi="黑体" w:cs="Times New Roman"/>
              </w:rPr>
            </w:pPr>
            <w:r w:rsidRPr="00E479F1">
              <w:rPr>
                <w:rFonts w:ascii="黑体" w:eastAsia="黑体" w:hAnsi="黑体" w:cs="Times New Roman"/>
              </w:rPr>
              <w:t xml:space="preserve">    output reg </w:t>
            </w:r>
            <w:proofErr w:type="spellStart"/>
            <w:r w:rsidRPr="00E479F1">
              <w:rPr>
                <w:rFonts w:ascii="黑体" w:eastAsia="黑体" w:hAnsi="黑体" w:cs="Times New Roman"/>
              </w:rPr>
              <w:t>RegWrite</w:t>
            </w:r>
            <w:proofErr w:type="spellEnd"/>
            <w:r w:rsidRPr="00E479F1">
              <w:rPr>
                <w:rFonts w:ascii="黑体" w:eastAsia="黑体" w:hAnsi="黑体" w:cs="Times New Roman"/>
              </w:rPr>
              <w:t>,</w:t>
            </w:r>
          </w:p>
          <w:p w14:paraId="27AE7D27" w14:textId="77777777" w:rsidR="00E479F1" w:rsidRPr="00E479F1" w:rsidRDefault="00E479F1" w:rsidP="00E479F1">
            <w:pPr>
              <w:jc w:val="left"/>
              <w:rPr>
                <w:rFonts w:ascii="黑体" w:eastAsia="黑体" w:hAnsi="黑体" w:cs="Times New Roman"/>
              </w:rPr>
            </w:pPr>
            <w:r w:rsidRPr="00E479F1">
              <w:rPr>
                <w:rFonts w:ascii="黑体" w:eastAsia="黑体" w:hAnsi="黑体" w:cs="Times New Roman"/>
              </w:rPr>
              <w:t xml:space="preserve">    output reg </w:t>
            </w:r>
            <w:proofErr w:type="spellStart"/>
            <w:r w:rsidRPr="00E479F1">
              <w:rPr>
                <w:rFonts w:ascii="黑体" w:eastAsia="黑体" w:hAnsi="黑体" w:cs="Times New Roman"/>
              </w:rPr>
              <w:t>ExtOp</w:t>
            </w:r>
            <w:proofErr w:type="spellEnd"/>
            <w:r w:rsidRPr="00E479F1">
              <w:rPr>
                <w:rFonts w:ascii="黑体" w:eastAsia="黑体" w:hAnsi="黑体" w:cs="Times New Roman"/>
              </w:rPr>
              <w:t>,</w:t>
            </w:r>
          </w:p>
          <w:p w14:paraId="6C0419F5" w14:textId="77777777" w:rsidR="00E479F1" w:rsidRPr="00E479F1" w:rsidRDefault="00E479F1" w:rsidP="00E479F1">
            <w:pPr>
              <w:jc w:val="left"/>
              <w:rPr>
                <w:rFonts w:ascii="黑体" w:eastAsia="黑体" w:hAnsi="黑体" w:cs="Times New Roman"/>
              </w:rPr>
            </w:pPr>
            <w:r w:rsidRPr="00E479F1">
              <w:rPr>
                <w:rFonts w:ascii="黑体" w:eastAsia="黑体" w:hAnsi="黑体" w:cs="Times New Roman"/>
              </w:rPr>
              <w:t xml:space="preserve">    output reg [1:0]branch</w:t>
            </w:r>
          </w:p>
          <w:p w14:paraId="2DC66BCD" w14:textId="7464AF35" w:rsidR="007F497D" w:rsidRPr="002D6BB3" w:rsidRDefault="00E479F1" w:rsidP="00E479F1">
            <w:pPr>
              <w:jc w:val="left"/>
              <w:rPr>
                <w:rFonts w:ascii="黑体" w:eastAsia="黑体" w:hAnsi="黑体" w:cs="Times New Roman"/>
              </w:rPr>
            </w:pPr>
            <w:r w:rsidRPr="00E479F1">
              <w:rPr>
                <w:rFonts w:ascii="黑体" w:eastAsia="黑体" w:hAnsi="黑体" w:cs="Times New Roman"/>
              </w:rPr>
              <w:t xml:space="preserve">    );</w:t>
            </w:r>
          </w:p>
        </w:tc>
      </w:tr>
    </w:tbl>
    <w:p w14:paraId="34451D07" w14:textId="77777777" w:rsidR="003D03E8" w:rsidRDefault="003D03E8" w:rsidP="00CB7CB7">
      <w:pPr>
        <w:pStyle w:val="a7"/>
        <w:spacing w:before="240" w:after="240"/>
        <w:ind w:firstLine="480"/>
      </w:pPr>
      <w:r>
        <w:rPr>
          <w:rFonts w:hint="eastAsia"/>
        </w:rPr>
        <w:t>模块接口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25"/>
        <w:gridCol w:w="1476"/>
        <w:gridCol w:w="5529"/>
      </w:tblGrid>
      <w:tr w:rsidR="003D03E8" w:rsidRPr="00CB7CB7" w14:paraId="38D6FF01" w14:textId="77777777" w:rsidTr="00CC7593">
        <w:tc>
          <w:tcPr>
            <w:tcW w:w="1625" w:type="dxa"/>
            <w:shd w:val="clear" w:color="auto" w:fill="D9E2F3" w:themeFill="accent1" w:themeFillTint="33"/>
          </w:tcPr>
          <w:p w14:paraId="5A7771C7" w14:textId="77777777" w:rsidR="003D03E8" w:rsidRPr="00CB7CB7" w:rsidRDefault="003D03E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信号名</w:t>
            </w:r>
          </w:p>
        </w:tc>
        <w:tc>
          <w:tcPr>
            <w:tcW w:w="1476" w:type="dxa"/>
            <w:shd w:val="clear" w:color="auto" w:fill="D9E2F3" w:themeFill="accent1" w:themeFillTint="33"/>
          </w:tcPr>
          <w:p w14:paraId="3354D023" w14:textId="77777777" w:rsidR="003D03E8" w:rsidRPr="00CB7CB7" w:rsidRDefault="003D03E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方向</w:t>
            </w:r>
          </w:p>
        </w:tc>
        <w:tc>
          <w:tcPr>
            <w:tcW w:w="5529" w:type="dxa"/>
            <w:shd w:val="clear" w:color="auto" w:fill="D9E2F3" w:themeFill="accent1" w:themeFillTint="33"/>
          </w:tcPr>
          <w:p w14:paraId="57C19752" w14:textId="77777777" w:rsidR="003D03E8" w:rsidRPr="00CB7CB7" w:rsidRDefault="003D03E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3D03E8" w:rsidRPr="00CB7CB7" w14:paraId="66112C0F" w14:textId="77777777" w:rsidTr="00CC7593">
        <w:tc>
          <w:tcPr>
            <w:tcW w:w="1625" w:type="dxa"/>
            <w:shd w:val="clear" w:color="auto" w:fill="FFFFFF" w:themeFill="background1"/>
          </w:tcPr>
          <w:p w14:paraId="2B019784" w14:textId="53D4EFE0" w:rsidR="003D03E8" w:rsidRPr="00CB7CB7" w:rsidRDefault="00E479F1" w:rsidP="0026273E">
            <w:pPr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o</w:t>
            </w:r>
            <w:r w:rsidR="003D03E8" w:rsidRPr="00CB7CB7">
              <w:rPr>
                <w:rFonts w:ascii="黑体" w:eastAsia="黑体" w:hAnsi="黑体" w:cs="Times New Roman"/>
              </w:rPr>
              <w:t>p[5:0]</w:t>
            </w:r>
          </w:p>
        </w:tc>
        <w:tc>
          <w:tcPr>
            <w:tcW w:w="1476" w:type="dxa"/>
            <w:shd w:val="clear" w:color="auto" w:fill="FFFFFF" w:themeFill="background1"/>
          </w:tcPr>
          <w:p w14:paraId="771E67BC" w14:textId="77777777" w:rsidR="003D03E8" w:rsidRPr="00CB7CB7" w:rsidRDefault="003D03E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529" w:type="dxa"/>
            <w:shd w:val="clear" w:color="auto" w:fill="FFFFFF" w:themeFill="background1"/>
          </w:tcPr>
          <w:p w14:paraId="647E8DC2" w14:textId="77777777" w:rsidR="003D03E8" w:rsidRPr="00CB7CB7" w:rsidRDefault="005A24DC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6位o</w:t>
            </w:r>
            <w:r w:rsidRPr="00CB7CB7">
              <w:rPr>
                <w:rFonts w:ascii="黑体" w:eastAsia="黑体" w:hAnsi="黑体" w:cs="Times New Roman"/>
              </w:rPr>
              <w:t>pcode</w:t>
            </w:r>
            <w:r w:rsidRPr="00CB7CB7">
              <w:rPr>
                <w:rFonts w:ascii="黑体" w:eastAsia="黑体" w:hAnsi="黑体" w:cs="Times New Roman" w:hint="eastAsia"/>
              </w:rPr>
              <w:t>段</w:t>
            </w:r>
          </w:p>
        </w:tc>
      </w:tr>
      <w:tr w:rsidR="00B53DD0" w:rsidRPr="00CB7CB7" w14:paraId="687A5C7F" w14:textId="77777777" w:rsidTr="00CC7593">
        <w:tc>
          <w:tcPr>
            <w:tcW w:w="1625" w:type="dxa"/>
            <w:shd w:val="clear" w:color="auto" w:fill="FFFFFF" w:themeFill="background1"/>
          </w:tcPr>
          <w:p w14:paraId="425ADE18" w14:textId="37092F0F" w:rsidR="00B53DD0" w:rsidRPr="00CB7CB7" w:rsidRDefault="00E479F1" w:rsidP="0026273E">
            <w:pPr>
              <w:rPr>
                <w:rFonts w:ascii="黑体" w:eastAsia="黑体" w:hAnsi="黑体" w:cs="Times New Roman"/>
              </w:rPr>
            </w:pPr>
            <w:proofErr w:type="spellStart"/>
            <w:r>
              <w:rPr>
                <w:rFonts w:ascii="黑体" w:eastAsia="黑体" w:hAnsi="黑体" w:cs="Times New Roman"/>
              </w:rPr>
              <w:t>f</w:t>
            </w:r>
            <w:r w:rsidR="00B53DD0">
              <w:rPr>
                <w:rFonts w:ascii="黑体" w:eastAsia="黑体" w:hAnsi="黑体" w:cs="Times New Roman" w:hint="eastAsia"/>
              </w:rPr>
              <w:t>unc</w:t>
            </w:r>
            <w:proofErr w:type="spellEnd"/>
            <w:r w:rsidR="00B53DD0">
              <w:rPr>
                <w:rFonts w:ascii="黑体" w:eastAsia="黑体" w:hAnsi="黑体" w:cs="Times New Roman"/>
              </w:rPr>
              <w:t>[5:0]</w:t>
            </w:r>
          </w:p>
        </w:tc>
        <w:tc>
          <w:tcPr>
            <w:tcW w:w="1476" w:type="dxa"/>
            <w:shd w:val="clear" w:color="auto" w:fill="FFFFFF" w:themeFill="background1"/>
          </w:tcPr>
          <w:p w14:paraId="33071DCE" w14:textId="5515331E" w:rsidR="00B53DD0" w:rsidRPr="00CB7CB7" w:rsidRDefault="00B53DD0" w:rsidP="0026273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529" w:type="dxa"/>
            <w:shd w:val="clear" w:color="auto" w:fill="FFFFFF" w:themeFill="background1"/>
          </w:tcPr>
          <w:p w14:paraId="330F2E92" w14:textId="7A5CAD74" w:rsidR="00B53DD0" w:rsidRPr="00CB7CB7" w:rsidRDefault="00B53DD0" w:rsidP="0026273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6位</w:t>
            </w:r>
            <w:proofErr w:type="spellStart"/>
            <w:r>
              <w:rPr>
                <w:rFonts w:ascii="黑体" w:eastAsia="黑体" w:hAnsi="黑体" w:cs="Times New Roman" w:hint="eastAsia"/>
              </w:rPr>
              <w:t>f</w:t>
            </w:r>
            <w:r>
              <w:rPr>
                <w:rFonts w:ascii="黑体" w:eastAsia="黑体" w:hAnsi="黑体" w:cs="Times New Roman"/>
              </w:rPr>
              <w:t>unc</w:t>
            </w:r>
            <w:proofErr w:type="spellEnd"/>
            <w:r>
              <w:rPr>
                <w:rFonts w:ascii="黑体" w:eastAsia="黑体" w:hAnsi="黑体" w:cs="Times New Roman" w:hint="eastAsia"/>
              </w:rPr>
              <w:t>段</w:t>
            </w:r>
          </w:p>
        </w:tc>
      </w:tr>
      <w:tr w:rsidR="003D03E8" w:rsidRPr="00CB7CB7" w14:paraId="1983140A" w14:textId="77777777" w:rsidTr="00CC7593">
        <w:tc>
          <w:tcPr>
            <w:tcW w:w="1625" w:type="dxa"/>
            <w:shd w:val="clear" w:color="auto" w:fill="FFFFFF" w:themeFill="background1"/>
          </w:tcPr>
          <w:p w14:paraId="3BD41A75" w14:textId="381F1668" w:rsidR="003D03E8" w:rsidRPr="00CB7CB7" w:rsidRDefault="00E479F1" w:rsidP="0026273E">
            <w:pPr>
              <w:rPr>
                <w:rFonts w:ascii="黑体" w:eastAsia="黑体" w:hAnsi="黑体" w:cs="Times New Roman"/>
              </w:rPr>
            </w:pPr>
            <w:proofErr w:type="spellStart"/>
            <w:r>
              <w:rPr>
                <w:rFonts w:ascii="黑体" w:eastAsia="黑体" w:hAnsi="黑体" w:cs="Times New Roman"/>
              </w:rPr>
              <w:t>ALUCtrl</w:t>
            </w:r>
            <w:proofErr w:type="spellEnd"/>
            <w:r w:rsidR="002B50CF">
              <w:rPr>
                <w:rFonts w:ascii="黑体" w:eastAsia="黑体" w:hAnsi="黑体" w:cs="Times New Roman"/>
              </w:rPr>
              <w:t>[</w:t>
            </w:r>
            <w:r>
              <w:rPr>
                <w:rFonts w:ascii="黑体" w:eastAsia="黑体" w:hAnsi="黑体" w:cs="Times New Roman"/>
              </w:rPr>
              <w:t>2</w:t>
            </w:r>
            <w:r w:rsidR="002B50CF">
              <w:rPr>
                <w:rFonts w:ascii="黑体" w:eastAsia="黑体" w:hAnsi="黑体" w:cs="Times New Roman"/>
              </w:rPr>
              <w:t>:0]</w:t>
            </w:r>
          </w:p>
        </w:tc>
        <w:tc>
          <w:tcPr>
            <w:tcW w:w="1476" w:type="dxa"/>
            <w:shd w:val="clear" w:color="auto" w:fill="FFFFFF" w:themeFill="background1"/>
          </w:tcPr>
          <w:p w14:paraId="5307E0A1" w14:textId="77777777" w:rsidR="003D03E8" w:rsidRPr="00CB7CB7" w:rsidRDefault="003D03E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7041706E" w14:textId="12EA90D9" w:rsidR="003D03E8" w:rsidRPr="00CB7CB7" w:rsidRDefault="00E479F1" w:rsidP="0026273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A</w:t>
            </w:r>
            <w:r>
              <w:rPr>
                <w:rFonts w:ascii="黑体" w:eastAsia="黑体" w:hAnsi="黑体" w:cs="Times New Roman"/>
              </w:rPr>
              <w:t>LU</w:t>
            </w:r>
            <w:r>
              <w:rPr>
                <w:rFonts w:ascii="黑体" w:eastAsia="黑体" w:hAnsi="黑体" w:cs="Times New Roman" w:hint="eastAsia"/>
              </w:rPr>
              <w:t>控制信号</w:t>
            </w:r>
          </w:p>
        </w:tc>
      </w:tr>
      <w:tr w:rsidR="003D03E8" w:rsidRPr="00CB7CB7" w14:paraId="726DAE5F" w14:textId="77777777" w:rsidTr="00CC7593">
        <w:tc>
          <w:tcPr>
            <w:tcW w:w="1625" w:type="dxa"/>
            <w:shd w:val="clear" w:color="auto" w:fill="FFFFFF" w:themeFill="background1"/>
          </w:tcPr>
          <w:p w14:paraId="54A482A6" w14:textId="3149CDBB" w:rsidR="003D03E8" w:rsidRPr="00CB7CB7" w:rsidRDefault="00E479F1" w:rsidP="0026273E">
            <w:pPr>
              <w:rPr>
                <w:rFonts w:ascii="黑体" w:eastAsia="黑体" w:hAnsi="黑体" w:cs="Times New Roman"/>
              </w:rPr>
            </w:pPr>
            <w:proofErr w:type="spellStart"/>
            <w:r>
              <w:rPr>
                <w:rFonts w:ascii="黑体" w:eastAsia="黑体" w:hAnsi="黑体" w:cs="Times New Roman"/>
              </w:rPr>
              <w:t>RegDst</w:t>
            </w:r>
            <w:proofErr w:type="spellEnd"/>
            <w:r>
              <w:rPr>
                <w:rFonts w:ascii="黑体" w:eastAsia="黑体" w:hAnsi="黑体" w:cs="Times New Roman"/>
              </w:rPr>
              <w:t>[1:0]</w:t>
            </w:r>
          </w:p>
        </w:tc>
        <w:tc>
          <w:tcPr>
            <w:tcW w:w="1476" w:type="dxa"/>
            <w:shd w:val="clear" w:color="auto" w:fill="FFFFFF" w:themeFill="background1"/>
          </w:tcPr>
          <w:p w14:paraId="4634EAED" w14:textId="77777777" w:rsidR="003D03E8" w:rsidRPr="00CB7CB7" w:rsidRDefault="003D03E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77257104" w14:textId="7B39A35F" w:rsidR="003D03E8" w:rsidRPr="00CB7CB7" w:rsidRDefault="00E479F1" w:rsidP="0026273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GRF写入数据的选择信号</w:t>
            </w:r>
          </w:p>
        </w:tc>
      </w:tr>
      <w:tr w:rsidR="003D03E8" w:rsidRPr="00CB7CB7" w14:paraId="327F8707" w14:textId="77777777" w:rsidTr="00CC7593">
        <w:tc>
          <w:tcPr>
            <w:tcW w:w="1625" w:type="dxa"/>
            <w:shd w:val="clear" w:color="auto" w:fill="FFFFFF" w:themeFill="background1"/>
          </w:tcPr>
          <w:p w14:paraId="74C75F88" w14:textId="1D691EEA" w:rsidR="003D03E8" w:rsidRPr="00CB7CB7" w:rsidRDefault="00E479F1" w:rsidP="0026273E">
            <w:pPr>
              <w:rPr>
                <w:rFonts w:ascii="黑体" w:eastAsia="黑体" w:hAnsi="黑体" w:cs="Times New Roman"/>
              </w:rPr>
            </w:pPr>
            <w:proofErr w:type="spellStart"/>
            <w:r>
              <w:rPr>
                <w:rFonts w:ascii="黑体" w:eastAsia="黑体" w:hAnsi="黑体" w:cs="Times New Roman"/>
              </w:rPr>
              <w:t>MemToReg</w:t>
            </w:r>
            <w:proofErr w:type="spellEnd"/>
            <w:r>
              <w:rPr>
                <w:rFonts w:ascii="黑体" w:eastAsia="黑体" w:hAnsi="黑体" w:cs="Times New Roman"/>
              </w:rPr>
              <w:t>[1:0]</w:t>
            </w:r>
          </w:p>
        </w:tc>
        <w:tc>
          <w:tcPr>
            <w:tcW w:w="1476" w:type="dxa"/>
            <w:shd w:val="clear" w:color="auto" w:fill="FFFFFF" w:themeFill="background1"/>
          </w:tcPr>
          <w:p w14:paraId="1FA8C956" w14:textId="77777777" w:rsidR="003D03E8" w:rsidRPr="00CB7CB7" w:rsidRDefault="003D03E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2940B57F" w14:textId="14EF432D" w:rsidR="003D03E8" w:rsidRPr="00CB7CB7" w:rsidRDefault="005A24DC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GRF 写</w:t>
            </w:r>
            <w:r w:rsidRPr="00CB7CB7">
              <w:rPr>
                <w:rFonts w:ascii="黑体" w:eastAsia="黑体" w:hAnsi="黑体" w:cs="Times New Roman" w:hint="eastAsia"/>
              </w:rPr>
              <w:t>入</w:t>
            </w:r>
            <w:r w:rsidR="00E479F1">
              <w:rPr>
                <w:rFonts w:ascii="黑体" w:eastAsia="黑体" w:hAnsi="黑体" w:cs="Times New Roman" w:hint="eastAsia"/>
              </w:rPr>
              <w:t>数据控制信号</w:t>
            </w:r>
          </w:p>
        </w:tc>
      </w:tr>
      <w:tr w:rsidR="003D03E8" w:rsidRPr="00CB7CB7" w14:paraId="5901262A" w14:textId="77777777" w:rsidTr="00CC7593">
        <w:tc>
          <w:tcPr>
            <w:tcW w:w="1625" w:type="dxa"/>
            <w:shd w:val="clear" w:color="auto" w:fill="FFFFFF" w:themeFill="background1"/>
          </w:tcPr>
          <w:p w14:paraId="616BF2BB" w14:textId="77777777" w:rsidR="003D03E8" w:rsidRPr="00CB7CB7" w:rsidRDefault="003D03E8" w:rsidP="0026273E">
            <w:pPr>
              <w:rPr>
                <w:rFonts w:ascii="黑体" w:eastAsia="黑体" w:hAnsi="黑体" w:cs="Times New Roman"/>
              </w:rPr>
            </w:pPr>
            <w:proofErr w:type="spellStart"/>
            <w:r w:rsidRPr="00CB7CB7">
              <w:rPr>
                <w:rFonts w:ascii="黑体" w:eastAsia="黑体" w:hAnsi="黑体" w:cs="Times New Roman"/>
              </w:rPr>
              <w:t>MemRead</w:t>
            </w:r>
            <w:proofErr w:type="spellEnd"/>
          </w:p>
        </w:tc>
        <w:tc>
          <w:tcPr>
            <w:tcW w:w="1476" w:type="dxa"/>
            <w:shd w:val="clear" w:color="auto" w:fill="FFFFFF" w:themeFill="background1"/>
          </w:tcPr>
          <w:p w14:paraId="054BCBF3" w14:textId="77777777" w:rsidR="003D03E8" w:rsidRPr="00CB7CB7" w:rsidRDefault="003D03E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47DBDEDA" w14:textId="77777777" w:rsidR="003D03E8" w:rsidRPr="00CB7CB7" w:rsidRDefault="005A24DC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D</w:t>
            </w:r>
            <w:r w:rsidRPr="00CB7CB7">
              <w:rPr>
                <w:rFonts w:ascii="黑体" w:eastAsia="黑体" w:hAnsi="黑体" w:cs="Times New Roman"/>
              </w:rPr>
              <w:t>M</w:t>
            </w:r>
            <w:r w:rsidRPr="00CB7CB7">
              <w:rPr>
                <w:rFonts w:ascii="黑体" w:eastAsia="黑体" w:hAnsi="黑体" w:cs="Times New Roman" w:hint="eastAsia"/>
              </w:rPr>
              <w:t>读信号</w:t>
            </w:r>
          </w:p>
        </w:tc>
      </w:tr>
      <w:tr w:rsidR="003D03E8" w:rsidRPr="00CB7CB7" w14:paraId="5162610F" w14:textId="77777777" w:rsidTr="00CC7593">
        <w:tc>
          <w:tcPr>
            <w:tcW w:w="1625" w:type="dxa"/>
            <w:shd w:val="clear" w:color="auto" w:fill="FFFFFF" w:themeFill="background1"/>
          </w:tcPr>
          <w:p w14:paraId="1C21F25A" w14:textId="77777777" w:rsidR="003D03E8" w:rsidRPr="00CB7CB7" w:rsidRDefault="003D03E8" w:rsidP="0026273E">
            <w:pPr>
              <w:rPr>
                <w:rFonts w:ascii="黑体" w:eastAsia="黑体" w:hAnsi="黑体" w:cs="Times New Roman"/>
              </w:rPr>
            </w:pPr>
            <w:proofErr w:type="spellStart"/>
            <w:r w:rsidRPr="00CB7CB7">
              <w:rPr>
                <w:rFonts w:ascii="黑体" w:eastAsia="黑体" w:hAnsi="黑体" w:cs="Times New Roman" w:hint="eastAsia"/>
              </w:rPr>
              <w:t>M</w:t>
            </w:r>
            <w:r w:rsidRPr="00CB7CB7">
              <w:rPr>
                <w:rFonts w:ascii="黑体" w:eastAsia="黑体" w:hAnsi="黑体" w:cs="Times New Roman"/>
              </w:rPr>
              <w:t>emWrite</w:t>
            </w:r>
            <w:proofErr w:type="spellEnd"/>
          </w:p>
        </w:tc>
        <w:tc>
          <w:tcPr>
            <w:tcW w:w="1476" w:type="dxa"/>
            <w:shd w:val="clear" w:color="auto" w:fill="FFFFFF" w:themeFill="background1"/>
          </w:tcPr>
          <w:p w14:paraId="5D5B190C" w14:textId="77777777" w:rsidR="003D03E8" w:rsidRPr="00CB7CB7" w:rsidRDefault="003D03E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0ADCBD9A" w14:textId="77777777" w:rsidR="003D03E8" w:rsidRPr="00CB7CB7" w:rsidRDefault="005A24DC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D</w:t>
            </w:r>
            <w:r w:rsidRPr="00CB7CB7">
              <w:rPr>
                <w:rFonts w:ascii="黑体" w:eastAsia="黑体" w:hAnsi="黑体" w:cs="Times New Roman"/>
              </w:rPr>
              <w:t>M</w:t>
            </w:r>
            <w:r w:rsidRPr="00CB7CB7">
              <w:rPr>
                <w:rFonts w:ascii="黑体" w:eastAsia="黑体" w:hAnsi="黑体" w:cs="Times New Roman" w:hint="eastAsia"/>
              </w:rPr>
              <w:t>写信号</w:t>
            </w:r>
          </w:p>
        </w:tc>
      </w:tr>
      <w:tr w:rsidR="003D03E8" w:rsidRPr="00CB7CB7" w14:paraId="41A1143A" w14:textId="77777777" w:rsidTr="00CC7593">
        <w:tc>
          <w:tcPr>
            <w:tcW w:w="1625" w:type="dxa"/>
            <w:shd w:val="clear" w:color="auto" w:fill="FFFFFF" w:themeFill="background1"/>
          </w:tcPr>
          <w:p w14:paraId="46326B6B" w14:textId="03C2A956" w:rsidR="003D03E8" w:rsidRPr="00CB7CB7" w:rsidRDefault="00E479F1" w:rsidP="0026273E">
            <w:pPr>
              <w:rPr>
                <w:rFonts w:ascii="黑体" w:eastAsia="黑体" w:hAnsi="黑体" w:cs="Times New Roman"/>
              </w:rPr>
            </w:pPr>
            <w:proofErr w:type="spellStart"/>
            <w:r>
              <w:rPr>
                <w:rFonts w:ascii="黑体" w:eastAsia="黑体" w:hAnsi="黑体" w:cs="Times New Roman"/>
              </w:rPr>
              <w:t>ALUSrc</w:t>
            </w:r>
            <w:proofErr w:type="spellEnd"/>
          </w:p>
        </w:tc>
        <w:tc>
          <w:tcPr>
            <w:tcW w:w="1476" w:type="dxa"/>
            <w:shd w:val="clear" w:color="auto" w:fill="FFFFFF" w:themeFill="background1"/>
          </w:tcPr>
          <w:p w14:paraId="174FC216" w14:textId="77777777" w:rsidR="003D03E8" w:rsidRPr="00CB7CB7" w:rsidRDefault="003D03E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69D59424" w14:textId="4922E5B2" w:rsidR="003D03E8" w:rsidRPr="00CB7CB7" w:rsidRDefault="00283791" w:rsidP="0026273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ALU</w:t>
            </w:r>
            <w:r>
              <w:rPr>
                <w:rFonts w:ascii="黑体" w:eastAsia="黑体" w:hAnsi="黑体" w:cs="Times New Roman"/>
              </w:rPr>
              <w:t xml:space="preserve"> </w:t>
            </w:r>
            <w:r>
              <w:rPr>
                <w:rFonts w:ascii="黑体" w:eastAsia="黑体" w:hAnsi="黑体" w:cs="Times New Roman" w:hint="eastAsia"/>
              </w:rPr>
              <w:t>的B输入选择信号</w:t>
            </w:r>
          </w:p>
        </w:tc>
      </w:tr>
      <w:tr w:rsidR="003D03E8" w:rsidRPr="00CB7CB7" w14:paraId="52F693CB" w14:textId="77777777" w:rsidTr="00CC7593">
        <w:tc>
          <w:tcPr>
            <w:tcW w:w="1625" w:type="dxa"/>
            <w:shd w:val="clear" w:color="auto" w:fill="FFFFFF" w:themeFill="background1"/>
          </w:tcPr>
          <w:p w14:paraId="5B91C52B" w14:textId="5D0BFC04" w:rsidR="003D03E8" w:rsidRPr="00CB7CB7" w:rsidRDefault="00E479F1" w:rsidP="0026273E">
            <w:pPr>
              <w:rPr>
                <w:rFonts w:ascii="黑体" w:eastAsia="黑体" w:hAnsi="黑体" w:cs="Times New Roman"/>
              </w:rPr>
            </w:pPr>
            <w:proofErr w:type="spellStart"/>
            <w:r>
              <w:rPr>
                <w:rFonts w:ascii="黑体" w:eastAsia="黑体" w:hAnsi="黑体" w:cs="Times New Roman"/>
              </w:rPr>
              <w:t>RegWrite</w:t>
            </w:r>
            <w:proofErr w:type="spellEnd"/>
          </w:p>
        </w:tc>
        <w:tc>
          <w:tcPr>
            <w:tcW w:w="1476" w:type="dxa"/>
            <w:shd w:val="clear" w:color="auto" w:fill="FFFFFF" w:themeFill="background1"/>
          </w:tcPr>
          <w:p w14:paraId="0245E322" w14:textId="77777777" w:rsidR="003D03E8" w:rsidRPr="00CB7CB7" w:rsidRDefault="003D03E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4E274107" w14:textId="74C72B23" w:rsidR="003D03E8" w:rsidRPr="00CB7CB7" w:rsidRDefault="00283791" w:rsidP="0026273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寄存器堆写入信号</w:t>
            </w:r>
          </w:p>
        </w:tc>
      </w:tr>
      <w:tr w:rsidR="003D03E8" w:rsidRPr="00CB7CB7" w14:paraId="77CE6BC3" w14:textId="77777777" w:rsidTr="00CC7593">
        <w:tc>
          <w:tcPr>
            <w:tcW w:w="1625" w:type="dxa"/>
            <w:shd w:val="clear" w:color="auto" w:fill="FFFFFF" w:themeFill="background1"/>
          </w:tcPr>
          <w:p w14:paraId="5890B2F4" w14:textId="304A3278" w:rsidR="003D03E8" w:rsidRPr="00CB7CB7" w:rsidRDefault="00E479F1" w:rsidP="0026273E">
            <w:pPr>
              <w:rPr>
                <w:rFonts w:ascii="黑体" w:eastAsia="黑体" w:hAnsi="黑体" w:cs="Times New Roman"/>
              </w:rPr>
            </w:pPr>
            <w:proofErr w:type="spellStart"/>
            <w:r>
              <w:rPr>
                <w:rFonts w:ascii="黑体" w:eastAsia="黑体" w:hAnsi="黑体" w:cs="Times New Roman"/>
              </w:rPr>
              <w:t>ExtOp</w:t>
            </w:r>
            <w:proofErr w:type="spellEnd"/>
          </w:p>
        </w:tc>
        <w:tc>
          <w:tcPr>
            <w:tcW w:w="1476" w:type="dxa"/>
            <w:shd w:val="clear" w:color="auto" w:fill="FFFFFF" w:themeFill="background1"/>
          </w:tcPr>
          <w:p w14:paraId="422E1D2C" w14:textId="77777777" w:rsidR="003D03E8" w:rsidRPr="00CB7CB7" w:rsidRDefault="003D03E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7E21F55A" w14:textId="275DE7A0" w:rsidR="003D03E8" w:rsidRPr="00CB7CB7" w:rsidRDefault="00283791" w:rsidP="0026273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Ext选择信号</w:t>
            </w:r>
          </w:p>
        </w:tc>
      </w:tr>
      <w:tr w:rsidR="003D03E8" w:rsidRPr="00CB7CB7" w14:paraId="71D7C444" w14:textId="77777777" w:rsidTr="00CC7593">
        <w:tc>
          <w:tcPr>
            <w:tcW w:w="1625" w:type="dxa"/>
            <w:shd w:val="clear" w:color="auto" w:fill="FFFFFF" w:themeFill="background1"/>
          </w:tcPr>
          <w:p w14:paraId="45091199" w14:textId="6C38831C" w:rsidR="003D03E8" w:rsidRPr="00CB7CB7" w:rsidRDefault="00E479F1" w:rsidP="0026273E">
            <w:pPr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Branch[1:0]</w:t>
            </w:r>
          </w:p>
        </w:tc>
        <w:tc>
          <w:tcPr>
            <w:tcW w:w="1476" w:type="dxa"/>
            <w:shd w:val="clear" w:color="auto" w:fill="FFFFFF" w:themeFill="background1"/>
          </w:tcPr>
          <w:p w14:paraId="07F4FADE" w14:textId="77777777" w:rsidR="003D03E8" w:rsidRPr="00CB7CB7" w:rsidRDefault="003D03E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5C48D9C8" w14:textId="77D6B650" w:rsidR="003D03E8" w:rsidRPr="00CB7CB7" w:rsidRDefault="00283791" w:rsidP="0026273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n</w:t>
            </w:r>
            <w:r>
              <w:rPr>
                <w:rFonts w:ascii="黑体" w:eastAsia="黑体" w:hAnsi="黑体" w:cs="Times New Roman"/>
              </w:rPr>
              <w:t>ext _ p</w:t>
            </w:r>
            <w:r>
              <w:rPr>
                <w:rFonts w:ascii="黑体" w:eastAsia="黑体" w:hAnsi="黑体" w:cs="Times New Roman" w:hint="eastAsia"/>
              </w:rPr>
              <w:t>c选择信号</w:t>
            </w:r>
          </w:p>
        </w:tc>
      </w:tr>
    </w:tbl>
    <w:p w14:paraId="661B6F66" w14:textId="77777777" w:rsidR="00E479F1" w:rsidRDefault="00E479F1" w:rsidP="00A05B25">
      <w:pPr>
        <w:pStyle w:val="11"/>
        <w:spacing w:before="240" w:after="240"/>
      </w:pPr>
    </w:p>
    <w:p w14:paraId="09E1C8EB" w14:textId="39F0CDFF" w:rsidR="00F268EC" w:rsidRPr="00A05B25" w:rsidRDefault="002C571A" w:rsidP="00A05B25">
      <w:pPr>
        <w:pStyle w:val="11"/>
        <w:spacing w:before="240" w:after="240"/>
      </w:pPr>
      <w:r w:rsidRPr="00A05B25">
        <w:rPr>
          <w:rFonts w:hint="eastAsia"/>
        </w:rPr>
        <w:t>三．</w:t>
      </w:r>
      <w:r w:rsidR="00DD59AC" w:rsidRPr="00A05B25">
        <w:rPr>
          <w:rFonts w:hint="eastAsia"/>
        </w:rPr>
        <w:t>控制器设计思路</w:t>
      </w:r>
    </w:p>
    <w:p w14:paraId="00C5B6FD" w14:textId="27786ED3" w:rsidR="007F7E74" w:rsidRDefault="00283791" w:rsidP="007C7681">
      <w:pPr>
        <w:pStyle w:val="a7"/>
        <w:spacing w:before="240" w:after="240"/>
        <w:ind w:firstLine="480"/>
      </w:pPr>
      <w:r>
        <w:rPr>
          <w:rFonts w:hint="eastAsia"/>
        </w:rPr>
        <w:t>1.ne</w:t>
      </w:r>
      <w:r>
        <w:t>xt_pc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种选择，一个是</w:t>
      </w:r>
      <w:r>
        <w:rPr>
          <w:rFonts w:hint="eastAsia"/>
        </w:rPr>
        <w:t>p</w:t>
      </w:r>
      <w:r>
        <w:t>c4,</w:t>
      </w:r>
      <w:r>
        <w:rPr>
          <w:rFonts w:hint="eastAsia"/>
        </w:rPr>
        <w:t>一个是</w:t>
      </w:r>
      <w:proofErr w:type="spellStart"/>
      <w:r>
        <w:rPr>
          <w:rFonts w:hint="eastAsia"/>
        </w:rPr>
        <w:t>b</w:t>
      </w:r>
      <w:r>
        <w:t>eq</w:t>
      </w:r>
      <w:proofErr w:type="spellEnd"/>
      <w:r>
        <w:rPr>
          <w:rFonts w:hint="eastAsia"/>
        </w:rPr>
        <w:t>跳转的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值，一个是</w:t>
      </w:r>
      <w:proofErr w:type="spellStart"/>
      <w:r>
        <w:rPr>
          <w:rFonts w:hint="eastAsia"/>
        </w:rPr>
        <w:t>j</w:t>
      </w:r>
      <w:r>
        <w:t>al</w:t>
      </w:r>
      <w:proofErr w:type="spellEnd"/>
      <w:r>
        <w:t xml:space="preserve"> </w:t>
      </w:r>
      <w:r>
        <w:rPr>
          <w:rFonts w:hint="eastAsia"/>
        </w:rPr>
        <w:t>跳转的立即数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值，一个是</w:t>
      </w:r>
      <w:proofErr w:type="spellStart"/>
      <w:r>
        <w:t>jr</w:t>
      </w:r>
      <w:proofErr w:type="spellEnd"/>
      <w:r>
        <w:rPr>
          <w:rFonts w:hint="eastAsia"/>
        </w:rPr>
        <w:t>跳转的</w:t>
      </w:r>
      <w:r>
        <w:rPr>
          <w:rFonts w:hint="eastAsia"/>
        </w:rPr>
        <w:t>32</w:t>
      </w:r>
      <w:r>
        <w:rPr>
          <w:rFonts w:hint="eastAsia"/>
        </w:rPr>
        <w:t>位数的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值，所以应用</w:t>
      </w:r>
      <w:r>
        <w:t>branch[1:0]</w:t>
      </w:r>
      <w:r>
        <w:rPr>
          <w:rFonts w:hint="eastAsia"/>
        </w:rPr>
        <w:t>来选择，同时配合</w:t>
      </w:r>
      <w:r>
        <w:rPr>
          <w:rFonts w:hint="eastAsia"/>
        </w:rPr>
        <w:t>z</w:t>
      </w:r>
      <w:r>
        <w:t>ero</w:t>
      </w:r>
      <w:r>
        <w:rPr>
          <w:rFonts w:hint="eastAsia"/>
        </w:rPr>
        <w:t>信号来判断是否满足</w:t>
      </w:r>
      <w:proofErr w:type="spellStart"/>
      <w:r>
        <w:rPr>
          <w:rFonts w:hint="eastAsia"/>
        </w:rPr>
        <w:t>b</w:t>
      </w:r>
      <w:r>
        <w:t>eq</w:t>
      </w:r>
      <w:proofErr w:type="spellEnd"/>
      <w:r>
        <w:rPr>
          <w:rFonts w:hint="eastAsia"/>
        </w:rPr>
        <w:t>跳转要求。</w:t>
      </w:r>
    </w:p>
    <w:p w14:paraId="52405205" w14:textId="73FF7734" w:rsidR="00283791" w:rsidRDefault="00283791" w:rsidP="007C7681">
      <w:pPr>
        <w:pStyle w:val="a7"/>
        <w:spacing w:before="240" w:after="240"/>
        <w:ind w:firstLine="480"/>
      </w:pPr>
    </w:p>
    <w:p w14:paraId="2A8CF7DC" w14:textId="1107368D" w:rsidR="00283791" w:rsidRDefault="008149DE" w:rsidP="007C7681">
      <w:pPr>
        <w:pStyle w:val="a7"/>
        <w:spacing w:before="240" w:after="240"/>
        <w:ind w:firstLine="480"/>
      </w:pPr>
      <w:r>
        <w:rPr>
          <w:rFonts w:hint="eastAsia"/>
        </w:rPr>
        <w:lastRenderedPageBreak/>
        <w:t>2.</w:t>
      </w:r>
      <w:r>
        <w:t xml:space="preserve"> </w:t>
      </w:r>
      <w:proofErr w:type="spellStart"/>
      <w:r>
        <w:rPr>
          <w:rFonts w:hint="eastAsia"/>
        </w:rPr>
        <w:t>ALUSrc</w:t>
      </w:r>
      <w:proofErr w:type="spellEnd"/>
      <w:r>
        <w:t>: ALU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输入由两个选择，一个是</w:t>
      </w:r>
      <w:r>
        <w:rPr>
          <w:rFonts w:hint="eastAsia"/>
        </w:rPr>
        <w:t>RD</w:t>
      </w:r>
      <w:r>
        <w:t>2,</w:t>
      </w:r>
      <w:r>
        <w:rPr>
          <w:rFonts w:hint="eastAsia"/>
        </w:rPr>
        <w:t>一个是</w:t>
      </w:r>
      <w:proofErr w:type="spellStart"/>
      <w:r>
        <w:rPr>
          <w:rFonts w:hint="eastAsia"/>
        </w:rPr>
        <w:t>i</w:t>
      </w:r>
      <w:r>
        <w:t>mm</w:t>
      </w:r>
      <w:proofErr w:type="spellEnd"/>
      <w:r>
        <w:rPr>
          <w:rFonts w:hint="eastAsia"/>
        </w:rPr>
        <w:t>，所以需要一个</w:t>
      </w:r>
      <w:proofErr w:type="spellStart"/>
      <w:r>
        <w:rPr>
          <w:rFonts w:hint="eastAsia"/>
        </w:rPr>
        <w:t>ALUSrc</w:t>
      </w:r>
      <w:proofErr w:type="spellEnd"/>
      <w:r>
        <w:rPr>
          <w:rFonts w:hint="eastAsia"/>
        </w:rPr>
        <w:t>选择控制信号</w:t>
      </w:r>
    </w:p>
    <w:p w14:paraId="5CC47266" w14:textId="2FB8DD2B" w:rsidR="008149DE" w:rsidRDefault="008149DE" w:rsidP="007C7681">
      <w:pPr>
        <w:pStyle w:val="a7"/>
        <w:spacing w:before="240" w:after="240"/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Reg</w:t>
      </w:r>
      <w:r>
        <w:t>Write:</w:t>
      </w:r>
      <w:r>
        <w:rPr>
          <w:rFonts w:hint="eastAsia"/>
        </w:rPr>
        <w:t>控制寄存器堆写入信号</w:t>
      </w:r>
    </w:p>
    <w:p w14:paraId="62097E0E" w14:textId="6BCBCBBA" w:rsidR="008149DE" w:rsidRDefault="008149DE" w:rsidP="007C7681">
      <w:pPr>
        <w:pStyle w:val="a7"/>
        <w:spacing w:before="240" w:after="240"/>
        <w:ind w:firstLine="480"/>
      </w:pPr>
      <w:r>
        <w:t>4.MemRead/</w:t>
      </w:r>
      <w:proofErr w:type="spellStart"/>
      <w:r>
        <w:t>MemWr</w:t>
      </w:r>
      <w:r>
        <w:rPr>
          <w:rFonts w:hint="eastAsia"/>
        </w:rPr>
        <w:t>it</w:t>
      </w:r>
      <w:r>
        <w:t>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控制内存写入读出信号</w:t>
      </w:r>
    </w:p>
    <w:p w14:paraId="04538D2B" w14:textId="543D3F46" w:rsidR="008149DE" w:rsidRDefault="008149DE" w:rsidP="007C7681">
      <w:pPr>
        <w:pStyle w:val="a7"/>
        <w:spacing w:before="240" w:after="240"/>
        <w:ind w:firstLine="48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Ex</w:t>
      </w:r>
      <w:r>
        <w:t xml:space="preserve">tOp: </w:t>
      </w:r>
      <w:r>
        <w:rPr>
          <w:rFonts w:hint="eastAsia"/>
        </w:rPr>
        <w:t>扩展信号，</w:t>
      </w:r>
      <w:r>
        <w:rPr>
          <w:rFonts w:hint="eastAsia"/>
        </w:rPr>
        <w:t>10</w:t>
      </w:r>
      <w:r>
        <w:rPr>
          <w:rFonts w:hint="eastAsia"/>
        </w:rPr>
        <w:t>条指令中，除了</w:t>
      </w:r>
      <w:proofErr w:type="spellStart"/>
      <w:r>
        <w:rPr>
          <w:rFonts w:hint="eastAsia"/>
        </w:rPr>
        <w:t>o</w:t>
      </w:r>
      <w:r>
        <w:t>ri</w:t>
      </w:r>
      <w:proofErr w:type="spellEnd"/>
      <w:r>
        <w:rPr>
          <w:rFonts w:hint="eastAsia"/>
        </w:rPr>
        <w:t>外，均无需无符号扩展，只有</w:t>
      </w:r>
      <w:proofErr w:type="spellStart"/>
      <w:r>
        <w:rPr>
          <w:rFonts w:hint="eastAsia"/>
        </w:rPr>
        <w:t>o</w:t>
      </w:r>
      <w:r>
        <w:t>ri</w:t>
      </w:r>
      <w:proofErr w:type="spellEnd"/>
      <w:r>
        <w:rPr>
          <w:rFonts w:hint="eastAsia"/>
        </w:rPr>
        <w:t>进行无符号扩展。</w:t>
      </w:r>
    </w:p>
    <w:p w14:paraId="4CB1529F" w14:textId="00E54D0A" w:rsidR="008149DE" w:rsidRDefault="008149DE" w:rsidP="007C7681">
      <w:pPr>
        <w:pStyle w:val="a7"/>
        <w:spacing w:before="240" w:after="240"/>
        <w:ind w:firstLine="480"/>
      </w:pPr>
      <w:r>
        <w:rPr>
          <w:rFonts w:hint="eastAsia"/>
        </w:rPr>
        <w:t>6.Mem</w:t>
      </w:r>
      <w:r>
        <w:t xml:space="preserve">ToReg, </w:t>
      </w:r>
      <w:r>
        <w:rPr>
          <w:rFonts w:hint="eastAsia"/>
        </w:rPr>
        <w:t>写入</w:t>
      </w:r>
      <w:r>
        <w:rPr>
          <w:rFonts w:hint="eastAsia"/>
        </w:rPr>
        <w:t>GRF</w:t>
      </w:r>
      <w:r>
        <w:rPr>
          <w:rFonts w:hint="eastAsia"/>
        </w:rPr>
        <w:t>的数据，可能位</w:t>
      </w:r>
      <w:proofErr w:type="spellStart"/>
      <w:r>
        <w:rPr>
          <w:rFonts w:hint="eastAsia"/>
        </w:rPr>
        <w:t>a</w:t>
      </w:r>
      <w:r>
        <w:t>lu</w:t>
      </w:r>
      <w:proofErr w:type="spellEnd"/>
      <w:r>
        <w:rPr>
          <w:rFonts w:hint="eastAsia"/>
        </w:rPr>
        <w:t>的输出</w:t>
      </w:r>
      <w:r>
        <w:rPr>
          <w:rFonts w:hint="eastAsia"/>
        </w:rPr>
        <w:t>R</w:t>
      </w:r>
      <w:r>
        <w:t>esult,</w:t>
      </w:r>
      <w:r>
        <w:rPr>
          <w:rFonts w:hint="eastAsia"/>
        </w:rPr>
        <w:t>可能为</w:t>
      </w:r>
      <w:r>
        <w:rPr>
          <w:rFonts w:hint="eastAsia"/>
        </w:rPr>
        <w:t>d</w:t>
      </w:r>
      <w:r>
        <w:t>m</w:t>
      </w:r>
      <w:r>
        <w:rPr>
          <w:rFonts w:hint="eastAsia"/>
        </w:rPr>
        <w:t>的读入输出</w:t>
      </w:r>
      <w:proofErr w:type="spellStart"/>
      <w:r>
        <w:t>ReadData</w:t>
      </w:r>
      <w:proofErr w:type="spellEnd"/>
      <w:r>
        <w:t>,</w:t>
      </w:r>
      <w:r>
        <w:rPr>
          <w:rFonts w:hint="eastAsia"/>
        </w:rPr>
        <w:t>可能为</w:t>
      </w:r>
      <w:proofErr w:type="spellStart"/>
      <w:r>
        <w:rPr>
          <w:rFonts w:hint="eastAsia"/>
        </w:rPr>
        <w:t>l</w:t>
      </w:r>
      <w:r>
        <w:t>ui</w:t>
      </w:r>
      <w:proofErr w:type="spellEnd"/>
      <w:r>
        <w:rPr>
          <w:rFonts w:hint="eastAsia"/>
        </w:rPr>
        <w:t>的输出，可能为</w:t>
      </w:r>
      <w:r>
        <w:rPr>
          <w:rFonts w:hint="eastAsia"/>
        </w:rPr>
        <w:t>PC+4</w:t>
      </w:r>
      <w:r>
        <w:rPr>
          <w:rFonts w:hint="eastAsia"/>
        </w:rPr>
        <w:t>的值</w:t>
      </w:r>
      <w:r>
        <w:rPr>
          <w:rFonts w:hint="eastAsia"/>
        </w:rPr>
        <w:t>PC4</w:t>
      </w:r>
      <w:r>
        <w:rPr>
          <w:rFonts w:hint="eastAsia"/>
        </w:rPr>
        <w:t>，所以需要两位控制信号</w:t>
      </w:r>
    </w:p>
    <w:p w14:paraId="77C929DC" w14:textId="29933059" w:rsidR="00B151D6" w:rsidRDefault="00B151D6" w:rsidP="007C7681">
      <w:pPr>
        <w:pStyle w:val="a7"/>
        <w:spacing w:before="240" w:after="240"/>
        <w:ind w:firstLine="480"/>
        <w:rPr>
          <w:rFonts w:hint="eastAsia"/>
        </w:rPr>
      </w:pPr>
      <w:r>
        <w:rPr>
          <w:rFonts w:hint="eastAsia"/>
        </w:rPr>
        <w:t>7.ALUCtrl</w:t>
      </w:r>
      <w:r>
        <w:rPr>
          <w:rFonts w:hint="eastAsia"/>
        </w:rPr>
        <w:t>，控制</w:t>
      </w:r>
      <w:r>
        <w:rPr>
          <w:rFonts w:hint="eastAsia"/>
        </w:rPr>
        <w:t>ALU</w:t>
      </w:r>
      <w:r>
        <w:rPr>
          <w:rFonts w:hint="eastAsia"/>
        </w:rPr>
        <w:t>进行的运算，与这十条指令有关的运算有加法</w:t>
      </w:r>
      <w:r>
        <w:rPr>
          <w:rFonts w:hint="eastAsia"/>
        </w:rPr>
        <w:t>/</w:t>
      </w:r>
      <w:r>
        <w:rPr>
          <w:rFonts w:hint="eastAsia"/>
        </w:rPr>
        <w:t>减法</w:t>
      </w:r>
      <w:r>
        <w:rPr>
          <w:rFonts w:hint="eastAsia"/>
        </w:rPr>
        <w:t>/</w:t>
      </w:r>
      <w:r>
        <w:rPr>
          <w:rFonts w:hint="eastAsia"/>
        </w:rPr>
        <w:t>或运算。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25"/>
        <w:gridCol w:w="1476"/>
        <w:gridCol w:w="5529"/>
      </w:tblGrid>
      <w:tr w:rsidR="009E473D" w:rsidRPr="00CB7CB7" w14:paraId="44633CA6" w14:textId="77777777" w:rsidTr="00AF617E">
        <w:tc>
          <w:tcPr>
            <w:tcW w:w="1625" w:type="dxa"/>
            <w:shd w:val="clear" w:color="auto" w:fill="D9E2F3" w:themeFill="accent1" w:themeFillTint="33"/>
          </w:tcPr>
          <w:p w14:paraId="2836726F" w14:textId="77777777" w:rsidR="009E473D" w:rsidRPr="00CB7CB7" w:rsidRDefault="009E473D" w:rsidP="00AF617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信号名</w:t>
            </w:r>
          </w:p>
        </w:tc>
        <w:tc>
          <w:tcPr>
            <w:tcW w:w="1476" w:type="dxa"/>
            <w:shd w:val="clear" w:color="auto" w:fill="D9E2F3" w:themeFill="accent1" w:themeFillTint="33"/>
          </w:tcPr>
          <w:p w14:paraId="4BD0C618" w14:textId="77777777" w:rsidR="009E473D" w:rsidRPr="00CB7CB7" w:rsidRDefault="009E473D" w:rsidP="00AF617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方向</w:t>
            </w:r>
          </w:p>
        </w:tc>
        <w:tc>
          <w:tcPr>
            <w:tcW w:w="5529" w:type="dxa"/>
            <w:shd w:val="clear" w:color="auto" w:fill="D9E2F3" w:themeFill="accent1" w:themeFillTint="33"/>
          </w:tcPr>
          <w:p w14:paraId="234C6248" w14:textId="77777777" w:rsidR="009E473D" w:rsidRPr="00CB7CB7" w:rsidRDefault="009E473D" w:rsidP="00AF617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9E473D" w:rsidRPr="00CB7CB7" w14:paraId="135C603E" w14:textId="77777777" w:rsidTr="00AF617E">
        <w:tc>
          <w:tcPr>
            <w:tcW w:w="1625" w:type="dxa"/>
            <w:shd w:val="clear" w:color="auto" w:fill="FFFFFF" w:themeFill="background1"/>
          </w:tcPr>
          <w:p w14:paraId="2E1A73A3" w14:textId="77777777" w:rsidR="009E473D" w:rsidRPr="00CB7CB7" w:rsidRDefault="009E473D" w:rsidP="00AF617E">
            <w:pPr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Op[5:0]</w:t>
            </w:r>
          </w:p>
        </w:tc>
        <w:tc>
          <w:tcPr>
            <w:tcW w:w="1476" w:type="dxa"/>
            <w:shd w:val="clear" w:color="auto" w:fill="FFFFFF" w:themeFill="background1"/>
          </w:tcPr>
          <w:p w14:paraId="47D30B0E" w14:textId="77777777" w:rsidR="009E473D" w:rsidRPr="00CB7CB7" w:rsidRDefault="009E473D" w:rsidP="00AF617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529" w:type="dxa"/>
            <w:shd w:val="clear" w:color="auto" w:fill="FFFFFF" w:themeFill="background1"/>
          </w:tcPr>
          <w:p w14:paraId="065C05EF" w14:textId="77777777" w:rsidR="009E473D" w:rsidRPr="00CB7CB7" w:rsidRDefault="009E473D" w:rsidP="00AF617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6位o</w:t>
            </w:r>
            <w:r w:rsidRPr="00CB7CB7">
              <w:rPr>
                <w:rFonts w:ascii="黑体" w:eastAsia="黑体" w:hAnsi="黑体" w:cs="Times New Roman"/>
              </w:rPr>
              <w:t>pcode</w:t>
            </w:r>
            <w:r w:rsidRPr="00CB7CB7">
              <w:rPr>
                <w:rFonts w:ascii="黑体" w:eastAsia="黑体" w:hAnsi="黑体" w:cs="Times New Roman" w:hint="eastAsia"/>
              </w:rPr>
              <w:t>段</w:t>
            </w:r>
          </w:p>
        </w:tc>
      </w:tr>
      <w:tr w:rsidR="009E473D" w:rsidRPr="00CB7CB7" w14:paraId="64E2C16F" w14:textId="77777777" w:rsidTr="00AF617E">
        <w:tc>
          <w:tcPr>
            <w:tcW w:w="1625" w:type="dxa"/>
            <w:shd w:val="clear" w:color="auto" w:fill="FFFFFF" w:themeFill="background1"/>
          </w:tcPr>
          <w:p w14:paraId="59E4E9C3" w14:textId="77777777" w:rsidR="009E473D" w:rsidRPr="00CB7CB7" w:rsidRDefault="009E473D" w:rsidP="00AF617E">
            <w:pPr>
              <w:rPr>
                <w:rFonts w:ascii="黑体" w:eastAsia="黑体" w:hAnsi="黑体" w:cs="Times New Roman"/>
              </w:rPr>
            </w:pPr>
            <w:proofErr w:type="spellStart"/>
            <w:r>
              <w:rPr>
                <w:rFonts w:ascii="黑体" w:eastAsia="黑体" w:hAnsi="黑体" w:cs="Times New Roman"/>
              </w:rPr>
              <w:t>F</w:t>
            </w:r>
            <w:r>
              <w:rPr>
                <w:rFonts w:ascii="黑体" w:eastAsia="黑体" w:hAnsi="黑体" w:cs="Times New Roman" w:hint="eastAsia"/>
              </w:rPr>
              <w:t>unc</w:t>
            </w:r>
            <w:proofErr w:type="spellEnd"/>
            <w:r>
              <w:rPr>
                <w:rFonts w:ascii="黑体" w:eastAsia="黑体" w:hAnsi="黑体" w:cs="Times New Roman"/>
              </w:rPr>
              <w:t>[5:0]</w:t>
            </w:r>
          </w:p>
        </w:tc>
        <w:tc>
          <w:tcPr>
            <w:tcW w:w="1476" w:type="dxa"/>
            <w:shd w:val="clear" w:color="auto" w:fill="FFFFFF" w:themeFill="background1"/>
          </w:tcPr>
          <w:p w14:paraId="3DE8C35E" w14:textId="77777777" w:rsidR="009E473D" w:rsidRPr="00CB7CB7" w:rsidRDefault="009E473D" w:rsidP="00AF617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529" w:type="dxa"/>
            <w:shd w:val="clear" w:color="auto" w:fill="FFFFFF" w:themeFill="background1"/>
          </w:tcPr>
          <w:p w14:paraId="259BCBB6" w14:textId="77777777" w:rsidR="009E473D" w:rsidRPr="00CB7CB7" w:rsidRDefault="009E473D" w:rsidP="00AF617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6位</w:t>
            </w:r>
            <w:proofErr w:type="spellStart"/>
            <w:r>
              <w:rPr>
                <w:rFonts w:ascii="黑体" w:eastAsia="黑体" w:hAnsi="黑体" w:cs="Times New Roman" w:hint="eastAsia"/>
              </w:rPr>
              <w:t>f</w:t>
            </w:r>
            <w:r>
              <w:rPr>
                <w:rFonts w:ascii="黑体" w:eastAsia="黑体" w:hAnsi="黑体" w:cs="Times New Roman"/>
              </w:rPr>
              <w:t>unc</w:t>
            </w:r>
            <w:proofErr w:type="spellEnd"/>
            <w:r>
              <w:rPr>
                <w:rFonts w:ascii="黑体" w:eastAsia="黑体" w:hAnsi="黑体" w:cs="Times New Roman" w:hint="eastAsia"/>
              </w:rPr>
              <w:t>段</w:t>
            </w:r>
          </w:p>
        </w:tc>
      </w:tr>
      <w:tr w:rsidR="009E473D" w:rsidRPr="00CB7CB7" w14:paraId="62D5707B" w14:textId="77777777" w:rsidTr="00AF617E">
        <w:tc>
          <w:tcPr>
            <w:tcW w:w="1625" w:type="dxa"/>
            <w:shd w:val="clear" w:color="auto" w:fill="FFFFFF" w:themeFill="background1"/>
          </w:tcPr>
          <w:p w14:paraId="6A23A1A1" w14:textId="77777777" w:rsidR="009E473D" w:rsidRPr="00CB7CB7" w:rsidRDefault="009E473D" w:rsidP="00AF617E">
            <w:pPr>
              <w:rPr>
                <w:rFonts w:ascii="黑体" w:eastAsia="黑体" w:hAnsi="黑体" w:cs="Times New Roman"/>
              </w:rPr>
            </w:pPr>
            <w:proofErr w:type="spellStart"/>
            <w:r w:rsidRPr="00CB7CB7">
              <w:rPr>
                <w:rFonts w:ascii="黑体" w:eastAsia="黑体" w:hAnsi="黑体" w:cs="Times New Roman" w:hint="eastAsia"/>
              </w:rPr>
              <w:t>R</w:t>
            </w:r>
            <w:r w:rsidRPr="00CB7CB7">
              <w:rPr>
                <w:rFonts w:ascii="黑体" w:eastAsia="黑体" w:hAnsi="黑体" w:cs="Times New Roman"/>
              </w:rPr>
              <w:t>egDst</w:t>
            </w:r>
            <w:proofErr w:type="spellEnd"/>
            <w:r>
              <w:rPr>
                <w:rFonts w:ascii="黑体" w:eastAsia="黑体" w:hAnsi="黑体" w:cs="Times New Roman"/>
              </w:rPr>
              <w:t>[1:0]</w:t>
            </w:r>
          </w:p>
        </w:tc>
        <w:tc>
          <w:tcPr>
            <w:tcW w:w="1476" w:type="dxa"/>
            <w:shd w:val="clear" w:color="auto" w:fill="FFFFFF" w:themeFill="background1"/>
          </w:tcPr>
          <w:p w14:paraId="73FC8350" w14:textId="77777777" w:rsidR="009E473D" w:rsidRPr="00CB7CB7" w:rsidRDefault="009E473D" w:rsidP="00AF617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3C6E35F8" w14:textId="77777777" w:rsidR="009E473D" w:rsidRDefault="00A40B03" w:rsidP="00AF617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写入地址控制信号</w:t>
            </w:r>
          </w:p>
          <w:p w14:paraId="554AD447" w14:textId="35F381A6" w:rsidR="00A40B03" w:rsidRDefault="00A40B03" w:rsidP="00AF617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2</w:t>
            </w:r>
            <w:r>
              <w:rPr>
                <w:rFonts w:ascii="黑体" w:eastAsia="黑体" w:hAnsi="黑体" w:cs="Times New Roman"/>
              </w:rPr>
              <w:t xml:space="preserve">’b00: </w:t>
            </w:r>
            <w:r>
              <w:rPr>
                <w:rFonts w:ascii="黑体" w:eastAsia="黑体" w:hAnsi="黑体" w:cs="Times New Roman" w:hint="eastAsia"/>
              </w:rPr>
              <w:t>选择Rt</w:t>
            </w:r>
          </w:p>
          <w:p w14:paraId="39468E7F" w14:textId="7DC0B8C5" w:rsidR="00A40B03" w:rsidRPr="00CB7CB7" w:rsidRDefault="00A40B03" w:rsidP="00AF617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2</w:t>
            </w:r>
            <w:r>
              <w:rPr>
                <w:rFonts w:ascii="黑体" w:eastAsia="黑体" w:hAnsi="黑体" w:cs="Times New Roman"/>
              </w:rPr>
              <w:t>’b01</w:t>
            </w:r>
          </w:p>
        </w:tc>
      </w:tr>
      <w:tr w:rsidR="009E473D" w:rsidRPr="00CB7CB7" w14:paraId="094CB6E7" w14:textId="77777777" w:rsidTr="00AF617E">
        <w:tc>
          <w:tcPr>
            <w:tcW w:w="1625" w:type="dxa"/>
            <w:shd w:val="clear" w:color="auto" w:fill="FFFFFF" w:themeFill="background1"/>
          </w:tcPr>
          <w:p w14:paraId="3149106D" w14:textId="77777777" w:rsidR="009E473D" w:rsidRPr="00CB7CB7" w:rsidRDefault="009E473D" w:rsidP="00AF617E">
            <w:pPr>
              <w:rPr>
                <w:rFonts w:ascii="黑体" w:eastAsia="黑体" w:hAnsi="黑体" w:cs="Times New Roman"/>
              </w:rPr>
            </w:pPr>
            <w:proofErr w:type="spellStart"/>
            <w:r w:rsidRPr="00CB7CB7">
              <w:rPr>
                <w:rFonts w:ascii="黑体" w:eastAsia="黑体" w:hAnsi="黑体" w:cs="Times New Roman" w:hint="eastAsia"/>
              </w:rPr>
              <w:t>A</w:t>
            </w:r>
            <w:r w:rsidRPr="00CB7CB7">
              <w:rPr>
                <w:rFonts w:ascii="黑体" w:eastAsia="黑体" w:hAnsi="黑体" w:cs="Times New Roman"/>
              </w:rPr>
              <w:t>LUSrc</w:t>
            </w:r>
            <w:proofErr w:type="spellEnd"/>
          </w:p>
        </w:tc>
        <w:tc>
          <w:tcPr>
            <w:tcW w:w="1476" w:type="dxa"/>
            <w:shd w:val="clear" w:color="auto" w:fill="FFFFFF" w:themeFill="background1"/>
          </w:tcPr>
          <w:p w14:paraId="5B07F518" w14:textId="77777777" w:rsidR="009E473D" w:rsidRPr="00CB7CB7" w:rsidRDefault="009E473D" w:rsidP="00AF617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725A5D6A" w14:textId="77777777" w:rsidR="009E473D" w:rsidRDefault="009E473D" w:rsidP="00AF617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A</w:t>
            </w:r>
            <w:r w:rsidRPr="00CB7CB7">
              <w:rPr>
                <w:rFonts w:ascii="黑体" w:eastAsia="黑体" w:hAnsi="黑体" w:cs="Times New Roman"/>
              </w:rPr>
              <w:t>LU第二操作数选择控制</w:t>
            </w:r>
          </w:p>
          <w:p w14:paraId="7AE75D8C" w14:textId="77777777" w:rsidR="00A40B03" w:rsidRDefault="00A40B03" w:rsidP="00AF617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0</w:t>
            </w:r>
            <w:r>
              <w:rPr>
                <w:rFonts w:ascii="黑体" w:eastAsia="黑体" w:hAnsi="黑体" w:cs="Times New Roman"/>
              </w:rPr>
              <w:t>:</w:t>
            </w:r>
            <w:r>
              <w:rPr>
                <w:rFonts w:ascii="黑体" w:eastAsia="黑体" w:hAnsi="黑体" w:cs="Times New Roman" w:hint="eastAsia"/>
              </w:rPr>
              <w:t>选择R</w:t>
            </w:r>
            <w:r>
              <w:rPr>
                <w:rFonts w:ascii="黑体" w:eastAsia="黑体" w:hAnsi="黑体" w:cs="Times New Roman"/>
              </w:rPr>
              <w:t>eadData2</w:t>
            </w:r>
          </w:p>
          <w:p w14:paraId="5B528F34" w14:textId="0BF6A05E" w:rsidR="00A40B03" w:rsidRPr="00CB7CB7" w:rsidRDefault="00A40B03" w:rsidP="00AF617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1：选择立即数</w:t>
            </w:r>
          </w:p>
        </w:tc>
      </w:tr>
      <w:tr w:rsidR="009E473D" w:rsidRPr="00CB7CB7" w14:paraId="2B2664DF" w14:textId="77777777" w:rsidTr="00AF617E">
        <w:tc>
          <w:tcPr>
            <w:tcW w:w="1625" w:type="dxa"/>
            <w:shd w:val="clear" w:color="auto" w:fill="FFFFFF" w:themeFill="background1"/>
          </w:tcPr>
          <w:p w14:paraId="5F117CCE" w14:textId="77777777" w:rsidR="009E473D" w:rsidRPr="00CB7CB7" w:rsidRDefault="009E473D" w:rsidP="00AF617E">
            <w:pPr>
              <w:rPr>
                <w:rFonts w:ascii="黑体" w:eastAsia="黑体" w:hAnsi="黑体" w:cs="Times New Roman"/>
              </w:rPr>
            </w:pPr>
            <w:proofErr w:type="spellStart"/>
            <w:r w:rsidRPr="00CB7CB7">
              <w:rPr>
                <w:rFonts w:ascii="黑体" w:eastAsia="黑体" w:hAnsi="黑体" w:cs="Times New Roman" w:hint="eastAsia"/>
              </w:rPr>
              <w:t>R</w:t>
            </w:r>
            <w:r w:rsidRPr="00CB7CB7">
              <w:rPr>
                <w:rFonts w:ascii="黑体" w:eastAsia="黑体" w:hAnsi="黑体" w:cs="Times New Roman"/>
              </w:rPr>
              <w:t>egWrite</w:t>
            </w:r>
            <w:proofErr w:type="spellEnd"/>
          </w:p>
        </w:tc>
        <w:tc>
          <w:tcPr>
            <w:tcW w:w="1476" w:type="dxa"/>
            <w:shd w:val="clear" w:color="auto" w:fill="FFFFFF" w:themeFill="background1"/>
          </w:tcPr>
          <w:p w14:paraId="3CEDD037" w14:textId="77777777" w:rsidR="009E473D" w:rsidRPr="00CB7CB7" w:rsidRDefault="009E473D" w:rsidP="00AF617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0A599E9B" w14:textId="77777777" w:rsidR="009E473D" w:rsidRPr="00CB7CB7" w:rsidRDefault="009E473D" w:rsidP="00AF617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GRF 写</w:t>
            </w:r>
            <w:r w:rsidRPr="00CB7CB7">
              <w:rPr>
                <w:rFonts w:ascii="黑体" w:eastAsia="黑体" w:hAnsi="黑体" w:cs="Times New Roman" w:hint="eastAsia"/>
              </w:rPr>
              <w:t>入</w:t>
            </w:r>
            <w:r w:rsidRPr="00CB7CB7">
              <w:rPr>
                <w:rFonts w:ascii="黑体" w:eastAsia="黑体" w:hAnsi="黑体" w:cs="Times New Roman"/>
              </w:rPr>
              <w:t>控制</w:t>
            </w:r>
          </w:p>
        </w:tc>
      </w:tr>
      <w:tr w:rsidR="009E473D" w:rsidRPr="00CB7CB7" w14:paraId="633744CC" w14:textId="77777777" w:rsidTr="00AF617E">
        <w:tc>
          <w:tcPr>
            <w:tcW w:w="1625" w:type="dxa"/>
            <w:shd w:val="clear" w:color="auto" w:fill="FFFFFF" w:themeFill="background1"/>
          </w:tcPr>
          <w:p w14:paraId="7AF87A34" w14:textId="77777777" w:rsidR="009E473D" w:rsidRPr="00CB7CB7" w:rsidRDefault="009E473D" w:rsidP="00AF617E">
            <w:pPr>
              <w:rPr>
                <w:rFonts w:ascii="黑体" w:eastAsia="黑体" w:hAnsi="黑体" w:cs="Times New Roman"/>
              </w:rPr>
            </w:pPr>
            <w:proofErr w:type="spellStart"/>
            <w:r w:rsidRPr="00CB7CB7">
              <w:rPr>
                <w:rFonts w:ascii="黑体" w:eastAsia="黑体" w:hAnsi="黑体" w:cs="Times New Roman"/>
              </w:rPr>
              <w:t>MemRead</w:t>
            </w:r>
            <w:proofErr w:type="spellEnd"/>
          </w:p>
        </w:tc>
        <w:tc>
          <w:tcPr>
            <w:tcW w:w="1476" w:type="dxa"/>
            <w:shd w:val="clear" w:color="auto" w:fill="FFFFFF" w:themeFill="background1"/>
          </w:tcPr>
          <w:p w14:paraId="297509C3" w14:textId="77777777" w:rsidR="009E473D" w:rsidRPr="00CB7CB7" w:rsidRDefault="009E473D" w:rsidP="00AF617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0A0454D6" w14:textId="77777777" w:rsidR="009E473D" w:rsidRPr="00CB7CB7" w:rsidRDefault="009E473D" w:rsidP="00AF617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D</w:t>
            </w:r>
            <w:r w:rsidRPr="00CB7CB7">
              <w:rPr>
                <w:rFonts w:ascii="黑体" w:eastAsia="黑体" w:hAnsi="黑体" w:cs="Times New Roman"/>
              </w:rPr>
              <w:t>M</w:t>
            </w:r>
            <w:r w:rsidRPr="00CB7CB7">
              <w:rPr>
                <w:rFonts w:ascii="黑体" w:eastAsia="黑体" w:hAnsi="黑体" w:cs="Times New Roman" w:hint="eastAsia"/>
              </w:rPr>
              <w:t>读信号</w:t>
            </w:r>
          </w:p>
        </w:tc>
      </w:tr>
      <w:tr w:rsidR="009E473D" w:rsidRPr="00CB7CB7" w14:paraId="5ADAFAA5" w14:textId="77777777" w:rsidTr="00AF617E">
        <w:tc>
          <w:tcPr>
            <w:tcW w:w="1625" w:type="dxa"/>
            <w:shd w:val="clear" w:color="auto" w:fill="FFFFFF" w:themeFill="background1"/>
          </w:tcPr>
          <w:p w14:paraId="5A5722A5" w14:textId="77777777" w:rsidR="009E473D" w:rsidRPr="00CB7CB7" w:rsidRDefault="009E473D" w:rsidP="00AF617E">
            <w:pPr>
              <w:rPr>
                <w:rFonts w:ascii="黑体" w:eastAsia="黑体" w:hAnsi="黑体" w:cs="Times New Roman"/>
              </w:rPr>
            </w:pPr>
            <w:proofErr w:type="spellStart"/>
            <w:r w:rsidRPr="00CB7CB7">
              <w:rPr>
                <w:rFonts w:ascii="黑体" w:eastAsia="黑体" w:hAnsi="黑体" w:cs="Times New Roman" w:hint="eastAsia"/>
              </w:rPr>
              <w:t>M</w:t>
            </w:r>
            <w:r w:rsidRPr="00CB7CB7">
              <w:rPr>
                <w:rFonts w:ascii="黑体" w:eastAsia="黑体" w:hAnsi="黑体" w:cs="Times New Roman"/>
              </w:rPr>
              <w:t>emWrite</w:t>
            </w:r>
            <w:proofErr w:type="spellEnd"/>
          </w:p>
        </w:tc>
        <w:tc>
          <w:tcPr>
            <w:tcW w:w="1476" w:type="dxa"/>
            <w:shd w:val="clear" w:color="auto" w:fill="FFFFFF" w:themeFill="background1"/>
          </w:tcPr>
          <w:p w14:paraId="5BD8FA4B" w14:textId="77777777" w:rsidR="009E473D" w:rsidRPr="00CB7CB7" w:rsidRDefault="009E473D" w:rsidP="00AF617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2E06EDBB" w14:textId="77777777" w:rsidR="009E473D" w:rsidRPr="00CB7CB7" w:rsidRDefault="009E473D" w:rsidP="00AF617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D</w:t>
            </w:r>
            <w:r w:rsidRPr="00CB7CB7">
              <w:rPr>
                <w:rFonts w:ascii="黑体" w:eastAsia="黑体" w:hAnsi="黑体" w:cs="Times New Roman"/>
              </w:rPr>
              <w:t>M</w:t>
            </w:r>
            <w:r w:rsidRPr="00CB7CB7">
              <w:rPr>
                <w:rFonts w:ascii="黑体" w:eastAsia="黑体" w:hAnsi="黑体" w:cs="Times New Roman" w:hint="eastAsia"/>
              </w:rPr>
              <w:t>写信号</w:t>
            </w:r>
          </w:p>
        </w:tc>
      </w:tr>
      <w:tr w:rsidR="009E473D" w:rsidRPr="00CB7CB7" w14:paraId="18A61A93" w14:textId="77777777" w:rsidTr="00AF617E">
        <w:tc>
          <w:tcPr>
            <w:tcW w:w="1625" w:type="dxa"/>
            <w:shd w:val="clear" w:color="auto" w:fill="FFFFFF" w:themeFill="background1"/>
          </w:tcPr>
          <w:p w14:paraId="1DCE725F" w14:textId="77777777" w:rsidR="009E473D" w:rsidRPr="00CB7CB7" w:rsidRDefault="009E473D" w:rsidP="00AF617E">
            <w:pPr>
              <w:rPr>
                <w:rFonts w:ascii="黑体" w:eastAsia="黑体" w:hAnsi="黑体" w:cs="Times New Roman"/>
              </w:rPr>
            </w:pPr>
            <w:proofErr w:type="spellStart"/>
            <w:r w:rsidRPr="00CB7CB7">
              <w:rPr>
                <w:rFonts w:ascii="黑体" w:eastAsia="黑体" w:hAnsi="黑体" w:cs="Times New Roman" w:hint="eastAsia"/>
              </w:rPr>
              <w:t>M</w:t>
            </w:r>
            <w:r w:rsidRPr="00CB7CB7">
              <w:rPr>
                <w:rFonts w:ascii="黑体" w:eastAsia="黑体" w:hAnsi="黑体" w:cs="Times New Roman"/>
              </w:rPr>
              <w:t>emToReg</w:t>
            </w:r>
            <w:proofErr w:type="spellEnd"/>
            <w:r w:rsidRPr="00CB7CB7">
              <w:rPr>
                <w:rFonts w:ascii="黑体" w:eastAsia="黑体" w:hAnsi="黑体" w:cs="Times New Roman" w:hint="eastAsia"/>
              </w:rPr>
              <w:t>[</w:t>
            </w:r>
            <w:r w:rsidRPr="00CB7CB7">
              <w:rPr>
                <w:rFonts w:ascii="黑体" w:eastAsia="黑体" w:hAnsi="黑体" w:cs="Times New Roman"/>
              </w:rPr>
              <w:t>1:0]</w:t>
            </w:r>
          </w:p>
        </w:tc>
        <w:tc>
          <w:tcPr>
            <w:tcW w:w="1476" w:type="dxa"/>
            <w:shd w:val="clear" w:color="auto" w:fill="FFFFFF" w:themeFill="background1"/>
          </w:tcPr>
          <w:p w14:paraId="1406659B" w14:textId="77777777" w:rsidR="009E473D" w:rsidRPr="00CB7CB7" w:rsidRDefault="009E473D" w:rsidP="00AF617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49704EA8" w14:textId="77777777" w:rsidR="009E473D" w:rsidRDefault="009E473D" w:rsidP="00AF617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G</w:t>
            </w:r>
            <w:r w:rsidRPr="00CB7CB7">
              <w:rPr>
                <w:rFonts w:ascii="黑体" w:eastAsia="黑体" w:hAnsi="黑体" w:cs="Times New Roman"/>
              </w:rPr>
              <w:t>RF</w:t>
            </w:r>
            <w:r w:rsidRPr="00CB7CB7">
              <w:rPr>
                <w:rFonts w:ascii="黑体" w:eastAsia="黑体" w:hAnsi="黑体" w:cs="Times New Roman" w:hint="eastAsia"/>
              </w:rPr>
              <w:t>写入数据的选择信号</w:t>
            </w:r>
          </w:p>
          <w:p w14:paraId="6B35DF8D" w14:textId="77777777" w:rsidR="00A40B03" w:rsidRDefault="00A40B03" w:rsidP="00AF617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2</w:t>
            </w:r>
            <w:r>
              <w:rPr>
                <w:rFonts w:ascii="黑体" w:eastAsia="黑体" w:hAnsi="黑体" w:cs="Times New Roman"/>
              </w:rPr>
              <w:t xml:space="preserve">’b00: </w:t>
            </w:r>
            <w:proofErr w:type="spellStart"/>
            <w:r>
              <w:rPr>
                <w:rFonts w:ascii="黑体" w:eastAsia="黑体" w:hAnsi="黑体" w:cs="Times New Roman"/>
              </w:rPr>
              <w:t>alu</w:t>
            </w:r>
            <w:proofErr w:type="spellEnd"/>
            <w:r>
              <w:rPr>
                <w:rFonts w:ascii="黑体" w:eastAsia="黑体" w:hAnsi="黑体" w:cs="Times New Roman" w:hint="eastAsia"/>
              </w:rPr>
              <w:t>的输出</w:t>
            </w:r>
          </w:p>
          <w:p w14:paraId="603F2EB7" w14:textId="77777777" w:rsidR="00A40B03" w:rsidRDefault="00A40B03" w:rsidP="00AF617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2</w:t>
            </w:r>
            <w:r>
              <w:rPr>
                <w:rFonts w:ascii="黑体" w:eastAsia="黑体" w:hAnsi="黑体" w:cs="Times New Roman"/>
              </w:rPr>
              <w:t>’b01: dm</w:t>
            </w:r>
            <w:r>
              <w:rPr>
                <w:rFonts w:ascii="黑体" w:eastAsia="黑体" w:hAnsi="黑体" w:cs="Times New Roman" w:hint="eastAsia"/>
              </w:rPr>
              <w:t>的输出</w:t>
            </w:r>
          </w:p>
          <w:p w14:paraId="07C5C03D" w14:textId="77777777" w:rsidR="00A40B03" w:rsidRDefault="00A40B03" w:rsidP="00AF617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2</w:t>
            </w:r>
            <w:r>
              <w:rPr>
                <w:rFonts w:ascii="黑体" w:eastAsia="黑体" w:hAnsi="黑体" w:cs="Times New Roman"/>
              </w:rPr>
              <w:t xml:space="preserve">’b10: </w:t>
            </w:r>
            <w:proofErr w:type="spellStart"/>
            <w:r>
              <w:rPr>
                <w:rFonts w:ascii="黑体" w:eastAsia="黑体" w:hAnsi="黑体" w:cs="Times New Roman"/>
              </w:rPr>
              <w:t>lui</w:t>
            </w:r>
            <w:proofErr w:type="spellEnd"/>
            <w:r>
              <w:rPr>
                <w:rFonts w:ascii="黑体" w:eastAsia="黑体" w:hAnsi="黑体" w:cs="Times New Roman" w:hint="eastAsia"/>
              </w:rPr>
              <w:t>的输出</w:t>
            </w:r>
          </w:p>
          <w:p w14:paraId="54749C89" w14:textId="68BAF96F" w:rsidR="00A40B03" w:rsidRPr="00CB7CB7" w:rsidRDefault="00A40B03" w:rsidP="00AF617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2</w:t>
            </w:r>
            <w:r>
              <w:rPr>
                <w:rFonts w:ascii="黑体" w:eastAsia="黑体" w:hAnsi="黑体" w:cs="Times New Roman"/>
              </w:rPr>
              <w:t>’b11:</w:t>
            </w:r>
            <w:r>
              <w:rPr>
                <w:rFonts w:ascii="黑体" w:eastAsia="黑体" w:hAnsi="黑体" w:cs="Times New Roman" w:hint="eastAsia"/>
              </w:rPr>
              <w:t>pc</w:t>
            </w:r>
            <w:r>
              <w:rPr>
                <w:rFonts w:ascii="黑体" w:eastAsia="黑体" w:hAnsi="黑体" w:cs="Times New Roman"/>
              </w:rPr>
              <w:t>4</w:t>
            </w:r>
            <w:r>
              <w:rPr>
                <w:rFonts w:ascii="黑体" w:eastAsia="黑体" w:hAnsi="黑体" w:cs="Times New Roman" w:hint="eastAsia"/>
              </w:rPr>
              <w:t>的输出</w:t>
            </w:r>
          </w:p>
        </w:tc>
      </w:tr>
      <w:tr w:rsidR="009E473D" w:rsidRPr="00CB7CB7" w14:paraId="2B90B9E5" w14:textId="77777777" w:rsidTr="00AF617E">
        <w:tc>
          <w:tcPr>
            <w:tcW w:w="1625" w:type="dxa"/>
            <w:shd w:val="clear" w:color="auto" w:fill="FFFFFF" w:themeFill="background1"/>
          </w:tcPr>
          <w:p w14:paraId="375634F9" w14:textId="77777777" w:rsidR="009E473D" w:rsidRPr="00CB7CB7" w:rsidRDefault="009E473D" w:rsidP="00AF617E">
            <w:pPr>
              <w:rPr>
                <w:rFonts w:ascii="黑体" w:eastAsia="黑体" w:hAnsi="黑体" w:cs="Times New Roman"/>
              </w:rPr>
            </w:pPr>
            <w:proofErr w:type="spellStart"/>
            <w:r w:rsidRPr="00CB7CB7">
              <w:rPr>
                <w:rFonts w:ascii="黑体" w:eastAsia="黑体" w:hAnsi="黑体" w:cs="Times New Roman" w:hint="eastAsia"/>
              </w:rPr>
              <w:t>E</w:t>
            </w:r>
            <w:r w:rsidRPr="00CB7CB7">
              <w:rPr>
                <w:rFonts w:ascii="黑体" w:eastAsia="黑体" w:hAnsi="黑体" w:cs="Times New Roman"/>
              </w:rPr>
              <w:t>xtOp</w:t>
            </w:r>
            <w:proofErr w:type="spellEnd"/>
          </w:p>
        </w:tc>
        <w:tc>
          <w:tcPr>
            <w:tcW w:w="1476" w:type="dxa"/>
            <w:shd w:val="clear" w:color="auto" w:fill="FFFFFF" w:themeFill="background1"/>
          </w:tcPr>
          <w:p w14:paraId="013AF772" w14:textId="77777777" w:rsidR="009E473D" w:rsidRPr="00CB7CB7" w:rsidRDefault="009E473D" w:rsidP="00AF617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21945087" w14:textId="77777777" w:rsidR="009E473D" w:rsidRDefault="009E473D" w:rsidP="00AF617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高位扩展方式选择信号</w:t>
            </w:r>
          </w:p>
          <w:p w14:paraId="5C20FBAE" w14:textId="77777777" w:rsidR="00F16CA2" w:rsidRDefault="00F16CA2" w:rsidP="00AF617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0：符号扩展</w:t>
            </w:r>
          </w:p>
          <w:p w14:paraId="4E3392BA" w14:textId="4B77E123" w:rsidR="00F16CA2" w:rsidRPr="00CB7CB7" w:rsidRDefault="00F16CA2" w:rsidP="00AF617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1</w:t>
            </w:r>
            <w:r>
              <w:rPr>
                <w:rFonts w:ascii="黑体" w:eastAsia="黑体" w:hAnsi="黑体" w:cs="Times New Roman"/>
              </w:rPr>
              <w:t>:</w:t>
            </w:r>
            <w:r>
              <w:rPr>
                <w:rFonts w:ascii="黑体" w:eastAsia="黑体" w:hAnsi="黑体" w:cs="Times New Roman" w:hint="eastAsia"/>
              </w:rPr>
              <w:t>非符号扩展</w:t>
            </w:r>
          </w:p>
        </w:tc>
      </w:tr>
      <w:tr w:rsidR="009E473D" w:rsidRPr="00CB7CB7" w14:paraId="18942D96" w14:textId="77777777" w:rsidTr="00AF617E">
        <w:tc>
          <w:tcPr>
            <w:tcW w:w="1625" w:type="dxa"/>
            <w:shd w:val="clear" w:color="auto" w:fill="FFFFFF" w:themeFill="background1"/>
          </w:tcPr>
          <w:p w14:paraId="6A3860B4" w14:textId="09A8106B" w:rsidR="009E473D" w:rsidRPr="00CB7CB7" w:rsidRDefault="009E473D" w:rsidP="00AF617E">
            <w:pPr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B</w:t>
            </w:r>
            <w:r w:rsidRPr="00CB7CB7">
              <w:rPr>
                <w:rFonts w:ascii="黑体" w:eastAsia="黑体" w:hAnsi="黑体" w:cs="Times New Roman"/>
              </w:rPr>
              <w:t>ranch</w:t>
            </w:r>
            <w:r w:rsidR="00F16CA2">
              <w:rPr>
                <w:rFonts w:ascii="黑体" w:eastAsia="黑体" w:hAnsi="黑体" w:cs="Times New Roman" w:hint="eastAsia"/>
              </w:rPr>
              <w:t>[</w:t>
            </w:r>
            <w:r w:rsidR="00F16CA2">
              <w:rPr>
                <w:rFonts w:ascii="黑体" w:eastAsia="黑体" w:hAnsi="黑体" w:cs="Times New Roman"/>
              </w:rPr>
              <w:t>1:0]</w:t>
            </w:r>
          </w:p>
        </w:tc>
        <w:tc>
          <w:tcPr>
            <w:tcW w:w="1476" w:type="dxa"/>
            <w:shd w:val="clear" w:color="auto" w:fill="FFFFFF" w:themeFill="background1"/>
          </w:tcPr>
          <w:p w14:paraId="0FE2C36B" w14:textId="77777777" w:rsidR="009E473D" w:rsidRPr="00CB7CB7" w:rsidRDefault="009E473D" w:rsidP="00AF617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F3C88E" w14:textId="77777777" w:rsidR="009E473D" w:rsidRDefault="00F16CA2" w:rsidP="00AF617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写入NPC信号：</w:t>
            </w:r>
          </w:p>
          <w:p w14:paraId="40CC4EBE" w14:textId="77777777" w:rsidR="00F16CA2" w:rsidRDefault="00F16CA2" w:rsidP="00AF617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2</w:t>
            </w:r>
            <w:r>
              <w:rPr>
                <w:rFonts w:ascii="黑体" w:eastAsia="黑体" w:hAnsi="黑体" w:cs="Times New Roman"/>
              </w:rPr>
              <w:t>’b00: pc4</w:t>
            </w:r>
          </w:p>
          <w:p w14:paraId="05D2C9D4" w14:textId="77777777" w:rsidR="00F16CA2" w:rsidRDefault="00F16CA2" w:rsidP="00AF617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2</w:t>
            </w:r>
            <w:r>
              <w:rPr>
                <w:rFonts w:ascii="黑体" w:eastAsia="黑体" w:hAnsi="黑体" w:cs="Times New Roman"/>
              </w:rPr>
              <w:t xml:space="preserve">’b01: </w:t>
            </w:r>
            <w:proofErr w:type="spellStart"/>
            <w:r>
              <w:rPr>
                <w:rFonts w:ascii="黑体" w:eastAsia="黑体" w:hAnsi="黑体" w:cs="Times New Roman"/>
              </w:rPr>
              <w:t>jal</w:t>
            </w:r>
            <w:proofErr w:type="spellEnd"/>
          </w:p>
          <w:p w14:paraId="32BCC627" w14:textId="77777777" w:rsidR="00F16CA2" w:rsidRDefault="00F16CA2" w:rsidP="00AF617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2</w:t>
            </w:r>
            <w:r>
              <w:rPr>
                <w:rFonts w:ascii="黑体" w:eastAsia="黑体" w:hAnsi="黑体" w:cs="Times New Roman"/>
              </w:rPr>
              <w:t xml:space="preserve">’b10: </w:t>
            </w:r>
            <w:proofErr w:type="spellStart"/>
            <w:r>
              <w:rPr>
                <w:rFonts w:ascii="黑体" w:eastAsia="黑体" w:hAnsi="黑体" w:cs="Times New Roman"/>
              </w:rPr>
              <w:t>beq</w:t>
            </w:r>
            <w:proofErr w:type="spellEnd"/>
          </w:p>
          <w:p w14:paraId="096F942D" w14:textId="1C9C4ADE" w:rsidR="00F16CA2" w:rsidRPr="00CB7CB7" w:rsidRDefault="00F16CA2" w:rsidP="00AF617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lastRenderedPageBreak/>
              <w:t>2</w:t>
            </w:r>
            <w:r>
              <w:rPr>
                <w:rFonts w:ascii="黑体" w:eastAsia="黑体" w:hAnsi="黑体" w:cs="Times New Roman"/>
              </w:rPr>
              <w:t xml:space="preserve">’b11: </w:t>
            </w:r>
            <w:proofErr w:type="spellStart"/>
            <w:r>
              <w:rPr>
                <w:rFonts w:ascii="黑体" w:eastAsia="黑体" w:hAnsi="黑体" w:cs="Times New Roman"/>
              </w:rPr>
              <w:t>jr</w:t>
            </w:r>
            <w:proofErr w:type="spellEnd"/>
          </w:p>
        </w:tc>
      </w:tr>
      <w:tr w:rsidR="009E473D" w:rsidRPr="00CB7CB7" w14:paraId="65BF9A85" w14:textId="77777777" w:rsidTr="00AF617E">
        <w:tc>
          <w:tcPr>
            <w:tcW w:w="1625" w:type="dxa"/>
            <w:shd w:val="clear" w:color="auto" w:fill="FFFFFF" w:themeFill="background1"/>
          </w:tcPr>
          <w:p w14:paraId="07A57F8E" w14:textId="77777777" w:rsidR="009E473D" w:rsidRPr="00CB7CB7" w:rsidRDefault="009E473D" w:rsidP="00AF617E">
            <w:pPr>
              <w:rPr>
                <w:rFonts w:ascii="黑体" w:eastAsia="黑体" w:hAnsi="黑体" w:cs="Times New Roman"/>
              </w:rPr>
            </w:pPr>
            <w:proofErr w:type="spellStart"/>
            <w:r w:rsidRPr="00CB7CB7">
              <w:rPr>
                <w:rFonts w:ascii="黑体" w:eastAsia="黑体" w:hAnsi="黑体" w:cs="Times New Roman" w:hint="eastAsia"/>
              </w:rPr>
              <w:lastRenderedPageBreak/>
              <w:t>A</w:t>
            </w:r>
            <w:r w:rsidRPr="00CB7CB7">
              <w:rPr>
                <w:rFonts w:ascii="黑体" w:eastAsia="黑体" w:hAnsi="黑体" w:cs="Times New Roman"/>
              </w:rPr>
              <w:t>LU</w:t>
            </w:r>
            <w:r>
              <w:rPr>
                <w:rFonts w:ascii="黑体" w:eastAsia="黑体" w:hAnsi="黑体" w:cs="Times New Roman"/>
              </w:rPr>
              <w:t>Ctrl</w:t>
            </w:r>
            <w:proofErr w:type="spellEnd"/>
            <w:r w:rsidRPr="00CB7CB7">
              <w:rPr>
                <w:rFonts w:ascii="黑体" w:eastAsia="黑体" w:hAnsi="黑体" w:cs="Times New Roman"/>
              </w:rPr>
              <w:t>[2:0]</w:t>
            </w:r>
          </w:p>
        </w:tc>
        <w:tc>
          <w:tcPr>
            <w:tcW w:w="1476" w:type="dxa"/>
            <w:shd w:val="clear" w:color="auto" w:fill="FFFFFF" w:themeFill="background1"/>
          </w:tcPr>
          <w:p w14:paraId="731B1691" w14:textId="77777777" w:rsidR="009E473D" w:rsidRPr="00CB7CB7" w:rsidRDefault="009E473D" w:rsidP="00AF617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03D97001" w14:textId="77777777" w:rsidR="009E473D" w:rsidRDefault="009E473D" w:rsidP="00AF617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A</w:t>
            </w:r>
            <w:r>
              <w:rPr>
                <w:rFonts w:ascii="黑体" w:eastAsia="黑体" w:hAnsi="黑体" w:cs="Times New Roman"/>
              </w:rPr>
              <w:t>LU</w:t>
            </w:r>
            <w:r>
              <w:rPr>
                <w:rFonts w:ascii="黑体" w:eastAsia="黑体" w:hAnsi="黑体" w:cs="Times New Roman" w:hint="eastAsia"/>
              </w:rPr>
              <w:t>的控制信号</w:t>
            </w:r>
            <w:r w:rsidR="00F16CA2">
              <w:rPr>
                <w:rFonts w:ascii="黑体" w:eastAsia="黑体" w:hAnsi="黑体" w:cs="Times New Roman" w:hint="eastAsia"/>
              </w:rPr>
              <w:t>:</w:t>
            </w:r>
          </w:p>
          <w:p w14:paraId="4C29A006" w14:textId="77777777" w:rsidR="00F16CA2" w:rsidRDefault="00F16CA2" w:rsidP="00AF617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3</w:t>
            </w:r>
            <w:r>
              <w:rPr>
                <w:rFonts w:ascii="黑体" w:eastAsia="黑体" w:hAnsi="黑体" w:cs="Times New Roman"/>
              </w:rPr>
              <w:t>’b000: add</w:t>
            </w:r>
          </w:p>
          <w:p w14:paraId="5F0A658A" w14:textId="227BC29A" w:rsidR="00B151D6" w:rsidRDefault="00F16CA2" w:rsidP="00B151D6">
            <w:pPr>
              <w:jc w:val="center"/>
              <w:rPr>
                <w:rFonts w:ascii="黑体" w:eastAsia="黑体" w:hAnsi="黑体" w:cs="Times New Roman" w:hint="eastAsia"/>
              </w:rPr>
            </w:pPr>
            <w:r>
              <w:rPr>
                <w:rFonts w:ascii="黑体" w:eastAsia="黑体" w:hAnsi="黑体" w:cs="Times New Roman" w:hint="eastAsia"/>
              </w:rPr>
              <w:t>3</w:t>
            </w:r>
            <w:r>
              <w:rPr>
                <w:rFonts w:ascii="黑体" w:eastAsia="黑体" w:hAnsi="黑体" w:cs="Times New Roman"/>
              </w:rPr>
              <w:t>’b001: sub</w:t>
            </w:r>
          </w:p>
          <w:p w14:paraId="713DAA6A" w14:textId="181C84BA" w:rsidR="00F16CA2" w:rsidRPr="00CB7CB7" w:rsidRDefault="00F16CA2" w:rsidP="00F16CA2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3</w:t>
            </w:r>
            <w:r>
              <w:rPr>
                <w:rFonts w:ascii="黑体" w:eastAsia="黑体" w:hAnsi="黑体" w:cs="Times New Roman"/>
              </w:rPr>
              <w:t>’b010:or</w:t>
            </w:r>
          </w:p>
        </w:tc>
      </w:tr>
    </w:tbl>
    <w:p w14:paraId="625BB894" w14:textId="0EB2802E" w:rsidR="007F7E74" w:rsidRPr="00DD59AC" w:rsidRDefault="007F7E74" w:rsidP="00783344">
      <w:pPr>
        <w:pStyle w:val="a7"/>
        <w:spacing w:before="240" w:after="240"/>
        <w:ind w:firstLine="480"/>
      </w:pPr>
    </w:p>
    <w:tbl>
      <w:tblPr>
        <w:tblStyle w:val="ab"/>
        <w:tblW w:w="10146" w:type="dxa"/>
        <w:tblLook w:val="04A0" w:firstRow="1" w:lastRow="0" w:firstColumn="1" w:lastColumn="0" w:noHBand="0" w:noVBand="1"/>
      </w:tblPr>
      <w:tblGrid>
        <w:gridCol w:w="1581"/>
        <w:gridCol w:w="846"/>
        <w:gridCol w:w="846"/>
        <w:gridCol w:w="846"/>
        <w:gridCol w:w="846"/>
        <w:gridCol w:w="846"/>
        <w:gridCol w:w="951"/>
        <w:gridCol w:w="846"/>
        <w:gridCol w:w="846"/>
        <w:gridCol w:w="846"/>
        <w:gridCol w:w="846"/>
      </w:tblGrid>
      <w:tr w:rsidR="00B151D6" w:rsidRPr="00B432FA" w14:paraId="30237344" w14:textId="233C54B6" w:rsidTr="00B151D6">
        <w:trPr>
          <w:trHeight w:hRule="exact" w:val="510"/>
        </w:trPr>
        <w:tc>
          <w:tcPr>
            <w:tcW w:w="1581" w:type="dxa"/>
            <w:shd w:val="clear" w:color="auto" w:fill="D9E2F3" w:themeFill="accent1" w:themeFillTint="33"/>
          </w:tcPr>
          <w:p w14:paraId="73C4E226" w14:textId="2CE2366C" w:rsidR="00287FEB" w:rsidRPr="00B432FA" w:rsidRDefault="00287FEB" w:rsidP="00B47AAA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</w:p>
        </w:tc>
        <w:tc>
          <w:tcPr>
            <w:tcW w:w="846" w:type="dxa"/>
            <w:shd w:val="clear" w:color="auto" w:fill="D9E2F3" w:themeFill="accent1" w:themeFillTint="33"/>
          </w:tcPr>
          <w:p w14:paraId="157C9CDC" w14:textId="77777777" w:rsidR="00287FEB" w:rsidRPr="00B432FA" w:rsidRDefault="00287FEB" w:rsidP="00B47AAA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proofErr w:type="spellStart"/>
            <w:r w:rsidRPr="00B432FA">
              <w:rPr>
                <w:rFonts w:ascii="黑体" w:hAnsi="黑体" w:hint="eastAsia"/>
                <w:sz w:val="21"/>
              </w:rPr>
              <w:t>l</w:t>
            </w:r>
            <w:r w:rsidRPr="00B432FA">
              <w:rPr>
                <w:rFonts w:ascii="黑体" w:hAnsi="黑体"/>
                <w:sz w:val="21"/>
              </w:rPr>
              <w:t>w</w:t>
            </w:r>
            <w:proofErr w:type="spellEnd"/>
          </w:p>
        </w:tc>
        <w:tc>
          <w:tcPr>
            <w:tcW w:w="846" w:type="dxa"/>
            <w:shd w:val="clear" w:color="auto" w:fill="D9E2F3" w:themeFill="accent1" w:themeFillTint="33"/>
          </w:tcPr>
          <w:p w14:paraId="689A5885" w14:textId="77777777" w:rsidR="00287FEB" w:rsidRPr="00B432FA" w:rsidRDefault="00287FEB" w:rsidP="00B47AAA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proofErr w:type="spellStart"/>
            <w:r w:rsidRPr="00B432FA">
              <w:rPr>
                <w:rFonts w:ascii="黑体" w:hAnsi="黑体" w:hint="eastAsia"/>
                <w:sz w:val="21"/>
              </w:rPr>
              <w:t>s</w:t>
            </w:r>
            <w:r w:rsidRPr="00B432FA">
              <w:rPr>
                <w:rFonts w:ascii="黑体" w:hAnsi="黑体"/>
                <w:sz w:val="21"/>
              </w:rPr>
              <w:t>w</w:t>
            </w:r>
            <w:proofErr w:type="spellEnd"/>
          </w:p>
        </w:tc>
        <w:tc>
          <w:tcPr>
            <w:tcW w:w="846" w:type="dxa"/>
            <w:shd w:val="clear" w:color="auto" w:fill="D9E2F3" w:themeFill="accent1" w:themeFillTint="33"/>
          </w:tcPr>
          <w:p w14:paraId="0442D3CA" w14:textId="77777777" w:rsidR="00287FEB" w:rsidRPr="00B432FA" w:rsidRDefault="00287FEB" w:rsidP="00B47AAA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proofErr w:type="spellStart"/>
            <w:r w:rsidRPr="00B432FA">
              <w:rPr>
                <w:rFonts w:ascii="黑体" w:hAnsi="黑体" w:hint="eastAsia"/>
                <w:sz w:val="21"/>
              </w:rPr>
              <w:t>b</w:t>
            </w:r>
            <w:r w:rsidRPr="00B432FA">
              <w:rPr>
                <w:rFonts w:ascii="黑体" w:hAnsi="黑体"/>
                <w:sz w:val="21"/>
              </w:rPr>
              <w:t>eq</w:t>
            </w:r>
            <w:proofErr w:type="spellEnd"/>
          </w:p>
        </w:tc>
        <w:tc>
          <w:tcPr>
            <w:tcW w:w="846" w:type="dxa"/>
            <w:shd w:val="clear" w:color="auto" w:fill="D9E2F3" w:themeFill="accent1" w:themeFillTint="33"/>
          </w:tcPr>
          <w:p w14:paraId="12C3AE53" w14:textId="77777777" w:rsidR="00287FEB" w:rsidRPr="00B432FA" w:rsidRDefault="00287FEB" w:rsidP="00B47AAA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proofErr w:type="spellStart"/>
            <w:r w:rsidRPr="00B432FA">
              <w:rPr>
                <w:rFonts w:ascii="黑体" w:hAnsi="黑体" w:hint="eastAsia"/>
                <w:sz w:val="21"/>
              </w:rPr>
              <w:t>l</w:t>
            </w:r>
            <w:r w:rsidRPr="00B432FA">
              <w:rPr>
                <w:rFonts w:ascii="黑体" w:hAnsi="黑体"/>
                <w:sz w:val="21"/>
              </w:rPr>
              <w:t>ui</w:t>
            </w:r>
            <w:proofErr w:type="spellEnd"/>
          </w:p>
        </w:tc>
        <w:tc>
          <w:tcPr>
            <w:tcW w:w="846" w:type="dxa"/>
            <w:shd w:val="clear" w:color="auto" w:fill="D9E2F3" w:themeFill="accent1" w:themeFillTint="33"/>
          </w:tcPr>
          <w:p w14:paraId="780353A1" w14:textId="77777777" w:rsidR="00287FEB" w:rsidRPr="00B432FA" w:rsidRDefault="00287FEB" w:rsidP="00B47AAA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proofErr w:type="spellStart"/>
            <w:r w:rsidRPr="00B432FA">
              <w:rPr>
                <w:rFonts w:ascii="黑体" w:hAnsi="黑体" w:hint="eastAsia"/>
                <w:sz w:val="21"/>
              </w:rPr>
              <w:t>o</w:t>
            </w:r>
            <w:r w:rsidRPr="00B432FA">
              <w:rPr>
                <w:rFonts w:ascii="黑体" w:hAnsi="黑体"/>
                <w:sz w:val="21"/>
              </w:rPr>
              <w:t>ri</w:t>
            </w:r>
            <w:proofErr w:type="spellEnd"/>
          </w:p>
        </w:tc>
        <w:tc>
          <w:tcPr>
            <w:tcW w:w="951" w:type="dxa"/>
            <w:shd w:val="clear" w:color="auto" w:fill="D9E2F3" w:themeFill="accent1" w:themeFillTint="33"/>
          </w:tcPr>
          <w:p w14:paraId="32AC5182" w14:textId="77777777" w:rsidR="00287FEB" w:rsidRPr="00B432FA" w:rsidRDefault="00287FEB" w:rsidP="00B47AAA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proofErr w:type="spellStart"/>
            <w:r w:rsidRPr="00B432FA">
              <w:rPr>
                <w:rFonts w:ascii="黑体" w:hAnsi="黑体" w:hint="eastAsia"/>
                <w:sz w:val="21"/>
              </w:rPr>
              <w:t>n</w:t>
            </w:r>
            <w:r w:rsidRPr="00B432FA">
              <w:rPr>
                <w:rFonts w:ascii="黑体" w:hAnsi="黑体"/>
                <w:sz w:val="21"/>
              </w:rPr>
              <w:t>op</w:t>
            </w:r>
            <w:proofErr w:type="spellEnd"/>
          </w:p>
        </w:tc>
        <w:tc>
          <w:tcPr>
            <w:tcW w:w="846" w:type="dxa"/>
            <w:shd w:val="clear" w:color="auto" w:fill="D9E2F3" w:themeFill="accent1" w:themeFillTint="33"/>
          </w:tcPr>
          <w:p w14:paraId="17BFB22F" w14:textId="77777777" w:rsidR="00287FEB" w:rsidRPr="00B432FA" w:rsidRDefault="00287FEB" w:rsidP="00B47AAA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 w:hint="eastAsia"/>
                <w:sz w:val="21"/>
              </w:rPr>
              <w:t>j</w:t>
            </w:r>
            <w:r>
              <w:rPr>
                <w:rFonts w:ascii="黑体" w:hAnsi="黑体"/>
                <w:sz w:val="21"/>
              </w:rPr>
              <w:t>al</w:t>
            </w:r>
            <w:proofErr w:type="spellEnd"/>
          </w:p>
        </w:tc>
        <w:tc>
          <w:tcPr>
            <w:tcW w:w="846" w:type="dxa"/>
            <w:shd w:val="clear" w:color="auto" w:fill="D9E2F3" w:themeFill="accent1" w:themeFillTint="33"/>
          </w:tcPr>
          <w:p w14:paraId="2A02B8BA" w14:textId="44BAD427" w:rsidR="00287FEB" w:rsidRDefault="00287FEB" w:rsidP="00B47AAA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 w:hint="eastAsia"/>
                <w:sz w:val="21"/>
              </w:rPr>
              <w:t>a</w:t>
            </w:r>
            <w:r>
              <w:rPr>
                <w:rFonts w:ascii="黑体" w:hAnsi="黑体"/>
                <w:sz w:val="21"/>
              </w:rPr>
              <w:t>ddu</w:t>
            </w:r>
            <w:proofErr w:type="spellEnd"/>
          </w:p>
        </w:tc>
        <w:tc>
          <w:tcPr>
            <w:tcW w:w="846" w:type="dxa"/>
            <w:shd w:val="clear" w:color="auto" w:fill="D9E2F3" w:themeFill="accent1" w:themeFillTint="33"/>
          </w:tcPr>
          <w:p w14:paraId="7EBA6ABC" w14:textId="6DD9C7CB" w:rsidR="00287FEB" w:rsidRDefault="00287FEB" w:rsidP="00B47AAA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 w:hint="eastAsia"/>
                <w:sz w:val="21"/>
              </w:rPr>
              <w:t>s</w:t>
            </w:r>
            <w:r>
              <w:rPr>
                <w:rFonts w:ascii="黑体" w:hAnsi="黑体"/>
                <w:sz w:val="21"/>
              </w:rPr>
              <w:t>ubu</w:t>
            </w:r>
            <w:proofErr w:type="spellEnd"/>
          </w:p>
        </w:tc>
        <w:tc>
          <w:tcPr>
            <w:tcW w:w="846" w:type="dxa"/>
            <w:shd w:val="clear" w:color="auto" w:fill="D9E2F3" w:themeFill="accent1" w:themeFillTint="33"/>
          </w:tcPr>
          <w:p w14:paraId="5C8A7E6A" w14:textId="6B17ED29" w:rsidR="00287FEB" w:rsidRDefault="00287FEB" w:rsidP="00B47AAA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proofErr w:type="spellStart"/>
            <w:r>
              <w:rPr>
                <w:rFonts w:ascii="黑体" w:hAnsi="黑体" w:hint="eastAsia"/>
                <w:sz w:val="21"/>
              </w:rPr>
              <w:t>j</w:t>
            </w:r>
            <w:r>
              <w:rPr>
                <w:rFonts w:ascii="黑体" w:hAnsi="黑体"/>
                <w:sz w:val="21"/>
              </w:rPr>
              <w:t>r</w:t>
            </w:r>
            <w:proofErr w:type="spellEnd"/>
          </w:p>
        </w:tc>
      </w:tr>
      <w:tr w:rsidR="00B151D6" w:rsidRPr="00B432FA" w14:paraId="026E92EB" w14:textId="4820A078" w:rsidTr="00B151D6">
        <w:trPr>
          <w:trHeight w:hRule="exact" w:val="510"/>
        </w:trPr>
        <w:tc>
          <w:tcPr>
            <w:tcW w:w="1581" w:type="dxa"/>
            <w:shd w:val="clear" w:color="auto" w:fill="D9E2F3" w:themeFill="accent1" w:themeFillTint="33"/>
          </w:tcPr>
          <w:p w14:paraId="5B09C866" w14:textId="4A3DC878" w:rsidR="00287FEB" w:rsidRPr="00B432FA" w:rsidRDefault="00B151D6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Op</w:t>
            </w:r>
          </w:p>
        </w:tc>
        <w:tc>
          <w:tcPr>
            <w:tcW w:w="846" w:type="dxa"/>
          </w:tcPr>
          <w:p w14:paraId="10643B5A" w14:textId="338AA51C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  <w:r w:rsidR="00B151D6">
              <w:rPr>
                <w:rFonts w:ascii="黑体" w:hAnsi="黑体"/>
                <w:sz w:val="21"/>
              </w:rPr>
              <w:t>00011</w:t>
            </w:r>
          </w:p>
        </w:tc>
        <w:tc>
          <w:tcPr>
            <w:tcW w:w="846" w:type="dxa"/>
          </w:tcPr>
          <w:p w14:paraId="7045B293" w14:textId="1138EDE2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  <w:r w:rsidR="00B151D6">
              <w:rPr>
                <w:rFonts w:ascii="黑体" w:hAnsi="黑体"/>
                <w:sz w:val="21"/>
              </w:rPr>
              <w:t>01011</w:t>
            </w:r>
          </w:p>
        </w:tc>
        <w:tc>
          <w:tcPr>
            <w:tcW w:w="846" w:type="dxa"/>
          </w:tcPr>
          <w:p w14:paraId="3CE0AB29" w14:textId="5E5DB794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="00B151D6">
              <w:rPr>
                <w:rFonts w:ascii="黑体" w:hAnsi="黑体"/>
                <w:sz w:val="21"/>
              </w:rPr>
              <w:t>00100</w:t>
            </w:r>
          </w:p>
        </w:tc>
        <w:tc>
          <w:tcPr>
            <w:tcW w:w="846" w:type="dxa"/>
          </w:tcPr>
          <w:p w14:paraId="1213242E" w14:textId="6CFA0334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="00B151D6">
              <w:rPr>
                <w:rFonts w:ascii="黑体" w:hAnsi="黑体"/>
                <w:sz w:val="21"/>
              </w:rPr>
              <w:t>01111</w:t>
            </w:r>
          </w:p>
        </w:tc>
        <w:tc>
          <w:tcPr>
            <w:tcW w:w="846" w:type="dxa"/>
          </w:tcPr>
          <w:p w14:paraId="035FBBDA" w14:textId="62460379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="00B151D6">
              <w:rPr>
                <w:rFonts w:ascii="黑体" w:hAnsi="黑体"/>
                <w:sz w:val="21"/>
              </w:rPr>
              <w:t>01101</w:t>
            </w:r>
          </w:p>
        </w:tc>
        <w:tc>
          <w:tcPr>
            <w:tcW w:w="951" w:type="dxa"/>
          </w:tcPr>
          <w:p w14:paraId="0AB64415" w14:textId="27A6AE99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="00B151D6">
              <w:rPr>
                <w:rFonts w:ascii="黑体" w:hAnsi="黑体"/>
                <w:sz w:val="21"/>
              </w:rPr>
              <w:t>000000</w:t>
            </w:r>
          </w:p>
        </w:tc>
        <w:tc>
          <w:tcPr>
            <w:tcW w:w="846" w:type="dxa"/>
          </w:tcPr>
          <w:p w14:paraId="0D5EA1B7" w14:textId="5146C0F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  <w:r w:rsidR="00B151D6">
              <w:rPr>
                <w:rFonts w:ascii="黑体" w:hAnsi="黑体"/>
                <w:sz w:val="21"/>
              </w:rPr>
              <w:t>00011</w:t>
            </w:r>
          </w:p>
        </w:tc>
        <w:tc>
          <w:tcPr>
            <w:tcW w:w="846" w:type="dxa"/>
          </w:tcPr>
          <w:p w14:paraId="49BFE1AC" w14:textId="47AAA9FE" w:rsidR="00287FEB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0</w:t>
            </w:r>
            <w:r w:rsidR="00B151D6">
              <w:rPr>
                <w:rFonts w:ascii="黑体" w:hAnsi="黑体"/>
                <w:sz w:val="21"/>
              </w:rPr>
              <w:t>00000</w:t>
            </w:r>
          </w:p>
        </w:tc>
        <w:tc>
          <w:tcPr>
            <w:tcW w:w="846" w:type="dxa"/>
          </w:tcPr>
          <w:p w14:paraId="4BF1799C" w14:textId="674C4613" w:rsidR="00287FEB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0</w:t>
            </w:r>
            <w:r w:rsidR="00B151D6">
              <w:rPr>
                <w:rFonts w:ascii="黑体" w:hAnsi="黑体"/>
                <w:sz w:val="21"/>
              </w:rPr>
              <w:t>00000</w:t>
            </w:r>
          </w:p>
        </w:tc>
        <w:tc>
          <w:tcPr>
            <w:tcW w:w="846" w:type="dxa"/>
          </w:tcPr>
          <w:p w14:paraId="26B8EE04" w14:textId="6FF7B21F" w:rsidR="00287FEB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0</w:t>
            </w:r>
            <w:r w:rsidR="00B151D6">
              <w:rPr>
                <w:rFonts w:ascii="黑体" w:hAnsi="黑体"/>
                <w:sz w:val="21"/>
              </w:rPr>
              <w:t>00000</w:t>
            </w:r>
          </w:p>
        </w:tc>
      </w:tr>
      <w:tr w:rsidR="00B151D6" w:rsidRPr="00B432FA" w14:paraId="4D438E24" w14:textId="77777777" w:rsidTr="00B151D6">
        <w:trPr>
          <w:trHeight w:hRule="exact" w:val="510"/>
        </w:trPr>
        <w:tc>
          <w:tcPr>
            <w:tcW w:w="1581" w:type="dxa"/>
            <w:shd w:val="clear" w:color="auto" w:fill="D9E2F3" w:themeFill="accent1" w:themeFillTint="33"/>
          </w:tcPr>
          <w:p w14:paraId="7F3539FD" w14:textId="4E939A99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Func5</w:t>
            </w:r>
          </w:p>
        </w:tc>
        <w:tc>
          <w:tcPr>
            <w:tcW w:w="846" w:type="dxa"/>
          </w:tcPr>
          <w:p w14:paraId="37FEA99A" w14:textId="0E55A218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</w:p>
        </w:tc>
        <w:tc>
          <w:tcPr>
            <w:tcW w:w="846" w:type="dxa"/>
          </w:tcPr>
          <w:p w14:paraId="3FBD5B2D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</w:p>
        </w:tc>
        <w:tc>
          <w:tcPr>
            <w:tcW w:w="846" w:type="dxa"/>
          </w:tcPr>
          <w:p w14:paraId="5E5FAC35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</w:p>
        </w:tc>
        <w:tc>
          <w:tcPr>
            <w:tcW w:w="846" w:type="dxa"/>
          </w:tcPr>
          <w:p w14:paraId="175E4573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</w:p>
        </w:tc>
        <w:tc>
          <w:tcPr>
            <w:tcW w:w="846" w:type="dxa"/>
          </w:tcPr>
          <w:p w14:paraId="169AF83D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</w:p>
        </w:tc>
        <w:tc>
          <w:tcPr>
            <w:tcW w:w="951" w:type="dxa"/>
          </w:tcPr>
          <w:p w14:paraId="5231FD1F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</w:p>
        </w:tc>
        <w:tc>
          <w:tcPr>
            <w:tcW w:w="846" w:type="dxa"/>
          </w:tcPr>
          <w:p w14:paraId="62C87A9B" w14:textId="77777777" w:rsidR="005470F5" w:rsidRDefault="005470F5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</w:p>
        </w:tc>
        <w:tc>
          <w:tcPr>
            <w:tcW w:w="846" w:type="dxa"/>
          </w:tcPr>
          <w:p w14:paraId="40147F2D" w14:textId="61C01288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  <w:r w:rsidR="00B151D6">
              <w:rPr>
                <w:rFonts w:ascii="黑体" w:hAnsi="黑体"/>
                <w:sz w:val="21"/>
              </w:rPr>
              <w:t>00001</w:t>
            </w:r>
          </w:p>
        </w:tc>
        <w:tc>
          <w:tcPr>
            <w:tcW w:w="846" w:type="dxa"/>
          </w:tcPr>
          <w:p w14:paraId="6D5FA647" w14:textId="3292C98C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  <w:r w:rsidR="00B151D6">
              <w:rPr>
                <w:rFonts w:ascii="黑体" w:hAnsi="黑体"/>
                <w:sz w:val="21"/>
              </w:rPr>
              <w:t>00011</w:t>
            </w:r>
          </w:p>
        </w:tc>
        <w:tc>
          <w:tcPr>
            <w:tcW w:w="846" w:type="dxa"/>
          </w:tcPr>
          <w:p w14:paraId="097AF632" w14:textId="3E02E9F2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  <w:r w:rsidR="00B151D6">
              <w:rPr>
                <w:rFonts w:ascii="黑体" w:hAnsi="黑体"/>
                <w:sz w:val="21"/>
              </w:rPr>
              <w:t>01000</w:t>
            </w:r>
          </w:p>
        </w:tc>
      </w:tr>
      <w:tr w:rsidR="00B151D6" w:rsidRPr="00B432FA" w14:paraId="10C8AA26" w14:textId="05A513E9" w:rsidTr="00B151D6">
        <w:trPr>
          <w:trHeight w:hRule="exact" w:val="510"/>
        </w:trPr>
        <w:tc>
          <w:tcPr>
            <w:tcW w:w="1581" w:type="dxa"/>
            <w:shd w:val="clear" w:color="auto" w:fill="D9E2F3" w:themeFill="accent1" w:themeFillTint="33"/>
          </w:tcPr>
          <w:p w14:paraId="536B395F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proofErr w:type="spellStart"/>
            <w:r w:rsidRPr="00B432FA">
              <w:rPr>
                <w:rFonts w:ascii="黑体" w:hAnsi="黑体" w:hint="eastAsia"/>
                <w:sz w:val="21"/>
              </w:rPr>
              <w:t>R</w:t>
            </w:r>
            <w:r w:rsidRPr="00B432FA">
              <w:rPr>
                <w:rFonts w:ascii="黑体" w:hAnsi="黑体"/>
                <w:sz w:val="21"/>
              </w:rPr>
              <w:t>egDst</w:t>
            </w:r>
            <w:proofErr w:type="spellEnd"/>
            <w:r>
              <w:rPr>
                <w:rFonts w:ascii="黑体" w:hAnsi="黑体"/>
                <w:sz w:val="21"/>
              </w:rPr>
              <w:t>[1:0]</w:t>
            </w:r>
          </w:p>
        </w:tc>
        <w:tc>
          <w:tcPr>
            <w:tcW w:w="846" w:type="dxa"/>
          </w:tcPr>
          <w:p w14:paraId="29C49E7F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</w:t>
            </w: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770139F6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</w:t>
            </w: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846" w:type="dxa"/>
          </w:tcPr>
          <w:p w14:paraId="05198BAE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</w:t>
            </w: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846" w:type="dxa"/>
          </w:tcPr>
          <w:p w14:paraId="401048AF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</w:t>
            </w: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4BC13D70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</w:t>
            </w: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951" w:type="dxa"/>
          </w:tcPr>
          <w:p w14:paraId="4F5EBFB0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x</w:t>
            </w: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846" w:type="dxa"/>
          </w:tcPr>
          <w:p w14:paraId="00ECA027" w14:textId="77777777" w:rsidR="00287FEB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  <w:r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846" w:type="dxa"/>
          </w:tcPr>
          <w:p w14:paraId="47A5FC09" w14:textId="79BA3604" w:rsidR="00287FEB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  <w:r>
              <w:rPr>
                <w:rFonts w:ascii="黑体" w:hAnsi="黑体"/>
                <w:sz w:val="21"/>
              </w:rPr>
              <w:t>1</w:t>
            </w:r>
          </w:p>
        </w:tc>
        <w:tc>
          <w:tcPr>
            <w:tcW w:w="846" w:type="dxa"/>
          </w:tcPr>
          <w:p w14:paraId="3B337142" w14:textId="0DED5034" w:rsidR="00287FEB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  <w:r>
              <w:rPr>
                <w:rFonts w:ascii="黑体" w:hAnsi="黑体"/>
                <w:sz w:val="21"/>
              </w:rPr>
              <w:t>1</w:t>
            </w:r>
          </w:p>
        </w:tc>
        <w:tc>
          <w:tcPr>
            <w:tcW w:w="846" w:type="dxa"/>
          </w:tcPr>
          <w:p w14:paraId="28F98E43" w14:textId="2B72E145" w:rsidR="00287FEB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  <w:r>
              <w:rPr>
                <w:rFonts w:ascii="黑体" w:hAnsi="黑体"/>
                <w:sz w:val="21"/>
              </w:rPr>
              <w:t>1</w:t>
            </w:r>
          </w:p>
        </w:tc>
      </w:tr>
      <w:tr w:rsidR="00B151D6" w:rsidRPr="00B432FA" w14:paraId="59C360FB" w14:textId="08D37829" w:rsidTr="00B151D6">
        <w:trPr>
          <w:trHeight w:hRule="exact" w:val="510"/>
        </w:trPr>
        <w:tc>
          <w:tcPr>
            <w:tcW w:w="1581" w:type="dxa"/>
            <w:shd w:val="clear" w:color="auto" w:fill="D9E2F3" w:themeFill="accent1" w:themeFillTint="33"/>
          </w:tcPr>
          <w:p w14:paraId="7D342D33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proofErr w:type="spellStart"/>
            <w:r w:rsidRPr="00B432FA">
              <w:rPr>
                <w:rFonts w:ascii="黑体" w:hAnsi="黑体" w:hint="eastAsia"/>
                <w:sz w:val="21"/>
              </w:rPr>
              <w:t>A</w:t>
            </w:r>
            <w:r w:rsidRPr="00B432FA">
              <w:rPr>
                <w:rFonts w:ascii="黑体" w:hAnsi="黑体"/>
                <w:sz w:val="21"/>
              </w:rPr>
              <w:t>LUSrc</w:t>
            </w:r>
            <w:proofErr w:type="spellEnd"/>
          </w:p>
        </w:tc>
        <w:tc>
          <w:tcPr>
            <w:tcW w:w="846" w:type="dxa"/>
          </w:tcPr>
          <w:p w14:paraId="64F37607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46" w:type="dxa"/>
          </w:tcPr>
          <w:p w14:paraId="6B03CE0C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46" w:type="dxa"/>
          </w:tcPr>
          <w:p w14:paraId="0C048498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245F73CB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846" w:type="dxa"/>
          </w:tcPr>
          <w:p w14:paraId="7CE9EB8A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951" w:type="dxa"/>
          </w:tcPr>
          <w:p w14:paraId="34FE0133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846" w:type="dxa"/>
          </w:tcPr>
          <w:p w14:paraId="0F80C2F1" w14:textId="6F44EC04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846" w:type="dxa"/>
          </w:tcPr>
          <w:p w14:paraId="5B4165CF" w14:textId="77B729CA" w:rsidR="00287FEB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14E38168" w14:textId="642A8273" w:rsidR="00287FEB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33B56BE0" w14:textId="7138E7D5" w:rsidR="00287FEB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</w:tr>
      <w:tr w:rsidR="00B151D6" w:rsidRPr="00B432FA" w14:paraId="78E19494" w14:textId="51F845F1" w:rsidTr="00B151D6">
        <w:trPr>
          <w:trHeight w:hRule="exact" w:val="510"/>
        </w:trPr>
        <w:tc>
          <w:tcPr>
            <w:tcW w:w="1581" w:type="dxa"/>
            <w:shd w:val="clear" w:color="auto" w:fill="D9E2F3" w:themeFill="accent1" w:themeFillTint="33"/>
          </w:tcPr>
          <w:p w14:paraId="376C5753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proofErr w:type="spellStart"/>
            <w:r w:rsidRPr="00B432FA">
              <w:rPr>
                <w:rFonts w:ascii="黑体" w:hAnsi="黑体" w:hint="eastAsia"/>
                <w:sz w:val="21"/>
              </w:rPr>
              <w:t>R</w:t>
            </w:r>
            <w:r w:rsidRPr="00B432FA">
              <w:rPr>
                <w:rFonts w:ascii="黑体" w:hAnsi="黑体"/>
                <w:sz w:val="21"/>
              </w:rPr>
              <w:t>egWrite</w:t>
            </w:r>
            <w:proofErr w:type="spellEnd"/>
          </w:p>
        </w:tc>
        <w:tc>
          <w:tcPr>
            <w:tcW w:w="846" w:type="dxa"/>
          </w:tcPr>
          <w:p w14:paraId="1AB7F626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46" w:type="dxa"/>
          </w:tcPr>
          <w:p w14:paraId="1E6ADF88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050E2213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0A3DF930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46" w:type="dxa"/>
          </w:tcPr>
          <w:p w14:paraId="068D6874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951" w:type="dxa"/>
          </w:tcPr>
          <w:p w14:paraId="79ECDE96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846" w:type="dxa"/>
          </w:tcPr>
          <w:p w14:paraId="0F242664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46" w:type="dxa"/>
          </w:tcPr>
          <w:p w14:paraId="46BF58C5" w14:textId="48CB31C7" w:rsidR="00287FEB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46" w:type="dxa"/>
          </w:tcPr>
          <w:p w14:paraId="438C1E16" w14:textId="4DDB7262" w:rsidR="00287FEB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46" w:type="dxa"/>
          </w:tcPr>
          <w:p w14:paraId="3CA01906" w14:textId="2F22D96E" w:rsidR="00287FEB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</w:tr>
      <w:tr w:rsidR="00B151D6" w:rsidRPr="00B432FA" w14:paraId="772EB7D0" w14:textId="64ECD94A" w:rsidTr="00B151D6">
        <w:trPr>
          <w:trHeight w:hRule="exact" w:val="510"/>
        </w:trPr>
        <w:tc>
          <w:tcPr>
            <w:tcW w:w="1581" w:type="dxa"/>
            <w:shd w:val="clear" w:color="auto" w:fill="D9E2F3" w:themeFill="accent1" w:themeFillTint="33"/>
          </w:tcPr>
          <w:p w14:paraId="010DF232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proofErr w:type="spellStart"/>
            <w:r w:rsidRPr="00B432FA">
              <w:rPr>
                <w:rFonts w:ascii="黑体" w:hAnsi="黑体" w:hint="eastAsia"/>
                <w:sz w:val="21"/>
              </w:rPr>
              <w:t>M</w:t>
            </w:r>
            <w:r w:rsidRPr="00B432FA">
              <w:rPr>
                <w:rFonts w:ascii="黑体" w:hAnsi="黑体"/>
                <w:sz w:val="21"/>
              </w:rPr>
              <w:t>emRead</w:t>
            </w:r>
            <w:proofErr w:type="spellEnd"/>
          </w:p>
        </w:tc>
        <w:tc>
          <w:tcPr>
            <w:tcW w:w="846" w:type="dxa"/>
          </w:tcPr>
          <w:p w14:paraId="204C9E02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46" w:type="dxa"/>
          </w:tcPr>
          <w:p w14:paraId="36568556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304604D4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09340D3D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2CEC96EE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951" w:type="dxa"/>
          </w:tcPr>
          <w:p w14:paraId="0B670407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846" w:type="dxa"/>
          </w:tcPr>
          <w:p w14:paraId="0A1232AC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3B39892E" w14:textId="364181D3" w:rsidR="00287FEB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34D3E37B" w14:textId="76BFF60F" w:rsidR="00287FEB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6D58CB1D" w14:textId="66FC1EF6" w:rsidR="00287FEB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</w:tr>
      <w:tr w:rsidR="00B151D6" w:rsidRPr="00B432FA" w14:paraId="64FB1529" w14:textId="02751292" w:rsidTr="00B151D6">
        <w:trPr>
          <w:trHeight w:hRule="exact" w:val="510"/>
        </w:trPr>
        <w:tc>
          <w:tcPr>
            <w:tcW w:w="1581" w:type="dxa"/>
            <w:shd w:val="clear" w:color="auto" w:fill="D9E2F3" w:themeFill="accent1" w:themeFillTint="33"/>
          </w:tcPr>
          <w:p w14:paraId="564EA3C4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proofErr w:type="spellStart"/>
            <w:r w:rsidRPr="00B432FA">
              <w:rPr>
                <w:rFonts w:ascii="黑体" w:hAnsi="黑体" w:hint="eastAsia"/>
                <w:sz w:val="21"/>
              </w:rPr>
              <w:t>M</w:t>
            </w:r>
            <w:r w:rsidRPr="00B432FA">
              <w:rPr>
                <w:rFonts w:ascii="黑体" w:hAnsi="黑体"/>
                <w:sz w:val="21"/>
              </w:rPr>
              <w:t>emWrite</w:t>
            </w:r>
            <w:proofErr w:type="spellEnd"/>
          </w:p>
        </w:tc>
        <w:tc>
          <w:tcPr>
            <w:tcW w:w="846" w:type="dxa"/>
          </w:tcPr>
          <w:p w14:paraId="2FF28503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05E57F36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46" w:type="dxa"/>
          </w:tcPr>
          <w:p w14:paraId="504DFA28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5A82AB91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61FCCE1D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951" w:type="dxa"/>
          </w:tcPr>
          <w:p w14:paraId="3A7C12B7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846" w:type="dxa"/>
          </w:tcPr>
          <w:p w14:paraId="44E6CAB3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0E60E617" w14:textId="0A1E5006" w:rsidR="00287FEB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5DB56549" w14:textId="3D4FA332" w:rsidR="00287FEB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60562867" w14:textId="713CA093" w:rsidR="00287FEB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</w:tr>
      <w:tr w:rsidR="00B151D6" w:rsidRPr="00B432FA" w14:paraId="7CAEA29B" w14:textId="6458EE8E" w:rsidTr="00B151D6">
        <w:trPr>
          <w:trHeight w:hRule="exact" w:val="510"/>
        </w:trPr>
        <w:tc>
          <w:tcPr>
            <w:tcW w:w="1581" w:type="dxa"/>
            <w:shd w:val="clear" w:color="auto" w:fill="D9E2F3" w:themeFill="accent1" w:themeFillTint="33"/>
          </w:tcPr>
          <w:p w14:paraId="0F67A176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proofErr w:type="spellStart"/>
            <w:r w:rsidRPr="00B432FA">
              <w:rPr>
                <w:rFonts w:ascii="黑体" w:hAnsi="黑体" w:hint="eastAsia"/>
                <w:sz w:val="21"/>
              </w:rPr>
              <w:t>M</w:t>
            </w:r>
            <w:r w:rsidRPr="00B432FA">
              <w:rPr>
                <w:rFonts w:ascii="黑体" w:hAnsi="黑体"/>
                <w:sz w:val="21"/>
              </w:rPr>
              <w:t>emToReg</w:t>
            </w:r>
            <w:proofErr w:type="spellEnd"/>
            <w:r w:rsidRPr="00B432FA">
              <w:rPr>
                <w:rFonts w:ascii="黑体" w:hAnsi="黑体"/>
                <w:sz w:val="21"/>
              </w:rPr>
              <w:t>[1:0]</w:t>
            </w:r>
          </w:p>
        </w:tc>
        <w:tc>
          <w:tcPr>
            <w:tcW w:w="846" w:type="dxa"/>
          </w:tcPr>
          <w:p w14:paraId="30B646F8" w14:textId="3B92FEC7" w:rsidR="00287FEB" w:rsidRPr="00B432FA" w:rsidRDefault="006E2519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01</w:t>
            </w:r>
          </w:p>
        </w:tc>
        <w:tc>
          <w:tcPr>
            <w:tcW w:w="846" w:type="dxa"/>
          </w:tcPr>
          <w:p w14:paraId="5BCD6EEF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846" w:type="dxa"/>
          </w:tcPr>
          <w:p w14:paraId="7325B4AB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846" w:type="dxa"/>
          </w:tcPr>
          <w:p w14:paraId="0890E8E7" w14:textId="3308FBEB" w:rsidR="00287FEB" w:rsidRPr="00B432FA" w:rsidRDefault="006E2519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  <w:r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846" w:type="dxa"/>
          </w:tcPr>
          <w:p w14:paraId="3A43A53C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951" w:type="dxa"/>
          </w:tcPr>
          <w:p w14:paraId="5026B4EE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  <w:r w:rsidRPr="00B432FA">
              <w:rPr>
                <w:rFonts w:ascii="黑体" w:hAnsi="黑体"/>
                <w:sz w:val="21"/>
              </w:rPr>
              <w:t>x</w:t>
            </w:r>
          </w:p>
        </w:tc>
        <w:tc>
          <w:tcPr>
            <w:tcW w:w="846" w:type="dxa"/>
          </w:tcPr>
          <w:p w14:paraId="77F7E8E5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11</w:t>
            </w:r>
          </w:p>
        </w:tc>
        <w:tc>
          <w:tcPr>
            <w:tcW w:w="846" w:type="dxa"/>
          </w:tcPr>
          <w:p w14:paraId="45C0A927" w14:textId="47F0BDE3" w:rsidR="00287FEB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846" w:type="dxa"/>
          </w:tcPr>
          <w:p w14:paraId="55D1FD6B" w14:textId="333497D9" w:rsidR="00287FEB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846" w:type="dxa"/>
          </w:tcPr>
          <w:p w14:paraId="42C4A716" w14:textId="0F23E492" w:rsidR="00287FEB" w:rsidRDefault="006E2519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xx</w:t>
            </w:r>
          </w:p>
        </w:tc>
      </w:tr>
      <w:tr w:rsidR="00B151D6" w:rsidRPr="00B432FA" w14:paraId="389356C4" w14:textId="0D4AC73E" w:rsidTr="00B151D6">
        <w:trPr>
          <w:trHeight w:hRule="exact" w:val="510"/>
        </w:trPr>
        <w:tc>
          <w:tcPr>
            <w:tcW w:w="1581" w:type="dxa"/>
            <w:shd w:val="clear" w:color="auto" w:fill="D9E2F3" w:themeFill="accent1" w:themeFillTint="33"/>
          </w:tcPr>
          <w:p w14:paraId="52A1199B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proofErr w:type="spellStart"/>
            <w:r w:rsidRPr="00B432FA">
              <w:rPr>
                <w:rFonts w:ascii="黑体" w:hAnsi="黑体" w:hint="eastAsia"/>
                <w:sz w:val="21"/>
              </w:rPr>
              <w:t>E</w:t>
            </w:r>
            <w:r w:rsidRPr="00B432FA">
              <w:rPr>
                <w:rFonts w:ascii="黑体" w:hAnsi="黑体"/>
                <w:sz w:val="21"/>
              </w:rPr>
              <w:t>XTOp</w:t>
            </w:r>
            <w:proofErr w:type="spellEnd"/>
          </w:p>
        </w:tc>
        <w:tc>
          <w:tcPr>
            <w:tcW w:w="846" w:type="dxa"/>
          </w:tcPr>
          <w:p w14:paraId="49E65F2A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25DDB1D7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44FC47F1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1D60C34B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2430C673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951" w:type="dxa"/>
          </w:tcPr>
          <w:p w14:paraId="7E39F813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846" w:type="dxa"/>
          </w:tcPr>
          <w:p w14:paraId="10EEE9FD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846" w:type="dxa"/>
          </w:tcPr>
          <w:p w14:paraId="4D4250EF" w14:textId="79B180C8" w:rsidR="00287FEB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6D813844" w14:textId="03B21BC7" w:rsidR="00287FEB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46" w:type="dxa"/>
          </w:tcPr>
          <w:p w14:paraId="08CA5D9C" w14:textId="3467B9A5" w:rsidR="00287FEB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</w:tr>
      <w:tr w:rsidR="00B151D6" w:rsidRPr="00B432FA" w14:paraId="2F64101D" w14:textId="5675D31B" w:rsidTr="00B151D6">
        <w:trPr>
          <w:trHeight w:hRule="exact" w:val="510"/>
        </w:trPr>
        <w:tc>
          <w:tcPr>
            <w:tcW w:w="1581" w:type="dxa"/>
            <w:shd w:val="clear" w:color="auto" w:fill="D9E2F3" w:themeFill="accent1" w:themeFillTint="33"/>
          </w:tcPr>
          <w:p w14:paraId="07747E77" w14:textId="787E8B04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B</w:t>
            </w:r>
            <w:r w:rsidRPr="00B432FA">
              <w:rPr>
                <w:rFonts w:ascii="黑体" w:hAnsi="黑体"/>
                <w:sz w:val="21"/>
              </w:rPr>
              <w:t>ranch</w:t>
            </w:r>
            <w:r w:rsidR="006E2519">
              <w:rPr>
                <w:rFonts w:ascii="黑体" w:hAnsi="黑体"/>
                <w:sz w:val="21"/>
              </w:rPr>
              <w:t>[1:0]</w:t>
            </w:r>
          </w:p>
        </w:tc>
        <w:tc>
          <w:tcPr>
            <w:tcW w:w="846" w:type="dxa"/>
          </w:tcPr>
          <w:p w14:paraId="599916AF" w14:textId="3CD513BE" w:rsidR="00287FEB" w:rsidRPr="00B432FA" w:rsidRDefault="006E2519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00</w:t>
            </w:r>
          </w:p>
        </w:tc>
        <w:tc>
          <w:tcPr>
            <w:tcW w:w="846" w:type="dxa"/>
          </w:tcPr>
          <w:p w14:paraId="61082AE3" w14:textId="7817300B" w:rsidR="00287FEB" w:rsidRPr="00B432FA" w:rsidRDefault="006E2519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00</w:t>
            </w:r>
          </w:p>
        </w:tc>
        <w:tc>
          <w:tcPr>
            <w:tcW w:w="846" w:type="dxa"/>
          </w:tcPr>
          <w:p w14:paraId="11623536" w14:textId="028E678E" w:rsidR="00287FEB" w:rsidRPr="00B432FA" w:rsidRDefault="006E2519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01/00</w:t>
            </w:r>
          </w:p>
        </w:tc>
        <w:tc>
          <w:tcPr>
            <w:tcW w:w="846" w:type="dxa"/>
          </w:tcPr>
          <w:p w14:paraId="7FA01DEC" w14:textId="1EF7592E" w:rsidR="00287FEB" w:rsidRPr="00B432FA" w:rsidRDefault="006E2519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00</w:t>
            </w:r>
          </w:p>
        </w:tc>
        <w:tc>
          <w:tcPr>
            <w:tcW w:w="846" w:type="dxa"/>
          </w:tcPr>
          <w:p w14:paraId="3CA8E79D" w14:textId="2C275B33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="006E2519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951" w:type="dxa"/>
          </w:tcPr>
          <w:p w14:paraId="36CA35B2" w14:textId="7F17C4E1" w:rsidR="00287FEB" w:rsidRPr="00B432FA" w:rsidRDefault="006E2519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00</w:t>
            </w:r>
          </w:p>
        </w:tc>
        <w:tc>
          <w:tcPr>
            <w:tcW w:w="846" w:type="dxa"/>
          </w:tcPr>
          <w:p w14:paraId="067AC855" w14:textId="045C7FA4" w:rsidR="00287FEB" w:rsidRPr="00B432FA" w:rsidRDefault="006E2519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10</w:t>
            </w:r>
          </w:p>
        </w:tc>
        <w:tc>
          <w:tcPr>
            <w:tcW w:w="846" w:type="dxa"/>
          </w:tcPr>
          <w:p w14:paraId="064A39BD" w14:textId="6B997272" w:rsidR="00287FEB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="006E2519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846" w:type="dxa"/>
          </w:tcPr>
          <w:p w14:paraId="0A7815D4" w14:textId="78C85E45" w:rsidR="00287FEB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="006E2519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846" w:type="dxa"/>
          </w:tcPr>
          <w:p w14:paraId="01309DCF" w14:textId="0DED731C" w:rsidR="00287FEB" w:rsidRDefault="006E2519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11</w:t>
            </w:r>
          </w:p>
        </w:tc>
      </w:tr>
      <w:tr w:rsidR="00B151D6" w:rsidRPr="00B432FA" w14:paraId="309751EA" w14:textId="4122D05C" w:rsidTr="00B151D6">
        <w:trPr>
          <w:trHeight w:hRule="exact" w:val="510"/>
        </w:trPr>
        <w:tc>
          <w:tcPr>
            <w:tcW w:w="1581" w:type="dxa"/>
            <w:shd w:val="clear" w:color="auto" w:fill="D9E2F3" w:themeFill="accent1" w:themeFillTint="33"/>
          </w:tcPr>
          <w:p w14:paraId="2CCAFAF5" w14:textId="06480C95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proofErr w:type="spellStart"/>
            <w:r w:rsidRPr="00B432FA">
              <w:rPr>
                <w:rFonts w:ascii="黑体" w:hAnsi="黑体" w:hint="eastAsia"/>
                <w:sz w:val="21"/>
              </w:rPr>
              <w:t>A</w:t>
            </w:r>
            <w:r w:rsidRPr="00B432FA">
              <w:rPr>
                <w:rFonts w:ascii="黑体" w:hAnsi="黑体"/>
                <w:sz w:val="21"/>
              </w:rPr>
              <w:t>LU</w:t>
            </w:r>
            <w:r w:rsidR="00A52560">
              <w:rPr>
                <w:rFonts w:ascii="黑体" w:hAnsi="黑体"/>
                <w:sz w:val="21"/>
              </w:rPr>
              <w:t>Ctrl</w:t>
            </w:r>
            <w:proofErr w:type="spellEnd"/>
            <w:r w:rsidRPr="00B432FA">
              <w:rPr>
                <w:rFonts w:ascii="黑体" w:hAnsi="黑体"/>
                <w:sz w:val="21"/>
              </w:rPr>
              <w:t>[2:0]</w:t>
            </w:r>
          </w:p>
        </w:tc>
        <w:tc>
          <w:tcPr>
            <w:tcW w:w="846" w:type="dxa"/>
          </w:tcPr>
          <w:p w14:paraId="625F5712" w14:textId="51B7D78C" w:rsidR="00287FEB" w:rsidRPr="00B432FA" w:rsidRDefault="00A52560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</w:t>
            </w:r>
            <w:r w:rsidR="006E2519">
              <w:rPr>
                <w:rFonts w:ascii="黑体" w:hAnsi="黑体"/>
                <w:sz w:val="21"/>
              </w:rPr>
              <w:t>00</w:t>
            </w:r>
          </w:p>
        </w:tc>
        <w:tc>
          <w:tcPr>
            <w:tcW w:w="846" w:type="dxa"/>
          </w:tcPr>
          <w:p w14:paraId="7E9C4366" w14:textId="028E5CF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="006E2519">
              <w:rPr>
                <w:rFonts w:ascii="黑体" w:hAnsi="黑体"/>
                <w:sz w:val="21"/>
              </w:rPr>
              <w:t>00</w:t>
            </w:r>
          </w:p>
        </w:tc>
        <w:tc>
          <w:tcPr>
            <w:tcW w:w="846" w:type="dxa"/>
          </w:tcPr>
          <w:p w14:paraId="4BD2AC8B" w14:textId="3A398E5E" w:rsidR="00287FEB" w:rsidRPr="00B432FA" w:rsidRDefault="006E2519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xxx</w:t>
            </w:r>
          </w:p>
        </w:tc>
        <w:tc>
          <w:tcPr>
            <w:tcW w:w="846" w:type="dxa"/>
          </w:tcPr>
          <w:p w14:paraId="6C324083" w14:textId="1093C31C" w:rsidR="00287FEB" w:rsidRPr="00B432FA" w:rsidRDefault="006E2519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xxx</w:t>
            </w:r>
          </w:p>
        </w:tc>
        <w:tc>
          <w:tcPr>
            <w:tcW w:w="846" w:type="dxa"/>
          </w:tcPr>
          <w:p w14:paraId="5EE1D0A2" w14:textId="791D9179" w:rsidR="00287FEB" w:rsidRPr="00B432FA" w:rsidRDefault="00A52560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00</w:t>
            </w:r>
            <w:r w:rsidR="00287FEB" w:rsidRPr="00B432FA">
              <w:rPr>
                <w:rFonts w:ascii="黑体" w:hAnsi="黑体"/>
                <w:sz w:val="21"/>
              </w:rPr>
              <w:t>1</w:t>
            </w:r>
          </w:p>
        </w:tc>
        <w:tc>
          <w:tcPr>
            <w:tcW w:w="951" w:type="dxa"/>
          </w:tcPr>
          <w:p w14:paraId="180DB830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xxx</w:t>
            </w:r>
          </w:p>
        </w:tc>
        <w:tc>
          <w:tcPr>
            <w:tcW w:w="846" w:type="dxa"/>
          </w:tcPr>
          <w:p w14:paraId="615FBB0A" w14:textId="50FDDEF9" w:rsidR="00287FEB" w:rsidRPr="00B432FA" w:rsidRDefault="006E2519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xxx</w:t>
            </w:r>
          </w:p>
        </w:tc>
        <w:tc>
          <w:tcPr>
            <w:tcW w:w="846" w:type="dxa"/>
          </w:tcPr>
          <w:p w14:paraId="552D28E2" w14:textId="22D6885B" w:rsidR="00287FEB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="006E2519">
              <w:rPr>
                <w:rFonts w:ascii="黑体" w:hAnsi="黑体"/>
                <w:sz w:val="21"/>
              </w:rPr>
              <w:t>00</w:t>
            </w:r>
          </w:p>
        </w:tc>
        <w:tc>
          <w:tcPr>
            <w:tcW w:w="846" w:type="dxa"/>
          </w:tcPr>
          <w:p w14:paraId="1E81ECB7" w14:textId="150114E5" w:rsidR="00287FEB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="006E2519">
              <w:rPr>
                <w:rFonts w:ascii="黑体" w:hAnsi="黑体"/>
                <w:sz w:val="21"/>
              </w:rPr>
              <w:t>0</w:t>
            </w:r>
            <w:r w:rsidR="00A52560">
              <w:rPr>
                <w:rFonts w:ascii="黑体" w:hAnsi="黑体"/>
                <w:sz w:val="21"/>
              </w:rPr>
              <w:t>1</w:t>
            </w:r>
          </w:p>
        </w:tc>
        <w:tc>
          <w:tcPr>
            <w:tcW w:w="846" w:type="dxa"/>
          </w:tcPr>
          <w:p w14:paraId="6FA0422C" w14:textId="4F47F20E" w:rsidR="00287FEB" w:rsidRDefault="006E2519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xxx</w:t>
            </w:r>
          </w:p>
        </w:tc>
      </w:tr>
    </w:tbl>
    <w:p w14:paraId="7EE1D3D9" w14:textId="4779DCA1" w:rsidR="006E2519" w:rsidRDefault="006E2519" w:rsidP="00DA2188">
      <w:pPr>
        <w:pStyle w:val="11"/>
        <w:spacing w:before="240" w:after="240"/>
      </w:pPr>
    </w:p>
    <w:p w14:paraId="2911E7AE" w14:textId="2EF1CADD" w:rsidR="006E2519" w:rsidRDefault="006E2519" w:rsidP="00DA2188">
      <w:pPr>
        <w:pStyle w:val="11"/>
        <w:spacing w:before="240" w:after="240"/>
      </w:pPr>
    </w:p>
    <w:p w14:paraId="0D005329" w14:textId="6082FB53" w:rsidR="006E2519" w:rsidRDefault="006E2519" w:rsidP="00DA2188">
      <w:pPr>
        <w:pStyle w:val="11"/>
        <w:spacing w:before="240" w:after="240"/>
      </w:pPr>
    </w:p>
    <w:p w14:paraId="1BF0782B" w14:textId="733EDB5D" w:rsidR="006E2519" w:rsidRDefault="006E2519" w:rsidP="00DA2188">
      <w:pPr>
        <w:pStyle w:val="11"/>
        <w:spacing w:before="240" w:after="240"/>
      </w:pPr>
    </w:p>
    <w:p w14:paraId="4D728581" w14:textId="77777777" w:rsidR="006E2519" w:rsidRDefault="006E2519" w:rsidP="00DA2188">
      <w:pPr>
        <w:pStyle w:val="11"/>
        <w:spacing w:before="240" w:after="240"/>
        <w:rPr>
          <w:rFonts w:hint="eastAsia"/>
        </w:rPr>
      </w:pPr>
    </w:p>
    <w:p w14:paraId="031493E1" w14:textId="77777777" w:rsidR="006E2519" w:rsidRDefault="006E2519" w:rsidP="00DA2188">
      <w:pPr>
        <w:pStyle w:val="11"/>
        <w:spacing w:before="240" w:after="240"/>
      </w:pPr>
    </w:p>
    <w:p w14:paraId="0C0EFA65" w14:textId="0D7FCB10" w:rsidR="00507064" w:rsidRDefault="00DA2188" w:rsidP="00DA2188">
      <w:pPr>
        <w:pStyle w:val="11"/>
        <w:spacing w:before="240" w:after="240"/>
      </w:pPr>
      <w:r>
        <w:rPr>
          <w:rFonts w:hint="eastAsia"/>
        </w:rPr>
        <w:lastRenderedPageBreak/>
        <w:t>四</w:t>
      </w:r>
      <w:r w:rsidR="006E2519">
        <w:rPr>
          <w:rFonts w:hint="eastAsia"/>
        </w:rPr>
        <w:t>.</w:t>
      </w:r>
      <w:r w:rsidR="006E2519">
        <w:t xml:space="preserve"> </w:t>
      </w:r>
      <w:r w:rsidR="00507064">
        <w:rPr>
          <w:rFonts w:hint="eastAsia"/>
        </w:rPr>
        <w:t>数据通路设计</w:t>
      </w:r>
      <w:r w:rsidR="004A7983">
        <w:rPr>
          <w:rFonts w:hint="eastAsia"/>
        </w:rPr>
        <w:t>及</w:t>
      </w:r>
      <w:proofErr w:type="spellStart"/>
      <w:r w:rsidR="004A7983">
        <w:rPr>
          <w:rFonts w:hint="eastAsia"/>
        </w:rPr>
        <w:t>TestBench</w:t>
      </w:r>
      <w:proofErr w:type="spellEnd"/>
    </w:p>
    <w:p w14:paraId="35A8A459" w14:textId="77777777" w:rsidR="00507064" w:rsidRPr="000072DD" w:rsidRDefault="00507064" w:rsidP="00507064">
      <w:pPr>
        <w:pStyle w:val="a7"/>
        <w:spacing w:before="240" w:after="240"/>
        <w:ind w:firstLine="480"/>
      </w:pPr>
      <w:r>
        <w:rPr>
          <w:rFonts w:hint="eastAsia"/>
        </w:rPr>
        <w:t>数据通路如下</w:t>
      </w:r>
    </w:p>
    <w:tbl>
      <w:tblPr>
        <w:tblW w:w="9950" w:type="dxa"/>
        <w:tblInd w:w="-1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1006"/>
        <w:gridCol w:w="567"/>
        <w:gridCol w:w="515"/>
        <w:gridCol w:w="515"/>
        <w:gridCol w:w="567"/>
        <w:gridCol w:w="1006"/>
        <w:gridCol w:w="743"/>
        <w:gridCol w:w="1401"/>
        <w:gridCol w:w="479"/>
        <w:gridCol w:w="743"/>
        <w:gridCol w:w="724"/>
        <w:gridCol w:w="1094"/>
      </w:tblGrid>
      <w:tr w:rsidR="004A7983" w:rsidRPr="00236EAF" w14:paraId="4A95AF62" w14:textId="77777777" w:rsidTr="004A7983">
        <w:trPr>
          <w:trHeight w:val="435"/>
        </w:trPr>
        <w:tc>
          <w:tcPr>
            <w:tcW w:w="599" w:type="dxa"/>
            <w:vMerge w:val="restart"/>
            <w:shd w:val="clear" w:color="auto" w:fill="D9E2F3" w:themeFill="accent1" w:themeFillTint="33"/>
            <w:noWrap/>
            <w:vAlign w:val="center"/>
            <w:hideMark/>
          </w:tcPr>
          <w:p w14:paraId="21B5B1E4" w14:textId="77777777" w:rsidR="004A7983" w:rsidRPr="00236EAF" w:rsidRDefault="004A7983" w:rsidP="009E0D7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指令</w:t>
            </w:r>
          </w:p>
        </w:tc>
        <w:tc>
          <w:tcPr>
            <w:tcW w:w="1009" w:type="dxa"/>
            <w:vMerge w:val="restart"/>
            <w:shd w:val="clear" w:color="auto" w:fill="D9E2F3" w:themeFill="accent1" w:themeFillTint="33"/>
            <w:noWrap/>
            <w:vAlign w:val="center"/>
            <w:hideMark/>
          </w:tcPr>
          <w:p w14:paraId="1D17221A" w14:textId="77777777" w:rsidR="004A7983" w:rsidRPr="00236EAF" w:rsidRDefault="004A7983" w:rsidP="009E0D7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568" w:type="dxa"/>
            <w:vMerge w:val="restart"/>
            <w:shd w:val="clear" w:color="auto" w:fill="D9E2F3" w:themeFill="accent1" w:themeFillTint="33"/>
            <w:noWrap/>
            <w:vAlign w:val="center"/>
            <w:hideMark/>
          </w:tcPr>
          <w:p w14:paraId="1B83FEFD" w14:textId="77777777" w:rsidR="004A7983" w:rsidRPr="00236EAF" w:rsidRDefault="004A7983" w:rsidP="009E0D7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IM.A</w:t>
            </w:r>
          </w:p>
        </w:tc>
        <w:tc>
          <w:tcPr>
            <w:tcW w:w="2622" w:type="dxa"/>
            <w:gridSpan w:val="4"/>
            <w:shd w:val="clear" w:color="auto" w:fill="D9E2F3" w:themeFill="accent1" w:themeFillTint="33"/>
            <w:noWrap/>
            <w:vAlign w:val="center"/>
            <w:hideMark/>
          </w:tcPr>
          <w:p w14:paraId="31D9E496" w14:textId="77777777" w:rsidR="004A7983" w:rsidRPr="00236EAF" w:rsidRDefault="004A7983" w:rsidP="009E0D7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GRF</w:t>
            </w:r>
          </w:p>
        </w:tc>
        <w:tc>
          <w:tcPr>
            <w:tcW w:w="2187" w:type="dxa"/>
            <w:gridSpan w:val="2"/>
            <w:shd w:val="clear" w:color="auto" w:fill="D9E2F3" w:themeFill="accent1" w:themeFillTint="33"/>
            <w:noWrap/>
            <w:vAlign w:val="center"/>
            <w:hideMark/>
          </w:tcPr>
          <w:p w14:paraId="0F231C92" w14:textId="77777777" w:rsidR="004A7983" w:rsidRPr="00236EAF" w:rsidRDefault="004A7983" w:rsidP="009E0D7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ALU</w:t>
            </w:r>
          </w:p>
        </w:tc>
        <w:tc>
          <w:tcPr>
            <w:tcW w:w="1132" w:type="dxa"/>
            <w:gridSpan w:val="2"/>
            <w:shd w:val="clear" w:color="auto" w:fill="D9E2F3" w:themeFill="accent1" w:themeFillTint="33"/>
            <w:noWrap/>
            <w:vAlign w:val="center"/>
            <w:hideMark/>
          </w:tcPr>
          <w:p w14:paraId="510BCADB" w14:textId="77777777" w:rsidR="004A7983" w:rsidRPr="00236EAF" w:rsidRDefault="004A7983" w:rsidP="009E0D7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DM</w:t>
            </w:r>
          </w:p>
        </w:tc>
        <w:tc>
          <w:tcPr>
            <w:tcW w:w="737" w:type="dxa"/>
            <w:vMerge w:val="restart"/>
            <w:shd w:val="clear" w:color="auto" w:fill="D9E2F3" w:themeFill="accent1" w:themeFillTint="33"/>
            <w:noWrap/>
            <w:vAlign w:val="center"/>
            <w:hideMark/>
          </w:tcPr>
          <w:p w14:paraId="4C7207C7" w14:textId="77777777" w:rsidR="004A7983" w:rsidRPr="00236EAF" w:rsidRDefault="004A7983" w:rsidP="009E0D7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1096" w:type="dxa"/>
            <w:shd w:val="clear" w:color="auto" w:fill="D9E2F3" w:themeFill="accent1" w:themeFillTint="33"/>
          </w:tcPr>
          <w:p w14:paraId="3DBE5A29" w14:textId="77777777" w:rsidR="004A7983" w:rsidRPr="00236EAF" w:rsidRDefault="004A7983" w:rsidP="009E0D7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Shift</w:t>
            </w:r>
          </w:p>
        </w:tc>
      </w:tr>
      <w:tr w:rsidR="004A7983" w:rsidRPr="00236EAF" w14:paraId="62B27856" w14:textId="77777777" w:rsidTr="004A7983">
        <w:trPr>
          <w:trHeight w:val="276"/>
        </w:trPr>
        <w:tc>
          <w:tcPr>
            <w:tcW w:w="599" w:type="dxa"/>
            <w:vMerge/>
            <w:shd w:val="clear" w:color="auto" w:fill="D9E2F3" w:themeFill="accent1" w:themeFillTint="33"/>
            <w:vAlign w:val="center"/>
            <w:hideMark/>
          </w:tcPr>
          <w:p w14:paraId="6B76304B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9" w:type="dxa"/>
            <w:vMerge/>
            <w:shd w:val="clear" w:color="auto" w:fill="D9E2F3" w:themeFill="accent1" w:themeFillTint="33"/>
            <w:vAlign w:val="center"/>
            <w:hideMark/>
          </w:tcPr>
          <w:p w14:paraId="5CD8F769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8" w:type="dxa"/>
            <w:vMerge/>
            <w:shd w:val="clear" w:color="auto" w:fill="D9E2F3" w:themeFill="accent1" w:themeFillTint="33"/>
            <w:vAlign w:val="center"/>
            <w:hideMark/>
          </w:tcPr>
          <w:p w14:paraId="0A9858C8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D9E2F3" w:themeFill="accent1" w:themeFillTint="33"/>
            <w:noWrap/>
            <w:vAlign w:val="center"/>
            <w:hideMark/>
          </w:tcPr>
          <w:p w14:paraId="119297C6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RA1</w:t>
            </w:r>
          </w:p>
        </w:tc>
        <w:tc>
          <w:tcPr>
            <w:tcW w:w="523" w:type="dxa"/>
            <w:shd w:val="clear" w:color="auto" w:fill="D9E2F3" w:themeFill="accent1" w:themeFillTint="33"/>
            <w:noWrap/>
            <w:vAlign w:val="center"/>
            <w:hideMark/>
          </w:tcPr>
          <w:p w14:paraId="3FD5335D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RA2</w:t>
            </w:r>
          </w:p>
        </w:tc>
        <w:tc>
          <w:tcPr>
            <w:tcW w:w="568" w:type="dxa"/>
            <w:shd w:val="clear" w:color="auto" w:fill="D9E2F3" w:themeFill="accent1" w:themeFillTint="33"/>
            <w:noWrap/>
            <w:vAlign w:val="center"/>
            <w:hideMark/>
          </w:tcPr>
          <w:p w14:paraId="7120459B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WA</w:t>
            </w:r>
          </w:p>
        </w:tc>
        <w:tc>
          <w:tcPr>
            <w:tcW w:w="1008" w:type="dxa"/>
            <w:shd w:val="clear" w:color="auto" w:fill="D9E2F3" w:themeFill="accent1" w:themeFillTint="33"/>
            <w:noWrap/>
            <w:vAlign w:val="center"/>
            <w:hideMark/>
          </w:tcPr>
          <w:p w14:paraId="7E1B4ECE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WD</w:t>
            </w:r>
          </w:p>
        </w:tc>
        <w:tc>
          <w:tcPr>
            <w:tcW w:w="756" w:type="dxa"/>
            <w:shd w:val="clear" w:color="auto" w:fill="D9E2F3" w:themeFill="accent1" w:themeFillTint="33"/>
            <w:noWrap/>
            <w:vAlign w:val="center"/>
            <w:hideMark/>
          </w:tcPr>
          <w:p w14:paraId="78AB2CA5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ALU</w:t>
            </w:r>
          </w:p>
        </w:tc>
        <w:tc>
          <w:tcPr>
            <w:tcW w:w="1431" w:type="dxa"/>
            <w:shd w:val="clear" w:color="auto" w:fill="D9E2F3" w:themeFill="accent1" w:themeFillTint="33"/>
            <w:noWrap/>
            <w:vAlign w:val="center"/>
            <w:hideMark/>
          </w:tcPr>
          <w:p w14:paraId="59DCA0DD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376" w:type="dxa"/>
            <w:shd w:val="clear" w:color="auto" w:fill="D9E2F3" w:themeFill="accent1" w:themeFillTint="33"/>
            <w:noWrap/>
            <w:vAlign w:val="center"/>
            <w:hideMark/>
          </w:tcPr>
          <w:p w14:paraId="00141FEC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756" w:type="dxa"/>
            <w:shd w:val="clear" w:color="auto" w:fill="D9E2F3" w:themeFill="accent1" w:themeFillTint="33"/>
            <w:noWrap/>
            <w:vAlign w:val="center"/>
            <w:hideMark/>
          </w:tcPr>
          <w:p w14:paraId="1F1947D9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WD</w:t>
            </w:r>
          </w:p>
        </w:tc>
        <w:tc>
          <w:tcPr>
            <w:tcW w:w="737" w:type="dxa"/>
            <w:vMerge/>
            <w:shd w:val="clear" w:color="auto" w:fill="D9E2F3" w:themeFill="accent1" w:themeFillTint="33"/>
            <w:vAlign w:val="center"/>
            <w:hideMark/>
          </w:tcPr>
          <w:p w14:paraId="27E622A2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6" w:type="dxa"/>
            <w:shd w:val="clear" w:color="auto" w:fill="D9E2F3" w:themeFill="accent1" w:themeFillTint="33"/>
          </w:tcPr>
          <w:p w14:paraId="07084101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7983" w:rsidRPr="00236EAF" w14:paraId="4A41E31D" w14:textId="77777777" w:rsidTr="004A7983">
        <w:trPr>
          <w:trHeight w:val="276"/>
        </w:trPr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73BF6530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R型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14:paraId="74CB8879" w14:textId="4636CF4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PC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68" w:type="dxa"/>
            <w:shd w:val="clear" w:color="auto" w:fill="auto"/>
            <w:noWrap/>
            <w:vAlign w:val="center"/>
            <w:hideMark/>
          </w:tcPr>
          <w:p w14:paraId="3F3F8211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523" w:type="dxa"/>
            <w:shd w:val="clear" w:color="auto" w:fill="auto"/>
            <w:noWrap/>
            <w:vAlign w:val="center"/>
            <w:hideMark/>
          </w:tcPr>
          <w:p w14:paraId="026DA69D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523" w:type="dxa"/>
            <w:shd w:val="clear" w:color="auto" w:fill="auto"/>
            <w:noWrap/>
            <w:vAlign w:val="center"/>
            <w:hideMark/>
          </w:tcPr>
          <w:p w14:paraId="439D7FBF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568" w:type="dxa"/>
            <w:shd w:val="clear" w:color="auto" w:fill="auto"/>
            <w:noWrap/>
            <w:vAlign w:val="center"/>
            <w:hideMark/>
          </w:tcPr>
          <w:p w14:paraId="0C3A8A66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Rd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3CDC2486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ALU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64720EBB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RF.RD1</w:t>
            </w:r>
          </w:p>
        </w:tc>
        <w:tc>
          <w:tcPr>
            <w:tcW w:w="1431" w:type="dxa"/>
            <w:shd w:val="clear" w:color="auto" w:fill="auto"/>
            <w:noWrap/>
            <w:vAlign w:val="center"/>
            <w:hideMark/>
          </w:tcPr>
          <w:p w14:paraId="06AC04E9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RF.RD2</w:t>
            </w:r>
          </w:p>
        </w:tc>
        <w:tc>
          <w:tcPr>
            <w:tcW w:w="376" w:type="dxa"/>
            <w:shd w:val="clear" w:color="auto" w:fill="auto"/>
            <w:noWrap/>
            <w:vAlign w:val="center"/>
            <w:hideMark/>
          </w:tcPr>
          <w:p w14:paraId="1045247B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7954140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43F5016D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1096" w:type="dxa"/>
          </w:tcPr>
          <w:p w14:paraId="208C87C9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</w:tr>
      <w:tr w:rsidR="004A7983" w:rsidRPr="00236EAF" w14:paraId="2A7EC08A" w14:textId="77777777" w:rsidTr="004A7983">
        <w:trPr>
          <w:trHeight w:val="276"/>
        </w:trPr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5CB2B91C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lw</w:t>
            </w:r>
            <w:proofErr w:type="spellEnd"/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14:paraId="08B7550F" w14:textId="09E3B06E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68" w:type="dxa"/>
            <w:shd w:val="clear" w:color="auto" w:fill="auto"/>
            <w:noWrap/>
            <w:vAlign w:val="center"/>
            <w:hideMark/>
          </w:tcPr>
          <w:p w14:paraId="7C46E18F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523" w:type="dxa"/>
            <w:shd w:val="clear" w:color="auto" w:fill="auto"/>
            <w:noWrap/>
            <w:vAlign w:val="center"/>
            <w:hideMark/>
          </w:tcPr>
          <w:p w14:paraId="4648253B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523" w:type="dxa"/>
            <w:shd w:val="clear" w:color="auto" w:fill="auto"/>
            <w:noWrap/>
            <w:vAlign w:val="center"/>
            <w:hideMark/>
          </w:tcPr>
          <w:p w14:paraId="58C9330E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noWrap/>
            <w:vAlign w:val="center"/>
            <w:hideMark/>
          </w:tcPr>
          <w:p w14:paraId="39B88C22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77E4CB57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DM.RD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F59C464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RF.RD1</w:t>
            </w:r>
          </w:p>
        </w:tc>
        <w:tc>
          <w:tcPr>
            <w:tcW w:w="1431" w:type="dxa"/>
            <w:shd w:val="clear" w:color="auto" w:fill="auto"/>
            <w:noWrap/>
            <w:vAlign w:val="center"/>
            <w:hideMark/>
          </w:tcPr>
          <w:p w14:paraId="51CFE680" w14:textId="7923CAAD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S</w:t>
            </w: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ig</w:t>
            </w:r>
            <w:r w:rsidRPr="00236EAF"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ed.imm16</w:t>
            </w:r>
          </w:p>
        </w:tc>
        <w:tc>
          <w:tcPr>
            <w:tcW w:w="376" w:type="dxa"/>
            <w:shd w:val="clear" w:color="auto" w:fill="auto"/>
            <w:noWrap/>
            <w:vAlign w:val="center"/>
            <w:hideMark/>
          </w:tcPr>
          <w:p w14:paraId="2FCAA2DA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ALU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0BD663AF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3ABAE5EC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imm16</w:t>
            </w:r>
          </w:p>
        </w:tc>
        <w:tc>
          <w:tcPr>
            <w:tcW w:w="1096" w:type="dxa"/>
          </w:tcPr>
          <w:p w14:paraId="6328ACEC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</w:tr>
      <w:tr w:rsidR="004A7983" w:rsidRPr="00236EAF" w14:paraId="21D8A43B" w14:textId="77777777" w:rsidTr="004A7983">
        <w:trPr>
          <w:trHeight w:val="276"/>
        </w:trPr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5BAD29B3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sw</w:t>
            </w:r>
            <w:proofErr w:type="spellEnd"/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14:paraId="4A96998C" w14:textId="632A19D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PC4</w:t>
            </w:r>
          </w:p>
        </w:tc>
        <w:tc>
          <w:tcPr>
            <w:tcW w:w="568" w:type="dxa"/>
            <w:shd w:val="clear" w:color="auto" w:fill="auto"/>
            <w:noWrap/>
            <w:vAlign w:val="center"/>
            <w:hideMark/>
          </w:tcPr>
          <w:p w14:paraId="0E8D5EE9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523" w:type="dxa"/>
            <w:shd w:val="clear" w:color="auto" w:fill="auto"/>
            <w:noWrap/>
            <w:vAlign w:val="center"/>
            <w:hideMark/>
          </w:tcPr>
          <w:p w14:paraId="607EDC52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523" w:type="dxa"/>
            <w:shd w:val="clear" w:color="auto" w:fill="auto"/>
            <w:noWrap/>
            <w:vAlign w:val="center"/>
            <w:hideMark/>
          </w:tcPr>
          <w:p w14:paraId="7DD72128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568" w:type="dxa"/>
            <w:shd w:val="clear" w:color="auto" w:fill="auto"/>
            <w:noWrap/>
            <w:vAlign w:val="center"/>
            <w:hideMark/>
          </w:tcPr>
          <w:p w14:paraId="412006E6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04B579B4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410AA131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RF.RD1</w:t>
            </w:r>
          </w:p>
        </w:tc>
        <w:tc>
          <w:tcPr>
            <w:tcW w:w="1431" w:type="dxa"/>
            <w:shd w:val="clear" w:color="auto" w:fill="auto"/>
            <w:noWrap/>
            <w:vAlign w:val="center"/>
            <w:hideMark/>
          </w:tcPr>
          <w:p w14:paraId="4FD6B47C" w14:textId="5E2BADAC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S</w:t>
            </w: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ig</w:t>
            </w:r>
            <w:r w:rsidRPr="00236EAF"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ed.imm16</w:t>
            </w:r>
          </w:p>
        </w:tc>
        <w:tc>
          <w:tcPr>
            <w:tcW w:w="376" w:type="dxa"/>
            <w:shd w:val="clear" w:color="auto" w:fill="auto"/>
            <w:noWrap/>
            <w:vAlign w:val="center"/>
            <w:hideMark/>
          </w:tcPr>
          <w:p w14:paraId="7AD6D129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ALU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E23031D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RF.RD2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403B34B2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imm16</w:t>
            </w:r>
          </w:p>
        </w:tc>
        <w:tc>
          <w:tcPr>
            <w:tcW w:w="1096" w:type="dxa"/>
          </w:tcPr>
          <w:p w14:paraId="54823283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</w:tr>
      <w:tr w:rsidR="004A7983" w:rsidRPr="00236EAF" w14:paraId="5A58FF93" w14:textId="77777777" w:rsidTr="004A7983">
        <w:trPr>
          <w:trHeight w:val="276"/>
        </w:trPr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0F2140B5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beq</w:t>
            </w:r>
            <w:proofErr w:type="spellEnd"/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14:paraId="24C9B557" w14:textId="0EB85829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PC4/</w:t>
            </w:r>
            <w:proofErr w:type="spellStart"/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PCbeq</w:t>
            </w:r>
            <w:proofErr w:type="spellEnd"/>
          </w:p>
        </w:tc>
        <w:tc>
          <w:tcPr>
            <w:tcW w:w="568" w:type="dxa"/>
            <w:shd w:val="clear" w:color="auto" w:fill="auto"/>
            <w:noWrap/>
            <w:vAlign w:val="center"/>
            <w:hideMark/>
          </w:tcPr>
          <w:p w14:paraId="693E8D84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523" w:type="dxa"/>
            <w:shd w:val="clear" w:color="auto" w:fill="auto"/>
            <w:noWrap/>
            <w:vAlign w:val="center"/>
            <w:hideMark/>
          </w:tcPr>
          <w:p w14:paraId="1FC7E2A9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523" w:type="dxa"/>
            <w:shd w:val="clear" w:color="auto" w:fill="auto"/>
            <w:noWrap/>
            <w:vAlign w:val="center"/>
            <w:hideMark/>
          </w:tcPr>
          <w:p w14:paraId="524F41D7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568" w:type="dxa"/>
            <w:shd w:val="clear" w:color="auto" w:fill="auto"/>
            <w:noWrap/>
            <w:vAlign w:val="center"/>
            <w:hideMark/>
          </w:tcPr>
          <w:p w14:paraId="459DA3C8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4BA0FEDB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A5DF12B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RF.RD1</w:t>
            </w:r>
          </w:p>
        </w:tc>
        <w:tc>
          <w:tcPr>
            <w:tcW w:w="1431" w:type="dxa"/>
            <w:shd w:val="clear" w:color="auto" w:fill="auto"/>
            <w:noWrap/>
            <w:vAlign w:val="center"/>
            <w:hideMark/>
          </w:tcPr>
          <w:p w14:paraId="00FA081E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RF.RD2</w:t>
            </w:r>
          </w:p>
        </w:tc>
        <w:tc>
          <w:tcPr>
            <w:tcW w:w="376" w:type="dxa"/>
            <w:shd w:val="clear" w:color="auto" w:fill="auto"/>
            <w:noWrap/>
            <w:vAlign w:val="center"/>
            <w:hideMark/>
          </w:tcPr>
          <w:p w14:paraId="1316265E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3CA91DB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1D4A5C42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imm16</w:t>
            </w:r>
          </w:p>
        </w:tc>
        <w:tc>
          <w:tcPr>
            <w:tcW w:w="1096" w:type="dxa"/>
          </w:tcPr>
          <w:p w14:paraId="42BFFCFB" w14:textId="7E4C2BA2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S</w:t>
            </w:r>
            <w:r w:rsidRPr="00236EAF"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ign</w:t>
            </w: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ed_ext</w:t>
            </w:r>
            <w:proofErr w:type="spellEnd"/>
          </w:p>
        </w:tc>
      </w:tr>
      <w:tr w:rsidR="004A7983" w:rsidRPr="00236EAF" w14:paraId="61AA63AB" w14:textId="77777777" w:rsidTr="004A7983">
        <w:trPr>
          <w:trHeight w:val="276"/>
        </w:trPr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235194CD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ori</w:t>
            </w:r>
            <w:proofErr w:type="spellEnd"/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14:paraId="76107D9F" w14:textId="49F1100E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PC4</w:t>
            </w:r>
          </w:p>
        </w:tc>
        <w:tc>
          <w:tcPr>
            <w:tcW w:w="568" w:type="dxa"/>
            <w:shd w:val="clear" w:color="auto" w:fill="auto"/>
            <w:noWrap/>
            <w:vAlign w:val="center"/>
            <w:hideMark/>
          </w:tcPr>
          <w:p w14:paraId="71B023DC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523" w:type="dxa"/>
            <w:shd w:val="clear" w:color="auto" w:fill="auto"/>
            <w:noWrap/>
            <w:vAlign w:val="center"/>
            <w:hideMark/>
          </w:tcPr>
          <w:p w14:paraId="0D5CACBB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523" w:type="dxa"/>
            <w:shd w:val="clear" w:color="auto" w:fill="auto"/>
            <w:noWrap/>
            <w:vAlign w:val="center"/>
            <w:hideMark/>
          </w:tcPr>
          <w:p w14:paraId="375B3483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noWrap/>
            <w:vAlign w:val="center"/>
            <w:hideMark/>
          </w:tcPr>
          <w:p w14:paraId="40FA505E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5DEA0AA0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ALU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76A68C37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RF.RD1</w:t>
            </w:r>
          </w:p>
        </w:tc>
        <w:tc>
          <w:tcPr>
            <w:tcW w:w="1431" w:type="dxa"/>
            <w:shd w:val="clear" w:color="auto" w:fill="auto"/>
            <w:noWrap/>
            <w:vAlign w:val="center"/>
            <w:hideMark/>
          </w:tcPr>
          <w:p w14:paraId="6E5E0FFD" w14:textId="7A2C658C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Z</w:t>
            </w: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ero</w:t>
            </w: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.imm16</w:t>
            </w:r>
          </w:p>
        </w:tc>
        <w:tc>
          <w:tcPr>
            <w:tcW w:w="376" w:type="dxa"/>
            <w:shd w:val="clear" w:color="auto" w:fill="auto"/>
            <w:vAlign w:val="center"/>
          </w:tcPr>
          <w:p w14:paraId="29986069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55B76D97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78F424B3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Times New Roman"/>
                <w:kern w:val="0"/>
                <w:sz w:val="18"/>
                <w:szCs w:val="18"/>
              </w:rPr>
              <w:t>imm16</w:t>
            </w:r>
          </w:p>
        </w:tc>
        <w:tc>
          <w:tcPr>
            <w:tcW w:w="1096" w:type="dxa"/>
          </w:tcPr>
          <w:p w14:paraId="62B8ABF9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7983" w:rsidRPr="00236EAF" w14:paraId="3D4E1255" w14:textId="77777777" w:rsidTr="004A7983">
        <w:trPr>
          <w:trHeight w:val="276"/>
        </w:trPr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60BE8CC2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lui</w:t>
            </w:r>
            <w:proofErr w:type="spellEnd"/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14:paraId="6C7FDBA1" w14:textId="6AA2CCF9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PC4</w:t>
            </w:r>
          </w:p>
        </w:tc>
        <w:tc>
          <w:tcPr>
            <w:tcW w:w="568" w:type="dxa"/>
            <w:shd w:val="clear" w:color="auto" w:fill="auto"/>
            <w:noWrap/>
            <w:vAlign w:val="center"/>
            <w:hideMark/>
          </w:tcPr>
          <w:p w14:paraId="00199F6F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523" w:type="dxa"/>
            <w:shd w:val="clear" w:color="auto" w:fill="auto"/>
            <w:noWrap/>
            <w:vAlign w:val="center"/>
            <w:hideMark/>
          </w:tcPr>
          <w:p w14:paraId="7206272F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auto"/>
            <w:noWrap/>
            <w:vAlign w:val="center"/>
            <w:hideMark/>
          </w:tcPr>
          <w:p w14:paraId="711A2950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noWrap/>
            <w:vAlign w:val="center"/>
            <w:hideMark/>
          </w:tcPr>
          <w:p w14:paraId="13AFD7A1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5BEFEED0" w14:textId="02EA162F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imm+</w:t>
            </w: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16{0}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1EA98BAA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31" w:type="dxa"/>
            <w:shd w:val="clear" w:color="auto" w:fill="auto"/>
            <w:noWrap/>
            <w:vAlign w:val="center"/>
            <w:hideMark/>
          </w:tcPr>
          <w:p w14:paraId="695FB406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" w:type="dxa"/>
            <w:shd w:val="clear" w:color="auto" w:fill="auto"/>
            <w:noWrap/>
            <w:vAlign w:val="center"/>
            <w:hideMark/>
          </w:tcPr>
          <w:p w14:paraId="178A3E06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2D7A189D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400F0DDC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1096" w:type="dxa"/>
          </w:tcPr>
          <w:p w14:paraId="7DB5AA2A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</w:tr>
      <w:tr w:rsidR="004A7983" w:rsidRPr="00236EAF" w14:paraId="6DE6D787" w14:textId="77777777" w:rsidTr="004A7983">
        <w:trPr>
          <w:trHeight w:val="276"/>
        </w:trPr>
        <w:tc>
          <w:tcPr>
            <w:tcW w:w="599" w:type="dxa"/>
            <w:shd w:val="clear" w:color="auto" w:fill="auto"/>
            <w:noWrap/>
            <w:vAlign w:val="center"/>
            <w:hideMark/>
          </w:tcPr>
          <w:p w14:paraId="77221121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nop</w:t>
            </w:r>
            <w:proofErr w:type="spellEnd"/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14:paraId="3D1434D6" w14:textId="1AFB31C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PC4</w:t>
            </w:r>
          </w:p>
        </w:tc>
        <w:tc>
          <w:tcPr>
            <w:tcW w:w="568" w:type="dxa"/>
            <w:shd w:val="clear" w:color="auto" w:fill="auto"/>
            <w:noWrap/>
            <w:vAlign w:val="center"/>
            <w:hideMark/>
          </w:tcPr>
          <w:p w14:paraId="4B3BC3E4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523" w:type="dxa"/>
            <w:shd w:val="clear" w:color="auto" w:fill="auto"/>
            <w:noWrap/>
            <w:vAlign w:val="center"/>
            <w:hideMark/>
          </w:tcPr>
          <w:p w14:paraId="4ED6ECFA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auto"/>
            <w:noWrap/>
            <w:vAlign w:val="center"/>
            <w:hideMark/>
          </w:tcPr>
          <w:p w14:paraId="264E02EC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noWrap/>
            <w:vAlign w:val="center"/>
            <w:hideMark/>
          </w:tcPr>
          <w:p w14:paraId="19D2D1E2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47CA7CC7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3E21C88B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1431" w:type="dxa"/>
            <w:shd w:val="clear" w:color="auto" w:fill="auto"/>
            <w:noWrap/>
            <w:vAlign w:val="center"/>
            <w:hideMark/>
          </w:tcPr>
          <w:p w14:paraId="311745B4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376" w:type="dxa"/>
            <w:shd w:val="clear" w:color="auto" w:fill="auto"/>
            <w:noWrap/>
            <w:vAlign w:val="center"/>
            <w:hideMark/>
          </w:tcPr>
          <w:p w14:paraId="64D9CF9F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14:paraId="12FF00AC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5BC98E44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1096" w:type="dxa"/>
          </w:tcPr>
          <w:p w14:paraId="13EFB45C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</w:tr>
      <w:tr w:rsidR="004A7983" w:rsidRPr="00236EAF" w14:paraId="102495DA" w14:textId="77777777" w:rsidTr="004A7983">
        <w:trPr>
          <w:trHeight w:val="276"/>
        </w:trPr>
        <w:tc>
          <w:tcPr>
            <w:tcW w:w="599" w:type="dxa"/>
            <w:shd w:val="clear" w:color="auto" w:fill="auto"/>
            <w:noWrap/>
            <w:vAlign w:val="center"/>
          </w:tcPr>
          <w:p w14:paraId="4BE75964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jal</w:t>
            </w:r>
            <w:proofErr w:type="spellEnd"/>
          </w:p>
        </w:tc>
        <w:tc>
          <w:tcPr>
            <w:tcW w:w="1009" w:type="dxa"/>
            <w:shd w:val="clear" w:color="auto" w:fill="auto"/>
            <w:noWrap/>
            <w:vAlign w:val="center"/>
          </w:tcPr>
          <w:p w14:paraId="0FCBB53E" w14:textId="689022C6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Cjal</w:t>
            </w:r>
            <w:proofErr w:type="spellEnd"/>
          </w:p>
        </w:tc>
        <w:tc>
          <w:tcPr>
            <w:tcW w:w="568" w:type="dxa"/>
            <w:shd w:val="clear" w:color="auto" w:fill="auto"/>
            <w:noWrap/>
            <w:vAlign w:val="center"/>
          </w:tcPr>
          <w:p w14:paraId="14F4B6D6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523" w:type="dxa"/>
            <w:shd w:val="clear" w:color="auto" w:fill="auto"/>
            <w:noWrap/>
            <w:vAlign w:val="center"/>
          </w:tcPr>
          <w:p w14:paraId="0B16E2C6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auto"/>
            <w:noWrap/>
            <w:vAlign w:val="center"/>
          </w:tcPr>
          <w:p w14:paraId="08066DCC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noWrap/>
            <w:vAlign w:val="center"/>
          </w:tcPr>
          <w:p w14:paraId="79AED07F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0</w:t>
            </w:r>
            <w:r>
              <w:rPr>
                <w:rFonts w:ascii="黑体" w:eastAsia="黑体" w:hAnsi="黑体" w:cs="Times New Roman"/>
                <w:kern w:val="0"/>
                <w:sz w:val="18"/>
                <w:szCs w:val="18"/>
              </w:rPr>
              <w:t>x1f</w:t>
            </w:r>
          </w:p>
        </w:tc>
        <w:tc>
          <w:tcPr>
            <w:tcW w:w="1008" w:type="dxa"/>
            <w:shd w:val="clear" w:color="auto" w:fill="auto"/>
            <w:noWrap/>
            <w:vAlign w:val="center"/>
          </w:tcPr>
          <w:p w14:paraId="42818A7A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7EAA4B59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1431" w:type="dxa"/>
            <w:shd w:val="clear" w:color="auto" w:fill="auto"/>
            <w:noWrap/>
            <w:vAlign w:val="center"/>
          </w:tcPr>
          <w:p w14:paraId="66199E26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376" w:type="dxa"/>
            <w:shd w:val="clear" w:color="auto" w:fill="auto"/>
            <w:noWrap/>
            <w:vAlign w:val="center"/>
          </w:tcPr>
          <w:p w14:paraId="7FD50BB7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2B2F6B9C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auto"/>
            <w:noWrap/>
            <w:vAlign w:val="center"/>
          </w:tcPr>
          <w:p w14:paraId="55400A86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1096" w:type="dxa"/>
          </w:tcPr>
          <w:p w14:paraId="2BB66A9B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</w:tr>
      <w:tr w:rsidR="004A7983" w:rsidRPr="00236EAF" w14:paraId="5988E1CE" w14:textId="77777777" w:rsidTr="004A7983">
        <w:trPr>
          <w:trHeight w:val="276"/>
        </w:trPr>
        <w:tc>
          <w:tcPr>
            <w:tcW w:w="599" w:type="dxa"/>
            <w:shd w:val="clear" w:color="auto" w:fill="auto"/>
            <w:noWrap/>
            <w:vAlign w:val="center"/>
          </w:tcPr>
          <w:p w14:paraId="10A8D726" w14:textId="6617637A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jr</w:t>
            </w:r>
            <w:proofErr w:type="spellEnd"/>
          </w:p>
        </w:tc>
        <w:tc>
          <w:tcPr>
            <w:tcW w:w="1009" w:type="dxa"/>
            <w:shd w:val="clear" w:color="auto" w:fill="auto"/>
            <w:noWrap/>
            <w:vAlign w:val="center"/>
          </w:tcPr>
          <w:p w14:paraId="3FB9D28F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LU</w:t>
            </w:r>
          </w:p>
        </w:tc>
        <w:tc>
          <w:tcPr>
            <w:tcW w:w="568" w:type="dxa"/>
            <w:shd w:val="clear" w:color="auto" w:fill="auto"/>
            <w:noWrap/>
            <w:vAlign w:val="center"/>
          </w:tcPr>
          <w:p w14:paraId="56CF9156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523" w:type="dxa"/>
            <w:shd w:val="clear" w:color="auto" w:fill="auto"/>
            <w:noWrap/>
            <w:vAlign w:val="center"/>
          </w:tcPr>
          <w:p w14:paraId="740784D4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23" w:type="dxa"/>
            <w:shd w:val="clear" w:color="auto" w:fill="auto"/>
            <w:noWrap/>
            <w:vAlign w:val="center"/>
          </w:tcPr>
          <w:p w14:paraId="5F7FAB21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R</w:t>
            </w:r>
            <w:r>
              <w:rPr>
                <w:rFonts w:ascii="黑体" w:eastAsia="黑体" w:hAnsi="黑体" w:cs="Times New Roman"/>
                <w:kern w:val="0"/>
                <w:sz w:val="18"/>
                <w:szCs w:val="18"/>
              </w:rPr>
              <w:t>t</w:t>
            </w:r>
          </w:p>
        </w:tc>
        <w:tc>
          <w:tcPr>
            <w:tcW w:w="568" w:type="dxa"/>
            <w:shd w:val="clear" w:color="auto" w:fill="auto"/>
            <w:noWrap/>
            <w:vAlign w:val="center"/>
          </w:tcPr>
          <w:p w14:paraId="3FD50367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R</w:t>
            </w:r>
            <w:r>
              <w:rPr>
                <w:rFonts w:ascii="黑体" w:eastAsia="黑体" w:hAnsi="黑体" w:cs="Times New Roman"/>
                <w:kern w:val="0"/>
                <w:sz w:val="18"/>
                <w:szCs w:val="18"/>
              </w:rPr>
              <w:t>d</w:t>
            </w:r>
          </w:p>
        </w:tc>
        <w:tc>
          <w:tcPr>
            <w:tcW w:w="1008" w:type="dxa"/>
            <w:shd w:val="clear" w:color="auto" w:fill="auto"/>
            <w:noWrap/>
            <w:vAlign w:val="center"/>
          </w:tcPr>
          <w:p w14:paraId="69F06E44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47C31D77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R</w:t>
            </w:r>
            <w:r>
              <w:rPr>
                <w:rFonts w:ascii="黑体" w:eastAsia="黑体" w:hAnsi="黑体" w:cs="Times New Roman"/>
                <w:kern w:val="0"/>
                <w:sz w:val="18"/>
                <w:szCs w:val="18"/>
              </w:rPr>
              <w:t>F.RD1</w:t>
            </w:r>
          </w:p>
        </w:tc>
        <w:tc>
          <w:tcPr>
            <w:tcW w:w="1431" w:type="dxa"/>
            <w:shd w:val="clear" w:color="auto" w:fill="auto"/>
            <w:noWrap/>
            <w:vAlign w:val="center"/>
          </w:tcPr>
          <w:p w14:paraId="234E3440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R</w:t>
            </w:r>
            <w:r>
              <w:rPr>
                <w:rFonts w:ascii="黑体" w:eastAsia="黑体" w:hAnsi="黑体" w:cs="Times New Roman"/>
                <w:kern w:val="0"/>
                <w:sz w:val="18"/>
                <w:szCs w:val="18"/>
              </w:rPr>
              <w:t>F.RD2</w:t>
            </w:r>
          </w:p>
        </w:tc>
        <w:tc>
          <w:tcPr>
            <w:tcW w:w="376" w:type="dxa"/>
            <w:shd w:val="clear" w:color="auto" w:fill="auto"/>
            <w:noWrap/>
            <w:vAlign w:val="center"/>
          </w:tcPr>
          <w:p w14:paraId="0A3742CF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14:paraId="050AC496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shd w:val="clear" w:color="auto" w:fill="auto"/>
            <w:noWrap/>
            <w:vAlign w:val="center"/>
          </w:tcPr>
          <w:p w14:paraId="0924699D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1096" w:type="dxa"/>
          </w:tcPr>
          <w:p w14:paraId="203CDA21" w14:textId="77777777" w:rsidR="004A7983" w:rsidRPr="00236EAF" w:rsidRDefault="004A7983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</w:tr>
    </w:tbl>
    <w:p w14:paraId="755871AC" w14:textId="77777777" w:rsidR="00E6085D" w:rsidRDefault="00E6085D" w:rsidP="00DA2188">
      <w:pPr>
        <w:pStyle w:val="11"/>
        <w:spacing w:before="240" w:after="240"/>
      </w:pPr>
      <w:r>
        <w:t>1.</w:t>
      </w:r>
      <w:r>
        <w:rPr>
          <w:rFonts w:hint="eastAsia"/>
        </w:rPr>
        <w:t>m</w:t>
      </w:r>
      <w:r>
        <w:t>ux.v</w:t>
      </w:r>
    </w:p>
    <w:p w14:paraId="5D0DDA47" w14:textId="77777777" w:rsidR="00A8264C" w:rsidRDefault="00A8264C" w:rsidP="00A8264C">
      <w:pPr>
        <w:pStyle w:val="a7"/>
        <w:spacing w:before="240" w:after="240"/>
        <w:ind w:firstLine="480"/>
        <w:jc w:val="left"/>
      </w:pPr>
      <w:r>
        <w:rPr>
          <w:rFonts w:hint="eastAsia"/>
        </w:rPr>
        <w:t>模块接口</w:t>
      </w:r>
    </w:p>
    <w:tbl>
      <w:tblPr>
        <w:tblStyle w:val="ab"/>
        <w:tblW w:w="5240" w:type="dxa"/>
        <w:tblLook w:val="04A0" w:firstRow="1" w:lastRow="0" w:firstColumn="1" w:lastColumn="0" w:noHBand="0" w:noVBand="1"/>
      </w:tblPr>
      <w:tblGrid>
        <w:gridCol w:w="1625"/>
        <w:gridCol w:w="3615"/>
      </w:tblGrid>
      <w:tr w:rsidR="00A8264C" w:rsidRPr="002D767C" w14:paraId="3F65D9EC" w14:textId="77777777" w:rsidTr="00A8264C">
        <w:tc>
          <w:tcPr>
            <w:tcW w:w="1625" w:type="dxa"/>
            <w:shd w:val="clear" w:color="auto" w:fill="D9E2F3" w:themeFill="accent1" w:themeFillTint="33"/>
          </w:tcPr>
          <w:p w14:paraId="777BCD4D" w14:textId="77777777" w:rsidR="00A8264C" w:rsidRPr="002D767C" w:rsidRDefault="00A8264C" w:rsidP="00A8264C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文件</w:t>
            </w:r>
          </w:p>
        </w:tc>
        <w:tc>
          <w:tcPr>
            <w:tcW w:w="3615" w:type="dxa"/>
            <w:shd w:val="clear" w:color="auto" w:fill="D9E2F3" w:themeFill="accent1" w:themeFillTint="33"/>
          </w:tcPr>
          <w:p w14:paraId="637FF84F" w14:textId="77777777" w:rsidR="00A8264C" w:rsidRPr="002D767C" w:rsidRDefault="00A8264C" w:rsidP="00A8264C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模块接口定义</w:t>
            </w:r>
          </w:p>
        </w:tc>
      </w:tr>
      <w:tr w:rsidR="00A8264C" w:rsidRPr="002D767C" w14:paraId="55AD5B6C" w14:textId="77777777" w:rsidTr="00A8264C">
        <w:tc>
          <w:tcPr>
            <w:tcW w:w="1625" w:type="dxa"/>
            <w:shd w:val="clear" w:color="auto" w:fill="FFFFFF" w:themeFill="background1"/>
          </w:tcPr>
          <w:p w14:paraId="416609CD" w14:textId="77777777" w:rsidR="00A8264C" w:rsidRPr="002D767C" w:rsidRDefault="00A8264C" w:rsidP="00A8264C">
            <w:pPr>
              <w:jc w:val="left"/>
              <w:rPr>
                <w:rFonts w:ascii="黑体" w:eastAsia="黑体" w:hAnsi="黑体" w:cs="Times New Roman"/>
              </w:rPr>
            </w:pPr>
            <w:proofErr w:type="spellStart"/>
            <w:r>
              <w:rPr>
                <w:rFonts w:ascii="黑体" w:eastAsia="黑体" w:hAnsi="黑体" w:cs="Times New Roman"/>
              </w:rPr>
              <w:t>mux.v</w:t>
            </w:r>
            <w:proofErr w:type="spellEnd"/>
          </w:p>
        </w:tc>
        <w:tc>
          <w:tcPr>
            <w:tcW w:w="3615" w:type="dxa"/>
            <w:shd w:val="clear" w:color="auto" w:fill="FFFFFF" w:themeFill="background1"/>
          </w:tcPr>
          <w:p w14:paraId="6D898F5D" w14:textId="77777777" w:rsidR="004A7983" w:rsidRPr="004A7983" w:rsidRDefault="004A7983" w:rsidP="004A7983">
            <w:pPr>
              <w:jc w:val="left"/>
              <w:rPr>
                <w:rFonts w:ascii="黑体" w:eastAsia="黑体" w:hAnsi="黑体" w:cs="Times New Roman"/>
              </w:rPr>
            </w:pPr>
            <w:r w:rsidRPr="004A7983">
              <w:rPr>
                <w:rFonts w:ascii="黑体" w:eastAsia="黑体" w:hAnsi="黑体" w:cs="Times New Roman"/>
              </w:rPr>
              <w:t>module Mux(</w:t>
            </w:r>
          </w:p>
          <w:p w14:paraId="514DC265" w14:textId="77777777" w:rsidR="004A7983" w:rsidRPr="004A7983" w:rsidRDefault="004A7983" w:rsidP="004A7983">
            <w:pPr>
              <w:jc w:val="left"/>
              <w:rPr>
                <w:rFonts w:ascii="黑体" w:eastAsia="黑体" w:hAnsi="黑体" w:cs="Times New Roman"/>
              </w:rPr>
            </w:pPr>
            <w:r w:rsidRPr="004A7983">
              <w:rPr>
                <w:rFonts w:ascii="黑体" w:eastAsia="黑体" w:hAnsi="黑体" w:cs="Times New Roman"/>
              </w:rPr>
              <w:t xml:space="preserve">    input [4:0] Rt,</w:t>
            </w:r>
          </w:p>
          <w:p w14:paraId="2F276DD7" w14:textId="77777777" w:rsidR="004A7983" w:rsidRPr="004A7983" w:rsidRDefault="004A7983" w:rsidP="004A7983">
            <w:pPr>
              <w:jc w:val="left"/>
              <w:rPr>
                <w:rFonts w:ascii="黑体" w:eastAsia="黑体" w:hAnsi="黑体" w:cs="Times New Roman"/>
              </w:rPr>
            </w:pPr>
            <w:r w:rsidRPr="004A7983">
              <w:rPr>
                <w:rFonts w:ascii="黑体" w:eastAsia="黑体" w:hAnsi="黑体" w:cs="Times New Roman"/>
              </w:rPr>
              <w:t xml:space="preserve">    input [4:0] Rd,</w:t>
            </w:r>
          </w:p>
          <w:p w14:paraId="16ADA015" w14:textId="77777777" w:rsidR="004A7983" w:rsidRPr="004A7983" w:rsidRDefault="004A7983" w:rsidP="004A7983">
            <w:pPr>
              <w:jc w:val="left"/>
              <w:rPr>
                <w:rFonts w:ascii="黑体" w:eastAsia="黑体" w:hAnsi="黑体" w:cs="Times New Roman"/>
              </w:rPr>
            </w:pPr>
            <w:r w:rsidRPr="004A7983">
              <w:rPr>
                <w:rFonts w:ascii="黑体" w:eastAsia="黑体" w:hAnsi="黑体" w:cs="Times New Roman"/>
              </w:rPr>
              <w:tab/>
              <w:t>input [31:0] RD1,</w:t>
            </w:r>
          </w:p>
          <w:p w14:paraId="1DE30A57" w14:textId="77777777" w:rsidR="004A7983" w:rsidRPr="004A7983" w:rsidRDefault="004A7983" w:rsidP="004A7983">
            <w:pPr>
              <w:jc w:val="left"/>
              <w:rPr>
                <w:rFonts w:ascii="黑体" w:eastAsia="黑体" w:hAnsi="黑体" w:cs="Times New Roman"/>
              </w:rPr>
            </w:pPr>
            <w:r w:rsidRPr="004A7983">
              <w:rPr>
                <w:rFonts w:ascii="黑体" w:eastAsia="黑体" w:hAnsi="黑体" w:cs="Times New Roman"/>
              </w:rPr>
              <w:t xml:space="preserve">    input [31:0] RD2,</w:t>
            </w:r>
          </w:p>
          <w:p w14:paraId="2A1074BD" w14:textId="77777777" w:rsidR="004A7983" w:rsidRPr="004A7983" w:rsidRDefault="004A7983" w:rsidP="004A7983">
            <w:pPr>
              <w:jc w:val="left"/>
              <w:rPr>
                <w:rFonts w:ascii="黑体" w:eastAsia="黑体" w:hAnsi="黑体" w:cs="Times New Roman"/>
              </w:rPr>
            </w:pPr>
            <w:r w:rsidRPr="004A7983">
              <w:rPr>
                <w:rFonts w:ascii="黑体" w:eastAsia="黑体" w:hAnsi="黑体" w:cs="Times New Roman"/>
              </w:rPr>
              <w:t xml:space="preserve">    input [31:0] imm32,</w:t>
            </w:r>
          </w:p>
          <w:p w14:paraId="545B34ED" w14:textId="77777777" w:rsidR="004A7983" w:rsidRPr="004A7983" w:rsidRDefault="004A7983" w:rsidP="004A7983">
            <w:pPr>
              <w:jc w:val="left"/>
              <w:rPr>
                <w:rFonts w:ascii="黑体" w:eastAsia="黑体" w:hAnsi="黑体" w:cs="Times New Roman"/>
              </w:rPr>
            </w:pPr>
            <w:r w:rsidRPr="004A7983">
              <w:rPr>
                <w:rFonts w:ascii="黑体" w:eastAsia="黑体" w:hAnsi="黑体" w:cs="Times New Roman"/>
              </w:rPr>
              <w:t xml:space="preserve">    input [31:0] Result,</w:t>
            </w:r>
          </w:p>
          <w:p w14:paraId="4A0A3FC3" w14:textId="77777777" w:rsidR="004A7983" w:rsidRPr="004A7983" w:rsidRDefault="004A7983" w:rsidP="004A7983">
            <w:pPr>
              <w:jc w:val="left"/>
              <w:rPr>
                <w:rFonts w:ascii="黑体" w:eastAsia="黑体" w:hAnsi="黑体" w:cs="Times New Roman"/>
              </w:rPr>
            </w:pPr>
            <w:r w:rsidRPr="004A7983">
              <w:rPr>
                <w:rFonts w:ascii="黑体" w:eastAsia="黑体" w:hAnsi="黑体" w:cs="Times New Roman"/>
              </w:rPr>
              <w:t xml:space="preserve">    input [15:0] imm16,</w:t>
            </w:r>
          </w:p>
          <w:p w14:paraId="063D099D" w14:textId="77777777" w:rsidR="004A7983" w:rsidRPr="004A7983" w:rsidRDefault="004A7983" w:rsidP="004A7983">
            <w:pPr>
              <w:jc w:val="left"/>
              <w:rPr>
                <w:rFonts w:ascii="黑体" w:eastAsia="黑体" w:hAnsi="黑体" w:cs="Times New Roman"/>
              </w:rPr>
            </w:pPr>
            <w:r w:rsidRPr="004A7983">
              <w:rPr>
                <w:rFonts w:ascii="黑体" w:eastAsia="黑体" w:hAnsi="黑体" w:cs="Times New Roman"/>
              </w:rPr>
              <w:tab/>
              <w:t xml:space="preserve">input [31:0] </w:t>
            </w:r>
            <w:proofErr w:type="spellStart"/>
            <w:r w:rsidRPr="004A7983">
              <w:rPr>
                <w:rFonts w:ascii="黑体" w:eastAsia="黑体" w:hAnsi="黑体" w:cs="Times New Roman"/>
              </w:rPr>
              <w:t>ReadData</w:t>
            </w:r>
            <w:proofErr w:type="spellEnd"/>
            <w:r w:rsidRPr="004A7983">
              <w:rPr>
                <w:rFonts w:ascii="黑体" w:eastAsia="黑体" w:hAnsi="黑体" w:cs="Times New Roman"/>
              </w:rPr>
              <w:t>,</w:t>
            </w:r>
          </w:p>
          <w:p w14:paraId="6EA6837B" w14:textId="77777777" w:rsidR="004A7983" w:rsidRPr="004A7983" w:rsidRDefault="004A7983" w:rsidP="004A7983">
            <w:pPr>
              <w:jc w:val="left"/>
              <w:rPr>
                <w:rFonts w:ascii="黑体" w:eastAsia="黑体" w:hAnsi="黑体" w:cs="Times New Roman"/>
              </w:rPr>
            </w:pPr>
            <w:r w:rsidRPr="004A7983">
              <w:rPr>
                <w:rFonts w:ascii="黑体" w:eastAsia="黑体" w:hAnsi="黑体" w:cs="Times New Roman"/>
              </w:rPr>
              <w:tab/>
              <w:t xml:space="preserve">input [1:0] </w:t>
            </w:r>
            <w:proofErr w:type="spellStart"/>
            <w:r w:rsidRPr="004A7983">
              <w:rPr>
                <w:rFonts w:ascii="黑体" w:eastAsia="黑体" w:hAnsi="黑体" w:cs="Times New Roman"/>
              </w:rPr>
              <w:t>RegDst</w:t>
            </w:r>
            <w:proofErr w:type="spellEnd"/>
            <w:r w:rsidRPr="004A7983">
              <w:rPr>
                <w:rFonts w:ascii="黑体" w:eastAsia="黑体" w:hAnsi="黑体" w:cs="Times New Roman"/>
              </w:rPr>
              <w:t>,</w:t>
            </w:r>
          </w:p>
          <w:p w14:paraId="050EEF69" w14:textId="77777777" w:rsidR="004A7983" w:rsidRPr="004A7983" w:rsidRDefault="004A7983" w:rsidP="004A7983">
            <w:pPr>
              <w:jc w:val="left"/>
              <w:rPr>
                <w:rFonts w:ascii="黑体" w:eastAsia="黑体" w:hAnsi="黑体" w:cs="Times New Roman"/>
              </w:rPr>
            </w:pPr>
            <w:r w:rsidRPr="004A7983">
              <w:rPr>
                <w:rFonts w:ascii="黑体" w:eastAsia="黑体" w:hAnsi="黑体" w:cs="Times New Roman"/>
              </w:rPr>
              <w:tab/>
              <w:t xml:space="preserve">input </w:t>
            </w:r>
            <w:proofErr w:type="spellStart"/>
            <w:r w:rsidRPr="004A7983">
              <w:rPr>
                <w:rFonts w:ascii="黑体" w:eastAsia="黑体" w:hAnsi="黑体" w:cs="Times New Roman"/>
              </w:rPr>
              <w:t>ALUSrc</w:t>
            </w:r>
            <w:proofErr w:type="spellEnd"/>
            <w:r w:rsidRPr="004A7983">
              <w:rPr>
                <w:rFonts w:ascii="黑体" w:eastAsia="黑体" w:hAnsi="黑体" w:cs="Times New Roman"/>
              </w:rPr>
              <w:t>,</w:t>
            </w:r>
          </w:p>
          <w:p w14:paraId="29034E03" w14:textId="77777777" w:rsidR="004A7983" w:rsidRPr="004A7983" w:rsidRDefault="004A7983" w:rsidP="004A7983">
            <w:pPr>
              <w:jc w:val="left"/>
              <w:rPr>
                <w:rFonts w:ascii="黑体" w:eastAsia="黑体" w:hAnsi="黑体" w:cs="Times New Roman"/>
              </w:rPr>
            </w:pPr>
            <w:r w:rsidRPr="004A7983">
              <w:rPr>
                <w:rFonts w:ascii="黑体" w:eastAsia="黑体" w:hAnsi="黑体" w:cs="Times New Roman"/>
              </w:rPr>
              <w:tab/>
              <w:t xml:space="preserve">input [1:0] </w:t>
            </w:r>
            <w:proofErr w:type="spellStart"/>
            <w:r w:rsidRPr="004A7983">
              <w:rPr>
                <w:rFonts w:ascii="黑体" w:eastAsia="黑体" w:hAnsi="黑体" w:cs="Times New Roman"/>
              </w:rPr>
              <w:t>MemToReg</w:t>
            </w:r>
            <w:proofErr w:type="spellEnd"/>
            <w:r w:rsidRPr="004A7983">
              <w:rPr>
                <w:rFonts w:ascii="黑体" w:eastAsia="黑体" w:hAnsi="黑体" w:cs="Times New Roman"/>
              </w:rPr>
              <w:t>,</w:t>
            </w:r>
          </w:p>
          <w:p w14:paraId="7ED48BC6" w14:textId="77777777" w:rsidR="004A7983" w:rsidRPr="004A7983" w:rsidRDefault="004A7983" w:rsidP="004A7983">
            <w:pPr>
              <w:jc w:val="left"/>
              <w:rPr>
                <w:rFonts w:ascii="黑体" w:eastAsia="黑体" w:hAnsi="黑体" w:cs="Times New Roman"/>
              </w:rPr>
            </w:pPr>
            <w:r w:rsidRPr="004A7983">
              <w:rPr>
                <w:rFonts w:ascii="黑体" w:eastAsia="黑体" w:hAnsi="黑体" w:cs="Times New Roman"/>
              </w:rPr>
              <w:tab/>
              <w:t>input [31:0] PC4,</w:t>
            </w:r>
          </w:p>
          <w:p w14:paraId="3B031E18" w14:textId="77777777" w:rsidR="004A7983" w:rsidRPr="004A7983" w:rsidRDefault="004A7983" w:rsidP="004A7983">
            <w:pPr>
              <w:jc w:val="left"/>
              <w:rPr>
                <w:rFonts w:ascii="黑体" w:eastAsia="黑体" w:hAnsi="黑体" w:cs="Times New Roman"/>
              </w:rPr>
            </w:pPr>
            <w:r w:rsidRPr="004A7983">
              <w:rPr>
                <w:rFonts w:ascii="黑体" w:eastAsia="黑体" w:hAnsi="黑体" w:cs="Times New Roman"/>
              </w:rPr>
              <w:tab/>
              <w:t xml:space="preserve">input [31:0] </w:t>
            </w:r>
            <w:proofErr w:type="spellStart"/>
            <w:r w:rsidRPr="004A7983">
              <w:rPr>
                <w:rFonts w:ascii="黑体" w:eastAsia="黑体" w:hAnsi="黑体" w:cs="Times New Roman"/>
              </w:rPr>
              <w:t>PCbeq</w:t>
            </w:r>
            <w:proofErr w:type="spellEnd"/>
            <w:r w:rsidRPr="004A7983">
              <w:rPr>
                <w:rFonts w:ascii="黑体" w:eastAsia="黑体" w:hAnsi="黑体" w:cs="Times New Roman"/>
              </w:rPr>
              <w:t>,</w:t>
            </w:r>
          </w:p>
          <w:p w14:paraId="01A65F9B" w14:textId="77777777" w:rsidR="004A7983" w:rsidRPr="004A7983" w:rsidRDefault="004A7983" w:rsidP="004A7983">
            <w:pPr>
              <w:jc w:val="left"/>
              <w:rPr>
                <w:rFonts w:ascii="黑体" w:eastAsia="黑体" w:hAnsi="黑体" w:cs="Times New Roman"/>
              </w:rPr>
            </w:pPr>
            <w:r w:rsidRPr="004A7983">
              <w:rPr>
                <w:rFonts w:ascii="黑体" w:eastAsia="黑体" w:hAnsi="黑体" w:cs="Times New Roman"/>
              </w:rPr>
              <w:tab/>
              <w:t xml:space="preserve">input [31:0] </w:t>
            </w:r>
            <w:proofErr w:type="spellStart"/>
            <w:r w:rsidRPr="004A7983">
              <w:rPr>
                <w:rFonts w:ascii="黑体" w:eastAsia="黑体" w:hAnsi="黑体" w:cs="Times New Roman"/>
              </w:rPr>
              <w:t>PCjal</w:t>
            </w:r>
            <w:proofErr w:type="spellEnd"/>
            <w:r w:rsidRPr="004A7983">
              <w:rPr>
                <w:rFonts w:ascii="黑体" w:eastAsia="黑体" w:hAnsi="黑体" w:cs="Times New Roman"/>
              </w:rPr>
              <w:t>,</w:t>
            </w:r>
          </w:p>
          <w:p w14:paraId="66AE6B76" w14:textId="77777777" w:rsidR="004A7983" w:rsidRPr="004A7983" w:rsidRDefault="004A7983" w:rsidP="004A7983">
            <w:pPr>
              <w:jc w:val="left"/>
              <w:rPr>
                <w:rFonts w:ascii="黑体" w:eastAsia="黑体" w:hAnsi="黑体" w:cs="Times New Roman"/>
              </w:rPr>
            </w:pPr>
            <w:r w:rsidRPr="004A7983">
              <w:rPr>
                <w:rFonts w:ascii="黑体" w:eastAsia="黑体" w:hAnsi="黑体" w:cs="Times New Roman"/>
              </w:rPr>
              <w:tab/>
              <w:t>input zero,</w:t>
            </w:r>
          </w:p>
          <w:p w14:paraId="4C5D89E0" w14:textId="77777777" w:rsidR="004A7983" w:rsidRPr="004A7983" w:rsidRDefault="004A7983" w:rsidP="004A7983">
            <w:pPr>
              <w:jc w:val="left"/>
              <w:rPr>
                <w:rFonts w:ascii="黑体" w:eastAsia="黑体" w:hAnsi="黑体" w:cs="Times New Roman"/>
              </w:rPr>
            </w:pPr>
            <w:r w:rsidRPr="004A7983">
              <w:rPr>
                <w:rFonts w:ascii="黑体" w:eastAsia="黑体" w:hAnsi="黑体" w:cs="Times New Roman"/>
              </w:rPr>
              <w:t xml:space="preserve">    input [1:0] branch,</w:t>
            </w:r>
          </w:p>
          <w:p w14:paraId="3B7F2CEB" w14:textId="77777777" w:rsidR="004A7983" w:rsidRPr="004A7983" w:rsidRDefault="004A7983" w:rsidP="004A7983">
            <w:pPr>
              <w:jc w:val="left"/>
              <w:rPr>
                <w:rFonts w:ascii="黑体" w:eastAsia="黑体" w:hAnsi="黑体" w:cs="Times New Roman"/>
              </w:rPr>
            </w:pPr>
            <w:r w:rsidRPr="004A7983">
              <w:rPr>
                <w:rFonts w:ascii="黑体" w:eastAsia="黑体" w:hAnsi="黑体" w:cs="Times New Roman"/>
              </w:rPr>
              <w:lastRenderedPageBreak/>
              <w:t xml:space="preserve">    output reg[4:0] WA,</w:t>
            </w:r>
          </w:p>
          <w:p w14:paraId="18EB0558" w14:textId="77777777" w:rsidR="004A7983" w:rsidRPr="004A7983" w:rsidRDefault="004A7983" w:rsidP="004A7983">
            <w:pPr>
              <w:jc w:val="left"/>
              <w:rPr>
                <w:rFonts w:ascii="黑体" w:eastAsia="黑体" w:hAnsi="黑体" w:cs="Times New Roman"/>
              </w:rPr>
            </w:pPr>
            <w:r w:rsidRPr="004A7983">
              <w:rPr>
                <w:rFonts w:ascii="黑体" w:eastAsia="黑体" w:hAnsi="黑体" w:cs="Times New Roman"/>
              </w:rPr>
              <w:tab/>
              <w:t>output reg[31:0] B,</w:t>
            </w:r>
          </w:p>
          <w:p w14:paraId="0B38CFDF" w14:textId="77777777" w:rsidR="004A7983" w:rsidRPr="004A7983" w:rsidRDefault="004A7983" w:rsidP="004A7983">
            <w:pPr>
              <w:jc w:val="left"/>
              <w:rPr>
                <w:rFonts w:ascii="黑体" w:eastAsia="黑体" w:hAnsi="黑体" w:cs="Times New Roman"/>
              </w:rPr>
            </w:pPr>
            <w:r w:rsidRPr="004A7983">
              <w:rPr>
                <w:rFonts w:ascii="黑体" w:eastAsia="黑体" w:hAnsi="黑体" w:cs="Times New Roman"/>
              </w:rPr>
              <w:tab/>
              <w:t>output reg[31:0] WD,</w:t>
            </w:r>
          </w:p>
          <w:p w14:paraId="1D8B5BC1" w14:textId="77777777" w:rsidR="004A7983" w:rsidRPr="004A7983" w:rsidRDefault="004A7983" w:rsidP="004A7983">
            <w:pPr>
              <w:jc w:val="left"/>
              <w:rPr>
                <w:rFonts w:ascii="黑体" w:eastAsia="黑体" w:hAnsi="黑体" w:cs="Times New Roman"/>
              </w:rPr>
            </w:pPr>
            <w:r w:rsidRPr="004A7983">
              <w:rPr>
                <w:rFonts w:ascii="黑体" w:eastAsia="黑体" w:hAnsi="黑体" w:cs="Times New Roman"/>
              </w:rPr>
              <w:tab/>
              <w:t xml:space="preserve">output reg[31:0] </w:t>
            </w:r>
            <w:proofErr w:type="spellStart"/>
            <w:r w:rsidRPr="004A7983">
              <w:rPr>
                <w:rFonts w:ascii="黑体" w:eastAsia="黑体" w:hAnsi="黑体" w:cs="Times New Roman"/>
              </w:rPr>
              <w:t>next_pc</w:t>
            </w:r>
            <w:proofErr w:type="spellEnd"/>
          </w:p>
          <w:p w14:paraId="6AD0572D" w14:textId="064BC85E" w:rsidR="00A8264C" w:rsidRPr="00A8264C" w:rsidRDefault="004A7983" w:rsidP="004A7983">
            <w:pPr>
              <w:jc w:val="left"/>
              <w:rPr>
                <w:rFonts w:ascii="黑体" w:eastAsia="黑体" w:hAnsi="黑体" w:cs="Times New Roman"/>
              </w:rPr>
            </w:pPr>
            <w:r w:rsidRPr="004A7983">
              <w:rPr>
                <w:rFonts w:ascii="黑体" w:eastAsia="黑体" w:hAnsi="黑体" w:cs="Times New Roman"/>
              </w:rPr>
              <w:t xml:space="preserve">    );</w:t>
            </w:r>
          </w:p>
        </w:tc>
      </w:tr>
    </w:tbl>
    <w:p w14:paraId="0B6D66D3" w14:textId="77777777" w:rsidR="004A7983" w:rsidRDefault="004A7983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</w:p>
    <w:p w14:paraId="1237C057" w14:textId="24527C0B" w:rsidR="00C92B23" w:rsidRDefault="00C92B23" w:rsidP="00D071DD">
      <w:pPr>
        <w:pStyle w:val="11"/>
        <w:spacing w:before="240" w:after="240"/>
      </w:pPr>
      <w:r>
        <w:rPr>
          <w:rFonts w:hint="eastAsia"/>
        </w:rPr>
        <w:t>2</w:t>
      </w:r>
      <w:r>
        <w:t>.mips.v</w:t>
      </w:r>
    </w:p>
    <w:p w14:paraId="273A8609" w14:textId="77777777" w:rsidR="00CA467F" w:rsidRDefault="00CA467F" w:rsidP="00D071DD">
      <w:pPr>
        <w:pStyle w:val="11"/>
        <w:spacing w:before="240" w:after="240"/>
      </w:pPr>
    </w:p>
    <w:tbl>
      <w:tblPr>
        <w:tblStyle w:val="ab"/>
        <w:tblW w:w="5240" w:type="dxa"/>
        <w:tblLook w:val="04A0" w:firstRow="1" w:lastRow="0" w:firstColumn="1" w:lastColumn="0" w:noHBand="0" w:noVBand="1"/>
      </w:tblPr>
      <w:tblGrid>
        <w:gridCol w:w="1625"/>
        <w:gridCol w:w="3615"/>
      </w:tblGrid>
      <w:tr w:rsidR="00AC15E2" w:rsidRPr="002D767C" w14:paraId="2C22368F" w14:textId="77777777" w:rsidTr="009E0D7E">
        <w:tc>
          <w:tcPr>
            <w:tcW w:w="1625" w:type="dxa"/>
            <w:shd w:val="clear" w:color="auto" w:fill="D9E2F3" w:themeFill="accent1" w:themeFillTint="33"/>
          </w:tcPr>
          <w:p w14:paraId="7FDA94FB" w14:textId="77777777" w:rsidR="00AC15E2" w:rsidRPr="002D767C" w:rsidRDefault="00AC15E2" w:rsidP="009E0D7E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文件</w:t>
            </w:r>
          </w:p>
        </w:tc>
        <w:tc>
          <w:tcPr>
            <w:tcW w:w="3615" w:type="dxa"/>
            <w:shd w:val="clear" w:color="auto" w:fill="D9E2F3" w:themeFill="accent1" w:themeFillTint="33"/>
          </w:tcPr>
          <w:p w14:paraId="7F92570B" w14:textId="77777777" w:rsidR="00AC15E2" w:rsidRPr="002D767C" w:rsidRDefault="00AC15E2" w:rsidP="009E0D7E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模块接口定义</w:t>
            </w:r>
          </w:p>
        </w:tc>
      </w:tr>
      <w:tr w:rsidR="00AC15E2" w:rsidRPr="002D767C" w14:paraId="56878333" w14:textId="77777777" w:rsidTr="00AC15E2">
        <w:tc>
          <w:tcPr>
            <w:tcW w:w="1625" w:type="dxa"/>
            <w:shd w:val="clear" w:color="auto" w:fill="auto"/>
          </w:tcPr>
          <w:p w14:paraId="3793E5A4" w14:textId="77777777" w:rsidR="00AC15E2" w:rsidRDefault="00AC15E2" w:rsidP="009E0D7E">
            <w:pPr>
              <w:jc w:val="left"/>
              <w:rPr>
                <w:rFonts w:ascii="黑体" w:eastAsia="黑体" w:hAnsi="黑体" w:cs="Times New Roman"/>
              </w:rPr>
            </w:pPr>
            <w:proofErr w:type="spellStart"/>
            <w:r>
              <w:rPr>
                <w:rFonts w:ascii="黑体" w:eastAsia="黑体" w:hAnsi="黑体" w:cs="Times New Roman"/>
              </w:rPr>
              <w:t>mips.v</w:t>
            </w:r>
            <w:proofErr w:type="spellEnd"/>
          </w:p>
        </w:tc>
        <w:tc>
          <w:tcPr>
            <w:tcW w:w="3615" w:type="dxa"/>
            <w:shd w:val="clear" w:color="auto" w:fill="auto"/>
          </w:tcPr>
          <w:p w14:paraId="3FDD8850" w14:textId="77777777" w:rsidR="00AC15E2" w:rsidRPr="00AC15E2" w:rsidRDefault="00AC15E2" w:rsidP="00AC15E2">
            <w:pPr>
              <w:jc w:val="left"/>
              <w:rPr>
                <w:rFonts w:ascii="黑体" w:eastAsia="黑体" w:hAnsi="黑体" w:cs="Times New Roman"/>
              </w:rPr>
            </w:pPr>
            <w:r w:rsidRPr="00AC15E2">
              <w:rPr>
                <w:rFonts w:ascii="黑体" w:eastAsia="黑体" w:hAnsi="黑体" w:cs="Times New Roman"/>
              </w:rPr>
              <w:t xml:space="preserve">module </w:t>
            </w:r>
            <w:proofErr w:type="spellStart"/>
            <w:r w:rsidRPr="00AC15E2">
              <w:rPr>
                <w:rFonts w:ascii="黑体" w:eastAsia="黑体" w:hAnsi="黑体" w:cs="Times New Roman"/>
              </w:rPr>
              <w:t>mips</w:t>
            </w:r>
            <w:proofErr w:type="spellEnd"/>
            <w:r w:rsidRPr="00AC15E2">
              <w:rPr>
                <w:rFonts w:ascii="黑体" w:eastAsia="黑体" w:hAnsi="黑体" w:cs="Times New Roman"/>
              </w:rPr>
              <w:t>(</w:t>
            </w:r>
          </w:p>
          <w:p w14:paraId="30C346B2" w14:textId="77777777" w:rsidR="00AC15E2" w:rsidRPr="00AC15E2" w:rsidRDefault="00AC15E2" w:rsidP="00AC15E2">
            <w:pPr>
              <w:jc w:val="left"/>
              <w:rPr>
                <w:rFonts w:ascii="黑体" w:eastAsia="黑体" w:hAnsi="黑体" w:cs="Times New Roman"/>
              </w:rPr>
            </w:pPr>
            <w:r w:rsidRPr="00AC15E2">
              <w:rPr>
                <w:rFonts w:ascii="黑体" w:eastAsia="黑体" w:hAnsi="黑体" w:cs="Times New Roman"/>
              </w:rPr>
              <w:t xml:space="preserve">    input </w:t>
            </w:r>
            <w:proofErr w:type="spellStart"/>
            <w:r w:rsidRPr="00AC15E2">
              <w:rPr>
                <w:rFonts w:ascii="黑体" w:eastAsia="黑体" w:hAnsi="黑体" w:cs="Times New Roman"/>
              </w:rPr>
              <w:t>clk</w:t>
            </w:r>
            <w:proofErr w:type="spellEnd"/>
            <w:r w:rsidRPr="00AC15E2">
              <w:rPr>
                <w:rFonts w:ascii="黑体" w:eastAsia="黑体" w:hAnsi="黑体" w:cs="Times New Roman"/>
              </w:rPr>
              <w:t>,</w:t>
            </w:r>
          </w:p>
          <w:p w14:paraId="4E7BE824" w14:textId="77777777" w:rsidR="00AC15E2" w:rsidRPr="00AC15E2" w:rsidRDefault="00AC15E2" w:rsidP="00AC15E2">
            <w:pPr>
              <w:jc w:val="left"/>
              <w:rPr>
                <w:rFonts w:ascii="黑体" w:eastAsia="黑体" w:hAnsi="黑体" w:cs="Times New Roman"/>
              </w:rPr>
            </w:pPr>
            <w:r w:rsidRPr="00AC15E2">
              <w:rPr>
                <w:rFonts w:ascii="黑体" w:eastAsia="黑体" w:hAnsi="黑体" w:cs="Times New Roman"/>
              </w:rPr>
              <w:t xml:space="preserve">    input reset</w:t>
            </w:r>
          </w:p>
          <w:p w14:paraId="02857FE1" w14:textId="77777777" w:rsidR="00AC15E2" w:rsidRDefault="00AC15E2" w:rsidP="00AC15E2">
            <w:pPr>
              <w:jc w:val="left"/>
              <w:rPr>
                <w:rFonts w:ascii="黑体" w:eastAsia="黑体" w:hAnsi="黑体" w:cs="Times New Roman"/>
              </w:rPr>
            </w:pPr>
            <w:r w:rsidRPr="00AC15E2">
              <w:rPr>
                <w:rFonts w:ascii="黑体" w:eastAsia="黑体" w:hAnsi="黑体" w:cs="Times New Roman"/>
              </w:rPr>
              <w:t xml:space="preserve">    );</w:t>
            </w:r>
          </w:p>
        </w:tc>
      </w:tr>
    </w:tbl>
    <w:p w14:paraId="6A7443B5" w14:textId="6FB0468F" w:rsidR="009876F9" w:rsidRDefault="009876F9" w:rsidP="00D071DD">
      <w:pPr>
        <w:pStyle w:val="11"/>
        <w:spacing w:before="240" w:after="240"/>
      </w:pPr>
      <w:r>
        <w:rPr>
          <w:rFonts w:hint="eastAsia"/>
        </w:rPr>
        <w:t>3</w:t>
      </w:r>
      <w:r>
        <w:t>.</w:t>
      </w:r>
      <w:r w:rsidR="004A7983">
        <w:t>TestBench</w:t>
      </w:r>
    </w:p>
    <w:p w14:paraId="6A14BDCA" w14:textId="4FDCD2A1" w:rsidR="004A7983" w:rsidRPr="004A7983" w:rsidRDefault="004A7983" w:rsidP="004A7983">
      <w:pPr>
        <w:pStyle w:val="a9"/>
        <w:rPr>
          <w:rFonts w:hint="eastAsia"/>
        </w:rPr>
      </w:pPr>
      <w:r w:rsidRPr="004A7983">
        <w:t xml:space="preserve">module </w:t>
      </w:r>
      <w:proofErr w:type="spellStart"/>
      <w:r w:rsidRPr="004A7983">
        <w:t>test_cpu</w:t>
      </w:r>
      <w:proofErr w:type="spellEnd"/>
      <w:r w:rsidRPr="004A7983">
        <w:t>;</w:t>
      </w:r>
    </w:p>
    <w:p w14:paraId="38C1CB85" w14:textId="77777777" w:rsidR="004A7983" w:rsidRPr="004A7983" w:rsidRDefault="004A7983" w:rsidP="004A7983">
      <w:pPr>
        <w:pStyle w:val="a9"/>
      </w:pPr>
      <w:r w:rsidRPr="004A7983">
        <w:tab/>
        <w:t>// Inputs</w:t>
      </w:r>
    </w:p>
    <w:p w14:paraId="7DA97EAF" w14:textId="77777777" w:rsidR="004A7983" w:rsidRPr="004A7983" w:rsidRDefault="004A7983" w:rsidP="004A7983">
      <w:pPr>
        <w:pStyle w:val="a9"/>
      </w:pPr>
      <w:r w:rsidRPr="004A7983">
        <w:tab/>
        <w:t xml:space="preserve">reg </w:t>
      </w:r>
      <w:proofErr w:type="spellStart"/>
      <w:r w:rsidRPr="004A7983">
        <w:t>clk</w:t>
      </w:r>
      <w:proofErr w:type="spellEnd"/>
      <w:r w:rsidRPr="004A7983">
        <w:t>;</w:t>
      </w:r>
    </w:p>
    <w:p w14:paraId="6A6E09D1" w14:textId="77777777" w:rsidR="004A7983" w:rsidRPr="004A7983" w:rsidRDefault="004A7983" w:rsidP="004A7983">
      <w:pPr>
        <w:pStyle w:val="a9"/>
      </w:pPr>
      <w:r w:rsidRPr="004A7983">
        <w:tab/>
        <w:t>reg reset;</w:t>
      </w:r>
    </w:p>
    <w:p w14:paraId="1A7B75B6" w14:textId="77777777" w:rsidR="004A7983" w:rsidRPr="004A7983" w:rsidRDefault="004A7983" w:rsidP="004A7983">
      <w:pPr>
        <w:pStyle w:val="a9"/>
      </w:pPr>
    </w:p>
    <w:p w14:paraId="0D5F9858" w14:textId="77777777" w:rsidR="004A7983" w:rsidRPr="004A7983" w:rsidRDefault="004A7983" w:rsidP="004A7983">
      <w:pPr>
        <w:pStyle w:val="a9"/>
      </w:pPr>
      <w:r w:rsidRPr="004A7983">
        <w:tab/>
        <w:t>// Instantiate the Unit Under Test (UUT)</w:t>
      </w:r>
    </w:p>
    <w:p w14:paraId="2764178D" w14:textId="77777777" w:rsidR="004A7983" w:rsidRPr="004A7983" w:rsidRDefault="004A7983" w:rsidP="004A7983">
      <w:pPr>
        <w:pStyle w:val="a9"/>
      </w:pPr>
      <w:r w:rsidRPr="004A7983">
        <w:tab/>
      </w:r>
      <w:proofErr w:type="spellStart"/>
      <w:r w:rsidRPr="004A7983">
        <w:t>mips</w:t>
      </w:r>
      <w:proofErr w:type="spellEnd"/>
      <w:r w:rsidRPr="004A7983">
        <w:t xml:space="preserve"> </w:t>
      </w:r>
      <w:proofErr w:type="spellStart"/>
      <w:r w:rsidRPr="004A7983">
        <w:t>uut</w:t>
      </w:r>
      <w:proofErr w:type="spellEnd"/>
      <w:r w:rsidRPr="004A7983">
        <w:t xml:space="preserve"> ( </w:t>
      </w:r>
    </w:p>
    <w:p w14:paraId="45E83CD0" w14:textId="77777777" w:rsidR="004A7983" w:rsidRPr="004A7983" w:rsidRDefault="004A7983" w:rsidP="004A7983">
      <w:pPr>
        <w:pStyle w:val="a9"/>
      </w:pPr>
      <w:r w:rsidRPr="004A7983">
        <w:tab/>
      </w:r>
      <w:r w:rsidRPr="004A7983">
        <w:tab/>
        <w:t>.</w:t>
      </w:r>
      <w:proofErr w:type="spellStart"/>
      <w:r w:rsidRPr="004A7983">
        <w:t>clk</w:t>
      </w:r>
      <w:proofErr w:type="spellEnd"/>
      <w:r w:rsidRPr="004A7983">
        <w:t>(</w:t>
      </w:r>
      <w:proofErr w:type="spellStart"/>
      <w:r w:rsidRPr="004A7983">
        <w:t>clk</w:t>
      </w:r>
      <w:proofErr w:type="spellEnd"/>
      <w:r w:rsidRPr="004A7983">
        <w:t xml:space="preserve">), </w:t>
      </w:r>
    </w:p>
    <w:p w14:paraId="7971C110" w14:textId="77777777" w:rsidR="004A7983" w:rsidRPr="004A7983" w:rsidRDefault="004A7983" w:rsidP="004A7983">
      <w:pPr>
        <w:pStyle w:val="a9"/>
      </w:pPr>
      <w:r w:rsidRPr="004A7983">
        <w:tab/>
      </w:r>
      <w:r w:rsidRPr="004A7983">
        <w:tab/>
        <w:t>.reset(reset)</w:t>
      </w:r>
    </w:p>
    <w:p w14:paraId="1C088A49" w14:textId="77777777" w:rsidR="004A7983" w:rsidRPr="004A7983" w:rsidRDefault="004A7983" w:rsidP="004A7983">
      <w:pPr>
        <w:pStyle w:val="a9"/>
      </w:pPr>
      <w:r w:rsidRPr="004A7983">
        <w:tab/>
        <w:t>);</w:t>
      </w:r>
    </w:p>
    <w:p w14:paraId="0EADD595" w14:textId="77777777" w:rsidR="004A7983" w:rsidRPr="004A7983" w:rsidRDefault="004A7983" w:rsidP="004A7983">
      <w:pPr>
        <w:pStyle w:val="a9"/>
      </w:pPr>
      <w:r w:rsidRPr="004A7983">
        <w:tab/>
        <w:t xml:space="preserve">always #10 </w:t>
      </w:r>
      <w:proofErr w:type="spellStart"/>
      <w:r w:rsidRPr="004A7983">
        <w:t>clk</w:t>
      </w:r>
      <w:proofErr w:type="spellEnd"/>
      <w:r w:rsidRPr="004A7983">
        <w:t xml:space="preserve"> = ~</w:t>
      </w:r>
      <w:proofErr w:type="spellStart"/>
      <w:r w:rsidRPr="004A7983">
        <w:t>clk</w:t>
      </w:r>
      <w:proofErr w:type="spellEnd"/>
      <w:r w:rsidRPr="004A7983">
        <w:t>;</w:t>
      </w:r>
    </w:p>
    <w:p w14:paraId="3DE77E69" w14:textId="77777777" w:rsidR="004A7983" w:rsidRPr="004A7983" w:rsidRDefault="004A7983" w:rsidP="004A7983">
      <w:pPr>
        <w:pStyle w:val="a9"/>
      </w:pPr>
      <w:r w:rsidRPr="004A7983">
        <w:tab/>
        <w:t>initial begin</w:t>
      </w:r>
    </w:p>
    <w:p w14:paraId="74E94E58" w14:textId="77777777" w:rsidR="004A7983" w:rsidRPr="004A7983" w:rsidRDefault="004A7983" w:rsidP="004A7983">
      <w:pPr>
        <w:pStyle w:val="a9"/>
      </w:pPr>
      <w:r w:rsidRPr="004A7983">
        <w:tab/>
      </w:r>
      <w:r w:rsidRPr="004A7983">
        <w:tab/>
        <w:t>// Initialize Inputs</w:t>
      </w:r>
    </w:p>
    <w:p w14:paraId="356F7BC2" w14:textId="77777777" w:rsidR="004A7983" w:rsidRPr="004A7983" w:rsidRDefault="004A7983" w:rsidP="004A7983">
      <w:pPr>
        <w:pStyle w:val="a9"/>
      </w:pPr>
      <w:r w:rsidRPr="004A7983">
        <w:lastRenderedPageBreak/>
        <w:tab/>
      </w:r>
      <w:r w:rsidRPr="004A7983">
        <w:tab/>
      </w:r>
      <w:proofErr w:type="spellStart"/>
      <w:r w:rsidRPr="004A7983">
        <w:t>clk</w:t>
      </w:r>
      <w:proofErr w:type="spellEnd"/>
      <w:r w:rsidRPr="004A7983">
        <w:t xml:space="preserve"> = 0;</w:t>
      </w:r>
    </w:p>
    <w:p w14:paraId="10EB89A3" w14:textId="77777777" w:rsidR="004A7983" w:rsidRPr="004A7983" w:rsidRDefault="004A7983" w:rsidP="004A7983">
      <w:pPr>
        <w:pStyle w:val="a9"/>
      </w:pPr>
      <w:r w:rsidRPr="004A7983">
        <w:tab/>
      </w:r>
      <w:r w:rsidRPr="004A7983">
        <w:tab/>
        <w:t>reset = 1;</w:t>
      </w:r>
    </w:p>
    <w:p w14:paraId="370BE29F" w14:textId="77777777" w:rsidR="004A7983" w:rsidRPr="004A7983" w:rsidRDefault="004A7983" w:rsidP="004A7983">
      <w:pPr>
        <w:pStyle w:val="a9"/>
      </w:pPr>
    </w:p>
    <w:p w14:paraId="5E01AE46" w14:textId="77777777" w:rsidR="004A7983" w:rsidRPr="004A7983" w:rsidRDefault="004A7983" w:rsidP="004A7983">
      <w:pPr>
        <w:pStyle w:val="a9"/>
      </w:pPr>
      <w:r w:rsidRPr="004A7983">
        <w:tab/>
      </w:r>
      <w:r w:rsidRPr="004A7983">
        <w:tab/>
        <w:t>// Wait 100 ns for global reset to finish</w:t>
      </w:r>
    </w:p>
    <w:p w14:paraId="01879C55" w14:textId="77777777" w:rsidR="004A7983" w:rsidRPr="004A7983" w:rsidRDefault="004A7983" w:rsidP="004A7983">
      <w:pPr>
        <w:pStyle w:val="a9"/>
      </w:pPr>
      <w:r w:rsidRPr="004A7983">
        <w:tab/>
      </w:r>
      <w:r w:rsidRPr="004A7983">
        <w:tab/>
        <w:t>#98;</w:t>
      </w:r>
    </w:p>
    <w:p w14:paraId="4A8527BE" w14:textId="77777777" w:rsidR="004A7983" w:rsidRPr="004A7983" w:rsidRDefault="004A7983" w:rsidP="004A7983">
      <w:pPr>
        <w:pStyle w:val="a9"/>
      </w:pPr>
      <w:r w:rsidRPr="004A7983">
        <w:t xml:space="preserve">      reset = 0;</w:t>
      </w:r>
    </w:p>
    <w:p w14:paraId="06FAEA2C" w14:textId="2CB5A738" w:rsidR="004A7983" w:rsidRPr="004A7983" w:rsidRDefault="004A7983" w:rsidP="004A7983">
      <w:pPr>
        <w:pStyle w:val="a9"/>
        <w:rPr>
          <w:rFonts w:hint="eastAsia"/>
        </w:rPr>
      </w:pPr>
      <w:r w:rsidRPr="004A7983">
        <w:tab/>
      </w:r>
      <w:r w:rsidRPr="004A7983">
        <w:tab/>
        <w:t>// Add stimulus here</w:t>
      </w:r>
    </w:p>
    <w:p w14:paraId="1DE3FB18" w14:textId="35A59799" w:rsidR="004A7983" w:rsidRPr="004A7983" w:rsidRDefault="004A7983" w:rsidP="004A7983">
      <w:pPr>
        <w:pStyle w:val="a9"/>
      </w:pPr>
      <w:r w:rsidRPr="004A7983">
        <w:tab/>
        <w:t>end</w:t>
      </w:r>
    </w:p>
    <w:p w14:paraId="2EC9ED9B" w14:textId="658948AC" w:rsidR="004A7983" w:rsidRDefault="004A7983" w:rsidP="004A7983">
      <w:pPr>
        <w:pStyle w:val="11"/>
        <w:spacing w:before="240" w:after="240"/>
        <w:rPr>
          <w:rFonts w:ascii="Courier New" w:eastAsia="宋体" w:hAnsi="Courier New"/>
          <w:sz w:val="21"/>
        </w:rPr>
      </w:pPr>
      <w:proofErr w:type="spellStart"/>
      <w:r w:rsidRPr="004A7983">
        <w:rPr>
          <w:rFonts w:ascii="Courier New" w:eastAsia="宋体" w:hAnsi="Courier New"/>
          <w:sz w:val="21"/>
        </w:rPr>
        <w:t>endmodule</w:t>
      </w:r>
      <w:proofErr w:type="spellEnd"/>
    </w:p>
    <w:p w14:paraId="5EB5D4AF" w14:textId="77777777" w:rsidR="004A7983" w:rsidRDefault="004A7983" w:rsidP="004A7983">
      <w:pPr>
        <w:pStyle w:val="11"/>
        <w:spacing w:before="240" w:after="240"/>
        <w:rPr>
          <w:rFonts w:ascii="Courier New" w:eastAsia="宋体" w:hAnsi="Courier New"/>
          <w:sz w:val="21"/>
        </w:rPr>
      </w:pPr>
    </w:p>
    <w:p w14:paraId="43613076" w14:textId="6A2F2C78" w:rsidR="00405415" w:rsidRDefault="00DA2188" w:rsidP="004A7983">
      <w:pPr>
        <w:pStyle w:val="11"/>
        <w:spacing w:before="240" w:after="240"/>
      </w:pPr>
      <w:r>
        <w:rPr>
          <w:rFonts w:hint="eastAsia"/>
        </w:rPr>
        <w:t>五</w:t>
      </w:r>
      <w:r w:rsidR="00AB1A2F" w:rsidRPr="00405415">
        <w:rPr>
          <w:rFonts w:hint="eastAsia"/>
        </w:rPr>
        <w:t>．</w:t>
      </w:r>
      <w:r w:rsidR="00AB1A2F" w:rsidRPr="00405415">
        <w:t>测试程序</w:t>
      </w:r>
    </w:p>
    <w:p w14:paraId="3ABFB49F" w14:textId="77777777" w:rsidR="004A7983" w:rsidRPr="004A7983" w:rsidRDefault="004A7983" w:rsidP="004A7983">
      <w:pPr>
        <w:pStyle w:val="a9"/>
      </w:pPr>
      <w:proofErr w:type="spellStart"/>
      <w:r w:rsidRPr="004A7983">
        <w:t>ori</w:t>
      </w:r>
      <w:proofErr w:type="spellEnd"/>
      <w:r w:rsidRPr="004A7983">
        <w:t xml:space="preserve"> $1,11</w:t>
      </w:r>
    </w:p>
    <w:p w14:paraId="6781004A" w14:textId="77777777" w:rsidR="004A7983" w:rsidRPr="004A7983" w:rsidRDefault="004A7983" w:rsidP="004A7983">
      <w:pPr>
        <w:pStyle w:val="a9"/>
      </w:pPr>
      <w:proofErr w:type="spellStart"/>
      <w:r w:rsidRPr="004A7983">
        <w:t>ori</w:t>
      </w:r>
      <w:proofErr w:type="spellEnd"/>
      <w:r w:rsidRPr="004A7983">
        <w:t xml:space="preserve"> $2,22</w:t>
      </w:r>
    </w:p>
    <w:p w14:paraId="5AF5107D" w14:textId="77777777" w:rsidR="004A7983" w:rsidRPr="004A7983" w:rsidRDefault="004A7983" w:rsidP="004A7983">
      <w:pPr>
        <w:pStyle w:val="a9"/>
      </w:pPr>
      <w:proofErr w:type="spellStart"/>
      <w:r w:rsidRPr="004A7983">
        <w:t>ori</w:t>
      </w:r>
      <w:proofErr w:type="spellEnd"/>
      <w:r w:rsidRPr="004A7983">
        <w:t xml:space="preserve"> $3,33</w:t>
      </w:r>
    </w:p>
    <w:p w14:paraId="0686840C" w14:textId="77777777" w:rsidR="004A7983" w:rsidRPr="004A7983" w:rsidRDefault="004A7983" w:rsidP="004A7983">
      <w:pPr>
        <w:pStyle w:val="a9"/>
      </w:pPr>
      <w:proofErr w:type="spellStart"/>
      <w:r w:rsidRPr="004A7983">
        <w:t>lui</w:t>
      </w:r>
      <w:proofErr w:type="spellEnd"/>
      <w:r w:rsidRPr="004A7983">
        <w:t xml:space="preserve"> $4,12</w:t>
      </w:r>
    </w:p>
    <w:p w14:paraId="718484C4" w14:textId="77777777" w:rsidR="004A7983" w:rsidRPr="004A7983" w:rsidRDefault="004A7983" w:rsidP="004A7983">
      <w:pPr>
        <w:pStyle w:val="a9"/>
      </w:pPr>
      <w:proofErr w:type="spellStart"/>
      <w:r w:rsidRPr="004A7983">
        <w:t>lui</w:t>
      </w:r>
      <w:proofErr w:type="spellEnd"/>
      <w:r w:rsidRPr="004A7983">
        <w:t xml:space="preserve"> $5,23</w:t>
      </w:r>
    </w:p>
    <w:p w14:paraId="03E64D31" w14:textId="77777777" w:rsidR="004A7983" w:rsidRPr="004A7983" w:rsidRDefault="004A7983" w:rsidP="004A7983">
      <w:pPr>
        <w:pStyle w:val="a9"/>
      </w:pPr>
      <w:proofErr w:type="spellStart"/>
      <w:r w:rsidRPr="004A7983">
        <w:t>lui</w:t>
      </w:r>
      <w:proofErr w:type="spellEnd"/>
      <w:r w:rsidRPr="004A7983">
        <w:t xml:space="preserve"> $6,24</w:t>
      </w:r>
    </w:p>
    <w:p w14:paraId="352BF930" w14:textId="77777777" w:rsidR="004A7983" w:rsidRPr="004A7983" w:rsidRDefault="004A7983" w:rsidP="004A7983">
      <w:pPr>
        <w:pStyle w:val="a9"/>
      </w:pPr>
      <w:proofErr w:type="spellStart"/>
      <w:r w:rsidRPr="004A7983">
        <w:t>lui</w:t>
      </w:r>
      <w:proofErr w:type="spellEnd"/>
      <w:r w:rsidRPr="004A7983">
        <w:t xml:space="preserve"> $7,25</w:t>
      </w:r>
    </w:p>
    <w:p w14:paraId="73037C9A" w14:textId="77777777" w:rsidR="004A7983" w:rsidRPr="004A7983" w:rsidRDefault="004A7983" w:rsidP="004A7983">
      <w:pPr>
        <w:pStyle w:val="a9"/>
      </w:pPr>
      <w:proofErr w:type="spellStart"/>
      <w:r w:rsidRPr="004A7983">
        <w:t>lui</w:t>
      </w:r>
      <w:proofErr w:type="spellEnd"/>
      <w:r w:rsidRPr="004A7983">
        <w:t xml:space="preserve"> $8,34</w:t>
      </w:r>
    </w:p>
    <w:p w14:paraId="67D01BCD" w14:textId="77777777" w:rsidR="004A7983" w:rsidRPr="004A7983" w:rsidRDefault="004A7983" w:rsidP="004A7983">
      <w:pPr>
        <w:pStyle w:val="a9"/>
      </w:pPr>
      <w:proofErr w:type="spellStart"/>
      <w:r w:rsidRPr="004A7983">
        <w:t>lui</w:t>
      </w:r>
      <w:proofErr w:type="spellEnd"/>
      <w:r w:rsidRPr="004A7983">
        <w:t xml:space="preserve"> $9,12</w:t>
      </w:r>
    </w:p>
    <w:p w14:paraId="35C76B0E" w14:textId="77777777" w:rsidR="004A7983" w:rsidRPr="004A7983" w:rsidRDefault="004A7983" w:rsidP="004A7983">
      <w:pPr>
        <w:pStyle w:val="a9"/>
      </w:pPr>
      <w:proofErr w:type="spellStart"/>
      <w:r w:rsidRPr="004A7983">
        <w:t>addu</w:t>
      </w:r>
      <w:proofErr w:type="spellEnd"/>
      <w:r w:rsidRPr="004A7983">
        <w:t xml:space="preserve"> $10,$9,$9</w:t>
      </w:r>
    </w:p>
    <w:p w14:paraId="3E62BAEC" w14:textId="77777777" w:rsidR="004A7983" w:rsidRPr="004A7983" w:rsidRDefault="004A7983" w:rsidP="004A7983">
      <w:pPr>
        <w:pStyle w:val="a9"/>
      </w:pPr>
      <w:proofErr w:type="spellStart"/>
      <w:r w:rsidRPr="004A7983">
        <w:t>addu</w:t>
      </w:r>
      <w:proofErr w:type="spellEnd"/>
      <w:r w:rsidRPr="004A7983">
        <w:t xml:space="preserve"> $11,$2,$3</w:t>
      </w:r>
    </w:p>
    <w:p w14:paraId="6CA9CA78" w14:textId="77777777" w:rsidR="004A7983" w:rsidRPr="004A7983" w:rsidRDefault="004A7983" w:rsidP="004A7983">
      <w:pPr>
        <w:pStyle w:val="a9"/>
      </w:pPr>
      <w:proofErr w:type="spellStart"/>
      <w:r w:rsidRPr="004A7983">
        <w:t>addu</w:t>
      </w:r>
      <w:proofErr w:type="spellEnd"/>
      <w:r w:rsidRPr="004A7983">
        <w:t xml:space="preserve"> $12,$5,$6</w:t>
      </w:r>
    </w:p>
    <w:p w14:paraId="48C95C86" w14:textId="77777777" w:rsidR="004A7983" w:rsidRPr="004A7983" w:rsidRDefault="004A7983" w:rsidP="004A7983">
      <w:pPr>
        <w:pStyle w:val="a9"/>
      </w:pPr>
      <w:proofErr w:type="spellStart"/>
      <w:r w:rsidRPr="004A7983">
        <w:t>subu</w:t>
      </w:r>
      <w:proofErr w:type="spellEnd"/>
      <w:r w:rsidRPr="004A7983">
        <w:t xml:space="preserve"> $13,$3,$5</w:t>
      </w:r>
    </w:p>
    <w:p w14:paraId="6FEF4F21" w14:textId="77777777" w:rsidR="004A7983" w:rsidRPr="004A7983" w:rsidRDefault="004A7983" w:rsidP="004A7983">
      <w:pPr>
        <w:pStyle w:val="a9"/>
      </w:pPr>
      <w:proofErr w:type="spellStart"/>
      <w:r w:rsidRPr="004A7983">
        <w:lastRenderedPageBreak/>
        <w:t>subu</w:t>
      </w:r>
      <w:proofErr w:type="spellEnd"/>
      <w:r w:rsidRPr="004A7983">
        <w:t xml:space="preserve"> $14,$5,$4</w:t>
      </w:r>
    </w:p>
    <w:p w14:paraId="4ABB85A5" w14:textId="77777777" w:rsidR="004A7983" w:rsidRPr="004A7983" w:rsidRDefault="004A7983" w:rsidP="004A7983">
      <w:pPr>
        <w:pStyle w:val="a9"/>
      </w:pPr>
      <w:proofErr w:type="spellStart"/>
      <w:r w:rsidRPr="004A7983">
        <w:t>subu</w:t>
      </w:r>
      <w:proofErr w:type="spellEnd"/>
      <w:r w:rsidRPr="004A7983">
        <w:t xml:space="preserve"> $15,$2,$6</w:t>
      </w:r>
    </w:p>
    <w:p w14:paraId="1702F112" w14:textId="77777777" w:rsidR="004A7983" w:rsidRPr="004A7983" w:rsidRDefault="004A7983" w:rsidP="004A7983">
      <w:pPr>
        <w:pStyle w:val="a9"/>
      </w:pPr>
      <w:proofErr w:type="spellStart"/>
      <w:r w:rsidRPr="004A7983">
        <w:t>nop</w:t>
      </w:r>
      <w:proofErr w:type="spellEnd"/>
    </w:p>
    <w:p w14:paraId="66E7091E" w14:textId="77777777" w:rsidR="004A7983" w:rsidRPr="004A7983" w:rsidRDefault="004A7983" w:rsidP="004A7983">
      <w:pPr>
        <w:pStyle w:val="a9"/>
      </w:pPr>
      <w:proofErr w:type="spellStart"/>
      <w:r w:rsidRPr="004A7983">
        <w:t>lui</w:t>
      </w:r>
      <w:proofErr w:type="spellEnd"/>
      <w:r w:rsidRPr="004A7983">
        <w:t xml:space="preserve"> $16,12</w:t>
      </w:r>
    </w:p>
    <w:p w14:paraId="4855ABF9" w14:textId="77777777" w:rsidR="004A7983" w:rsidRPr="004A7983" w:rsidRDefault="004A7983" w:rsidP="004A7983">
      <w:pPr>
        <w:pStyle w:val="a9"/>
      </w:pPr>
      <w:proofErr w:type="spellStart"/>
      <w:r w:rsidRPr="004A7983">
        <w:t>beq</w:t>
      </w:r>
      <w:proofErr w:type="spellEnd"/>
      <w:r w:rsidRPr="004A7983">
        <w:t xml:space="preserve"> $9,$16, next #</w:t>
      </w:r>
      <w:r w:rsidRPr="004A7983">
        <w:t>应跳转</w:t>
      </w:r>
    </w:p>
    <w:p w14:paraId="19B354C3" w14:textId="77777777" w:rsidR="004A7983" w:rsidRPr="004A7983" w:rsidRDefault="004A7983" w:rsidP="004A7983">
      <w:pPr>
        <w:pStyle w:val="a9"/>
      </w:pPr>
      <w:proofErr w:type="spellStart"/>
      <w:r w:rsidRPr="004A7983">
        <w:t>nop</w:t>
      </w:r>
      <w:proofErr w:type="spellEnd"/>
    </w:p>
    <w:p w14:paraId="0FC7867F" w14:textId="77777777" w:rsidR="004A7983" w:rsidRPr="004A7983" w:rsidRDefault="004A7983" w:rsidP="004A7983">
      <w:pPr>
        <w:pStyle w:val="a9"/>
      </w:pPr>
      <w:proofErr w:type="spellStart"/>
      <w:r w:rsidRPr="004A7983">
        <w:t>lui</w:t>
      </w:r>
      <w:proofErr w:type="spellEnd"/>
      <w:r w:rsidRPr="004A7983">
        <w:t xml:space="preserve"> $1,1</w:t>
      </w:r>
    </w:p>
    <w:p w14:paraId="747F7ED0" w14:textId="77777777" w:rsidR="004A7983" w:rsidRPr="004A7983" w:rsidRDefault="004A7983" w:rsidP="004A7983">
      <w:pPr>
        <w:pStyle w:val="a9"/>
      </w:pPr>
      <w:proofErr w:type="spellStart"/>
      <w:r w:rsidRPr="004A7983">
        <w:t>lui</w:t>
      </w:r>
      <w:proofErr w:type="spellEnd"/>
      <w:r w:rsidRPr="004A7983">
        <w:t xml:space="preserve"> $2,1</w:t>
      </w:r>
    </w:p>
    <w:p w14:paraId="5A30F91B" w14:textId="77777777" w:rsidR="004A7983" w:rsidRPr="004A7983" w:rsidRDefault="004A7983" w:rsidP="004A7983">
      <w:pPr>
        <w:pStyle w:val="a9"/>
      </w:pPr>
      <w:proofErr w:type="spellStart"/>
      <w:r w:rsidRPr="004A7983">
        <w:t>lui</w:t>
      </w:r>
      <w:proofErr w:type="spellEnd"/>
      <w:r w:rsidRPr="004A7983">
        <w:t xml:space="preserve"> $3,1</w:t>
      </w:r>
    </w:p>
    <w:p w14:paraId="23D17147" w14:textId="77777777" w:rsidR="004A7983" w:rsidRPr="004A7983" w:rsidRDefault="004A7983" w:rsidP="004A7983">
      <w:pPr>
        <w:pStyle w:val="a9"/>
      </w:pPr>
      <w:proofErr w:type="spellStart"/>
      <w:r w:rsidRPr="004A7983">
        <w:t>lui</w:t>
      </w:r>
      <w:proofErr w:type="spellEnd"/>
      <w:r w:rsidRPr="004A7983">
        <w:t xml:space="preserve"> $4,1</w:t>
      </w:r>
    </w:p>
    <w:p w14:paraId="34F37CEC" w14:textId="77777777" w:rsidR="004A7983" w:rsidRPr="004A7983" w:rsidRDefault="004A7983" w:rsidP="004A7983">
      <w:pPr>
        <w:pStyle w:val="a9"/>
      </w:pPr>
      <w:proofErr w:type="spellStart"/>
      <w:r w:rsidRPr="004A7983">
        <w:t>haha</w:t>
      </w:r>
      <w:proofErr w:type="spellEnd"/>
      <w:r w:rsidRPr="004A7983">
        <w:t>:</w:t>
      </w:r>
    </w:p>
    <w:p w14:paraId="7C0C3230" w14:textId="77777777" w:rsidR="004A7983" w:rsidRPr="004A7983" w:rsidRDefault="004A7983" w:rsidP="004A7983">
      <w:pPr>
        <w:pStyle w:val="a9"/>
      </w:pPr>
      <w:proofErr w:type="spellStart"/>
      <w:r w:rsidRPr="004A7983">
        <w:t>lui</w:t>
      </w:r>
      <w:proofErr w:type="spellEnd"/>
      <w:r w:rsidRPr="004A7983">
        <w:t xml:space="preserve"> $5,1</w:t>
      </w:r>
    </w:p>
    <w:p w14:paraId="7AEE4E13" w14:textId="77777777" w:rsidR="004A7983" w:rsidRPr="004A7983" w:rsidRDefault="004A7983" w:rsidP="004A7983">
      <w:pPr>
        <w:pStyle w:val="a9"/>
      </w:pPr>
      <w:proofErr w:type="spellStart"/>
      <w:r w:rsidRPr="004A7983">
        <w:t>lui</w:t>
      </w:r>
      <w:proofErr w:type="spellEnd"/>
      <w:r w:rsidRPr="004A7983">
        <w:t xml:space="preserve"> $6,1</w:t>
      </w:r>
    </w:p>
    <w:p w14:paraId="23362BCF" w14:textId="77777777" w:rsidR="004A7983" w:rsidRPr="004A7983" w:rsidRDefault="004A7983" w:rsidP="004A7983">
      <w:pPr>
        <w:pStyle w:val="a9"/>
      </w:pPr>
      <w:proofErr w:type="spellStart"/>
      <w:r w:rsidRPr="004A7983">
        <w:t>lui</w:t>
      </w:r>
      <w:proofErr w:type="spellEnd"/>
      <w:r w:rsidRPr="004A7983">
        <w:t xml:space="preserve"> $7,1</w:t>
      </w:r>
    </w:p>
    <w:p w14:paraId="703B763E" w14:textId="77777777" w:rsidR="004A7983" w:rsidRPr="004A7983" w:rsidRDefault="004A7983" w:rsidP="004A7983">
      <w:pPr>
        <w:pStyle w:val="a9"/>
      </w:pPr>
      <w:proofErr w:type="spellStart"/>
      <w:r w:rsidRPr="004A7983">
        <w:t>lui</w:t>
      </w:r>
      <w:proofErr w:type="spellEnd"/>
      <w:r w:rsidRPr="004A7983">
        <w:t xml:space="preserve"> $8,1</w:t>
      </w:r>
    </w:p>
    <w:p w14:paraId="343424C1" w14:textId="77777777" w:rsidR="004A7983" w:rsidRPr="004A7983" w:rsidRDefault="004A7983" w:rsidP="004A7983">
      <w:pPr>
        <w:pStyle w:val="a9"/>
      </w:pPr>
      <w:proofErr w:type="spellStart"/>
      <w:r w:rsidRPr="004A7983">
        <w:t>lui</w:t>
      </w:r>
      <w:proofErr w:type="spellEnd"/>
      <w:r w:rsidRPr="004A7983">
        <w:t xml:space="preserve"> $9,1</w:t>
      </w:r>
    </w:p>
    <w:p w14:paraId="4F72E03F" w14:textId="77777777" w:rsidR="004A7983" w:rsidRPr="004A7983" w:rsidRDefault="004A7983" w:rsidP="004A7983">
      <w:pPr>
        <w:pStyle w:val="a9"/>
      </w:pPr>
      <w:proofErr w:type="spellStart"/>
      <w:r w:rsidRPr="004A7983">
        <w:t>lui</w:t>
      </w:r>
      <w:proofErr w:type="spellEnd"/>
      <w:r w:rsidRPr="004A7983">
        <w:t xml:space="preserve"> $10,1</w:t>
      </w:r>
    </w:p>
    <w:p w14:paraId="0511AC74" w14:textId="77777777" w:rsidR="004A7983" w:rsidRPr="004A7983" w:rsidRDefault="004A7983" w:rsidP="004A7983">
      <w:pPr>
        <w:pStyle w:val="a9"/>
      </w:pPr>
      <w:r w:rsidRPr="004A7983">
        <w:t>next:</w:t>
      </w:r>
    </w:p>
    <w:p w14:paraId="12119045" w14:textId="77777777" w:rsidR="004A7983" w:rsidRPr="004A7983" w:rsidRDefault="004A7983" w:rsidP="004A7983">
      <w:pPr>
        <w:pStyle w:val="a9"/>
      </w:pPr>
      <w:proofErr w:type="spellStart"/>
      <w:r w:rsidRPr="004A7983">
        <w:t>beq</w:t>
      </w:r>
      <w:proofErr w:type="spellEnd"/>
      <w:r w:rsidRPr="004A7983">
        <w:t xml:space="preserve"> $1,$2,haha #</w:t>
      </w:r>
      <w:r w:rsidRPr="004A7983">
        <w:t>应不跳转，否则死循环</w:t>
      </w:r>
    </w:p>
    <w:p w14:paraId="46D86E66" w14:textId="77777777" w:rsidR="004A7983" w:rsidRPr="004A7983" w:rsidRDefault="004A7983" w:rsidP="004A7983">
      <w:pPr>
        <w:pStyle w:val="a9"/>
      </w:pPr>
      <w:proofErr w:type="spellStart"/>
      <w:r w:rsidRPr="004A7983">
        <w:t>sw</w:t>
      </w:r>
      <w:proofErr w:type="spellEnd"/>
      <w:r w:rsidRPr="004A7983">
        <w:t xml:space="preserve"> $1,0($0)</w:t>
      </w:r>
    </w:p>
    <w:p w14:paraId="781015E5" w14:textId="77777777" w:rsidR="004A7983" w:rsidRPr="004A7983" w:rsidRDefault="004A7983" w:rsidP="004A7983">
      <w:pPr>
        <w:pStyle w:val="a9"/>
      </w:pPr>
      <w:proofErr w:type="spellStart"/>
      <w:r w:rsidRPr="004A7983">
        <w:t>sw</w:t>
      </w:r>
      <w:proofErr w:type="spellEnd"/>
      <w:r w:rsidRPr="004A7983">
        <w:t xml:space="preserve"> $2,4($0)</w:t>
      </w:r>
    </w:p>
    <w:p w14:paraId="1C24E00A" w14:textId="77777777" w:rsidR="004A7983" w:rsidRPr="004A7983" w:rsidRDefault="004A7983" w:rsidP="004A7983">
      <w:pPr>
        <w:pStyle w:val="a9"/>
      </w:pPr>
      <w:proofErr w:type="spellStart"/>
      <w:r w:rsidRPr="004A7983">
        <w:t>sw</w:t>
      </w:r>
      <w:proofErr w:type="spellEnd"/>
      <w:r w:rsidRPr="004A7983">
        <w:t xml:space="preserve"> $3,8($0)</w:t>
      </w:r>
    </w:p>
    <w:p w14:paraId="4DB39E33" w14:textId="77777777" w:rsidR="004A7983" w:rsidRPr="004A7983" w:rsidRDefault="004A7983" w:rsidP="004A7983">
      <w:pPr>
        <w:pStyle w:val="a9"/>
      </w:pPr>
      <w:proofErr w:type="spellStart"/>
      <w:r w:rsidRPr="004A7983">
        <w:t>sw</w:t>
      </w:r>
      <w:proofErr w:type="spellEnd"/>
      <w:r w:rsidRPr="004A7983">
        <w:t xml:space="preserve"> $4,12($0)</w:t>
      </w:r>
    </w:p>
    <w:p w14:paraId="7EC8D7B3" w14:textId="77777777" w:rsidR="004A7983" w:rsidRPr="004A7983" w:rsidRDefault="004A7983" w:rsidP="004A7983">
      <w:pPr>
        <w:pStyle w:val="a9"/>
      </w:pPr>
      <w:proofErr w:type="spellStart"/>
      <w:r w:rsidRPr="004A7983">
        <w:t>sw</w:t>
      </w:r>
      <w:proofErr w:type="spellEnd"/>
      <w:r w:rsidRPr="004A7983">
        <w:t xml:space="preserve"> $5,16($0)</w:t>
      </w:r>
    </w:p>
    <w:p w14:paraId="7A07F1AC" w14:textId="77777777" w:rsidR="004A7983" w:rsidRPr="004A7983" w:rsidRDefault="004A7983" w:rsidP="004A7983">
      <w:pPr>
        <w:pStyle w:val="a9"/>
      </w:pPr>
      <w:proofErr w:type="spellStart"/>
      <w:r w:rsidRPr="004A7983">
        <w:lastRenderedPageBreak/>
        <w:t>sw</w:t>
      </w:r>
      <w:proofErr w:type="spellEnd"/>
      <w:r w:rsidRPr="004A7983">
        <w:t xml:space="preserve"> $6,20($0)</w:t>
      </w:r>
    </w:p>
    <w:p w14:paraId="1DCF593C" w14:textId="77777777" w:rsidR="004A7983" w:rsidRPr="004A7983" w:rsidRDefault="004A7983" w:rsidP="004A7983">
      <w:pPr>
        <w:pStyle w:val="a9"/>
      </w:pPr>
      <w:proofErr w:type="spellStart"/>
      <w:r w:rsidRPr="004A7983">
        <w:t>sw</w:t>
      </w:r>
      <w:proofErr w:type="spellEnd"/>
      <w:r w:rsidRPr="004A7983">
        <w:t xml:space="preserve"> $7,24($0)</w:t>
      </w:r>
    </w:p>
    <w:p w14:paraId="369F0F1D" w14:textId="77777777" w:rsidR="004A7983" w:rsidRPr="004A7983" w:rsidRDefault="004A7983" w:rsidP="004A7983">
      <w:pPr>
        <w:pStyle w:val="a9"/>
      </w:pPr>
      <w:proofErr w:type="spellStart"/>
      <w:r w:rsidRPr="004A7983">
        <w:t>lw</w:t>
      </w:r>
      <w:proofErr w:type="spellEnd"/>
      <w:r w:rsidRPr="004A7983">
        <w:t xml:space="preserve"> $17,0($0)</w:t>
      </w:r>
    </w:p>
    <w:p w14:paraId="0F13ADD8" w14:textId="77777777" w:rsidR="004A7983" w:rsidRPr="004A7983" w:rsidRDefault="004A7983" w:rsidP="004A7983">
      <w:pPr>
        <w:pStyle w:val="a9"/>
      </w:pPr>
      <w:proofErr w:type="spellStart"/>
      <w:r w:rsidRPr="004A7983">
        <w:t>lw</w:t>
      </w:r>
      <w:proofErr w:type="spellEnd"/>
      <w:r w:rsidRPr="004A7983">
        <w:t xml:space="preserve"> $18,4($0)</w:t>
      </w:r>
    </w:p>
    <w:p w14:paraId="0100F6F0" w14:textId="77777777" w:rsidR="004A7983" w:rsidRPr="004A7983" w:rsidRDefault="004A7983" w:rsidP="004A7983">
      <w:pPr>
        <w:pStyle w:val="a9"/>
      </w:pPr>
      <w:proofErr w:type="spellStart"/>
      <w:r w:rsidRPr="004A7983">
        <w:t>jal</w:t>
      </w:r>
      <w:proofErr w:type="spellEnd"/>
      <w:r w:rsidRPr="004A7983">
        <w:t xml:space="preserve"> ok </w:t>
      </w:r>
    </w:p>
    <w:p w14:paraId="1D0E02E5" w14:textId="77777777" w:rsidR="004A7983" w:rsidRPr="004A7983" w:rsidRDefault="004A7983" w:rsidP="004A7983">
      <w:pPr>
        <w:pStyle w:val="a9"/>
      </w:pPr>
      <w:proofErr w:type="spellStart"/>
      <w:r w:rsidRPr="004A7983">
        <w:t>lw</w:t>
      </w:r>
      <w:proofErr w:type="spellEnd"/>
      <w:r w:rsidRPr="004A7983">
        <w:t xml:space="preserve"> $19, 8($0)</w:t>
      </w:r>
    </w:p>
    <w:p w14:paraId="3D91DD64" w14:textId="77777777" w:rsidR="004A7983" w:rsidRPr="004A7983" w:rsidRDefault="004A7983" w:rsidP="004A7983">
      <w:pPr>
        <w:pStyle w:val="a9"/>
      </w:pPr>
      <w:proofErr w:type="spellStart"/>
      <w:r w:rsidRPr="004A7983">
        <w:t>jal</w:t>
      </w:r>
      <w:proofErr w:type="spellEnd"/>
      <w:r w:rsidRPr="004A7983">
        <w:t xml:space="preserve"> end</w:t>
      </w:r>
    </w:p>
    <w:p w14:paraId="1FE70E46" w14:textId="77777777" w:rsidR="004A7983" w:rsidRPr="004A7983" w:rsidRDefault="004A7983" w:rsidP="004A7983">
      <w:pPr>
        <w:pStyle w:val="a9"/>
      </w:pPr>
      <w:r w:rsidRPr="004A7983">
        <w:t>ok:</w:t>
      </w:r>
    </w:p>
    <w:p w14:paraId="7E1B536A" w14:textId="77777777" w:rsidR="004A7983" w:rsidRPr="004A7983" w:rsidRDefault="004A7983" w:rsidP="004A7983">
      <w:pPr>
        <w:pStyle w:val="a9"/>
      </w:pPr>
      <w:proofErr w:type="spellStart"/>
      <w:r w:rsidRPr="004A7983">
        <w:t>lw</w:t>
      </w:r>
      <w:proofErr w:type="spellEnd"/>
      <w:r w:rsidRPr="004A7983">
        <w:t xml:space="preserve"> $0,0($0)</w:t>
      </w:r>
    </w:p>
    <w:p w14:paraId="795C0E5A" w14:textId="77777777" w:rsidR="004A7983" w:rsidRPr="004A7983" w:rsidRDefault="004A7983" w:rsidP="004A7983">
      <w:pPr>
        <w:pStyle w:val="a9"/>
      </w:pPr>
      <w:proofErr w:type="spellStart"/>
      <w:r w:rsidRPr="004A7983">
        <w:t>jr</w:t>
      </w:r>
      <w:proofErr w:type="spellEnd"/>
      <w:r w:rsidRPr="004A7983">
        <w:t xml:space="preserve"> $31</w:t>
      </w:r>
    </w:p>
    <w:p w14:paraId="5B9F94D8" w14:textId="77777777" w:rsidR="004A7983" w:rsidRPr="004A7983" w:rsidRDefault="004A7983" w:rsidP="004A7983">
      <w:pPr>
        <w:pStyle w:val="a9"/>
      </w:pPr>
      <w:r w:rsidRPr="004A7983">
        <w:t>end:</w:t>
      </w:r>
    </w:p>
    <w:p w14:paraId="141E0FF1" w14:textId="77777777" w:rsidR="004A7983" w:rsidRPr="004A7983" w:rsidRDefault="004A7983" w:rsidP="004A7983">
      <w:pPr>
        <w:pStyle w:val="a9"/>
      </w:pPr>
      <w:proofErr w:type="spellStart"/>
      <w:r w:rsidRPr="004A7983">
        <w:t>subu</w:t>
      </w:r>
      <w:proofErr w:type="spellEnd"/>
      <w:r w:rsidRPr="004A7983">
        <w:t xml:space="preserve"> $3,$3,$0</w:t>
      </w:r>
    </w:p>
    <w:p w14:paraId="3117F645" w14:textId="77777777" w:rsidR="004A7983" w:rsidRDefault="004A7983" w:rsidP="004A7983">
      <w:pPr>
        <w:pStyle w:val="a9"/>
      </w:pPr>
      <w:proofErr w:type="spellStart"/>
      <w:r w:rsidRPr="004A7983">
        <w:t>subu</w:t>
      </w:r>
      <w:proofErr w:type="spellEnd"/>
      <w:r w:rsidRPr="004A7983">
        <w:t xml:space="preserve"> $31,$0, $31</w:t>
      </w:r>
    </w:p>
    <w:p w14:paraId="67F7F822" w14:textId="6AA75941" w:rsidR="00D928AA" w:rsidRDefault="00D928AA" w:rsidP="004A7983">
      <w:pPr>
        <w:pStyle w:val="a7"/>
        <w:spacing w:before="240" w:after="240"/>
        <w:ind w:firstLine="480"/>
      </w:pPr>
      <w:r>
        <w:rPr>
          <w:rFonts w:hint="eastAsia"/>
        </w:rPr>
        <w:t>机器码</w:t>
      </w:r>
    </w:p>
    <w:p w14:paraId="1A9F7215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3421000b</w:t>
      </w:r>
    </w:p>
    <w:p w14:paraId="71E84068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34420016</w:t>
      </w:r>
    </w:p>
    <w:p w14:paraId="75FBB922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34630021</w:t>
      </w:r>
    </w:p>
    <w:p w14:paraId="54FA4828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3c04000c</w:t>
      </w:r>
    </w:p>
    <w:p w14:paraId="20AF1BA5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3c050017</w:t>
      </w:r>
    </w:p>
    <w:p w14:paraId="78C45F1B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3c060018</w:t>
      </w:r>
    </w:p>
    <w:p w14:paraId="20818AAB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3c070019</w:t>
      </w:r>
    </w:p>
    <w:p w14:paraId="24B17F57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3c080022</w:t>
      </w:r>
    </w:p>
    <w:p w14:paraId="486EEF71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3c09000c</w:t>
      </w:r>
    </w:p>
    <w:p w14:paraId="62E49CCA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lastRenderedPageBreak/>
        <w:t>01295021</w:t>
      </w:r>
    </w:p>
    <w:p w14:paraId="775FC9F2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00435821</w:t>
      </w:r>
    </w:p>
    <w:p w14:paraId="30D33D94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00a66021</w:t>
      </w:r>
    </w:p>
    <w:p w14:paraId="32EE2990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00656823</w:t>
      </w:r>
    </w:p>
    <w:p w14:paraId="75BD4822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00a47023</w:t>
      </w:r>
    </w:p>
    <w:p w14:paraId="798543D9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00467823</w:t>
      </w:r>
    </w:p>
    <w:p w14:paraId="0888D3A5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00000000</w:t>
      </w:r>
    </w:p>
    <w:p w14:paraId="042C2581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3c10000c</w:t>
      </w:r>
    </w:p>
    <w:p w14:paraId="2CA7810F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1130000b</w:t>
      </w:r>
    </w:p>
    <w:p w14:paraId="310EE2F5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00000000</w:t>
      </w:r>
    </w:p>
    <w:p w14:paraId="2325A7EC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3c010001</w:t>
      </w:r>
    </w:p>
    <w:p w14:paraId="76A7D72E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3c020001</w:t>
      </w:r>
    </w:p>
    <w:p w14:paraId="1FF706BC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3c030001</w:t>
      </w:r>
    </w:p>
    <w:p w14:paraId="62CA1A0F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3c040001</w:t>
      </w:r>
    </w:p>
    <w:p w14:paraId="7E56A163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3c050001</w:t>
      </w:r>
    </w:p>
    <w:p w14:paraId="5C7A6167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3c060001</w:t>
      </w:r>
    </w:p>
    <w:p w14:paraId="5DF791CB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3c070001</w:t>
      </w:r>
    </w:p>
    <w:p w14:paraId="7DA10FBB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3c080001</w:t>
      </w:r>
    </w:p>
    <w:p w14:paraId="26E563DC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3c090001</w:t>
      </w:r>
    </w:p>
    <w:p w14:paraId="4934AA31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3c0a0001</w:t>
      </w:r>
    </w:p>
    <w:p w14:paraId="0471E748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1022fff9</w:t>
      </w:r>
    </w:p>
    <w:p w14:paraId="20C26197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ac010000</w:t>
      </w:r>
    </w:p>
    <w:p w14:paraId="5C26ACAE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lastRenderedPageBreak/>
        <w:t>ac020004</w:t>
      </w:r>
    </w:p>
    <w:p w14:paraId="52BB6C59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ac030008</w:t>
      </w:r>
    </w:p>
    <w:p w14:paraId="7B3863B3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ac04000c</w:t>
      </w:r>
    </w:p>
    <w:p w14:paraId="3D55D445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ac050010</w:t>
      </w:r>
    </w:p>
    <w:p w14:paraId="20BD39DA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ac060014</w:t>
      </w:r>
    </w:p>
    <w:p w14:paraId="1661316C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ac070018</w:t>
      </w:r>
    </w:p>
    <w:p w14:paraId="29B1ABD1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8c110000</w:t>
      </w:r>
    </w:p>
    <w:p w14:paraId="20193184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8c120004</w:t>
      </w:r>
    </w:p>
    <w:p w14:paraId="018D5E76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0c000c2a</w:t>
      </w:r>
    </w:p>
    <w:p w14:paraId="276D8F9D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8c130008</w:t>
      </w:r>
    </w:p>
    <w:p w14:paraId="312B3D19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0c000c2c</w:t>
      </w:r>
    </w:p>
    <w:p w14:paraId="62D3BCDD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8c000000</w:t>
      </w:r>
    </w:p>
    <w:p w14:paraId="70014522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03e00008</w:t>
      </w:r>
    </w:p>
    <w:p w14:paraId="7BC61F96" w14:textId="77777777" w:rsidR="004A7983" w:rsidRP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00601823</w:t>
      </w:r>
    </w:p>
    <w:p w14:paraId="1F770423" w14:textId="77777777" w:rsidR="004A7983" w:rsidRDefault="004A7983" w:rsidP="004A798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4A7983">
        <w:rPr>
          <w:rFonts w:ascii="Courier New" w:hAnsi="Courier New"/>
          <w:sz w:val="21"/>
        </w:rPr>
        <w:t>001ff823</w:t>
      </w:r>
    </w:p>
    <w:p w14:paraId="48EF8C1B" w14:textId="4D7BBFB9" w:rsidR="007D7F8C" w:rsidRDefault="00314CA3" w:rsidP="004A7983">
      <w:pPr>
        <w:pStyle w:val="a7"/>
        <w:spacing w:before="240" w:after="240"/>
        <w:ind w:firstLine="480"/>
      </w:pPr>
      <w:r>
        <w:rPr>
          <w:rFonts w:hint="eastAsia"/>
        </w:rPr>
        <w:t>M</w:t>
      </w:r>
      <w:r>
        <w:t>ARS</w:t>
      </w:r>
      <w:r w:rsidR="007D7F8C">
        <w:rPr>
          <w:rFonts w:hint="eastAsia"/>
        </w:rPr>
        <w:t>结果</w:t>
      </w:r>
    </w:p>
    <w:p w14:paraId="28DEC9BE" w14:textId="03E64339" w:rsidR="00314CA3" w:rsidRDefault="004A7983" w:rsidP="005D17D8">
      <w:pPr>
        <w:pStyle w:val="a9"/>
      </w:pPr>
      <w:r>
        <w:rPr>
          <w:noProof/>
        </w:rPr>
        <w:lastRenderedPageBreak/>
        <w:drawing>
          <wp:inline distT="0" distB="0" distL="0" distR="0" wp14:anchorId="50D26251" wp14:editId="23BA4832">
            <wp:extent cx="4009293" cy="5060746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54" cy="509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E4103" w14:textId="7C301F45" w:rsidR="0062442B" w:rsidRDefault="00B8139C" w:rsidP="005D17D8">
      <w:pPr>
        <w:pStyle w:val="a9"/>
      </w:pPr>
      <w:r>
        <w:rPr>
          <w:noProof/>
        </w:rPr>
        <w:drawing>
          <wp:inline distT="0" distB="0" distL="0" distR="0" wp14:anchorId="75FE82D6" wp14:editId="4ADD1DD5">
            <wp:extent cx="5486400" cy="11633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727FB" w14:textId="63E49745" w:rsidR="004F1712" w:rsidRDefault="00B8139C" w:rsidP="00E97520">
      <w:pPr>
        <w:pStyle w:val="a7"/>
        <w:spacing w:before="240" w:after="240"/>
        <w:ind w:firstLine="480"/>
      </w:pPr>
      <w:r>
        <w:rPr>
          <w:rFonts w:hint="eastAsia"/>
        </w:rPr>
        <w:t>魔改后输出</w:t>
      </w:r>
    </w:p>
    <w:p w14:paraId="6801454D" w14:textId="77777777" w:rsidR="00B8139C" w:rsidRDefault="00B8139C" w:rsidP="00B8139C">
      <w:pPr>
        <w:pStyle w:val="a7"/>
        <w:spacing w:before="240" w:after="240"/>
        <w:ind w:firstLine="480"/>
      </w:pPr>
      <w:r>
        <w:t>@00003000: $ 1 &lt;= 0000000b</w:t>
      </w:r>
    </w:p>
    <w:p w14:paraId="13CC80A7" w14:textId="77777777" w:rsidR="00B8139C" w:rsidRDefault="00B8139C" w:rsidP="00B8139C">
      <w:pPr>
        <w:pStyle w:val="a7"/>
        <w:spacing w:before="240" w:after="240"/>
        <w:ind w:firstLine="480"/>
      </w:pPr>
      <w:r>
        <w:t>@00003004: $ 2 &lt;= 00000016</w:t>
      </w:r>
    </w:p>
    <w:p w14:paraId="27704CCD" w14:textId="77777777" w:rsidR="00B8139C" w:rsidRDefault="00B8139C" w:rsidP="00B8139C">
      <w:pPr>
        <w:pStyle w:val="a7"/>
        <w:spacing w:before="240" w:after="240"/>
        <w:ind w:firstLine="480"/>
      </w:pPr>
      <w:r>
        <w:t>@00003008: $ 3 &lt;= 00000021</w:t>
      </w:r>
    </w:p>
    <w:p w14:paraId="1A3F2EEA" w14:textId="77777777" w:rsidR="00B8139C" w:rsidRDefault="00B8139C" w:rsidP="00B8139C">
      <w:pPr>
        <w:pStyle w:val="a7"/>
        <w:spacing w:before="240" w:after="240"/>
        <w:ind w:firstLine="480"/>
      </w:pPr>
      <w:r>
        <w:lastRenderedPageBreak/>
        <w:t>@0000300c: $ 4 &lt;= 000c0000</w:t>
      </w:r>
    </w:p>
    <w:p w14:paraId="04F783B4" w14:textId="77777777" w:rsidR="00B8139C" w:rsidRDefault="00B8139C" w:rsidP="00B8139C">
      <w:pPr>
        <w:pStyle w:val="a7"/>
        <w:spacing w:before="240" w:after="240"/>
        <w:ind w:firstLine="480"/>
      </w:pPr>
      <w:r>
        <w:t>@00003010: $ 5 &lt;= 00170000</w:t>
      </w:r>
    </w:p>
    <w:p w14:paraId="268448D0" w14:textId="77777777" w:rsidR="00B8139C" w:rsidRDefault="00B8139C" w:rsidP="00B8139C">
      <w:pPr>
        <w:pStyle w:val="a7"/>
        <w:spacing w:before="240" w:after="240"/>
        <w:ind w:firstLine="480"/>
      </w:pPr>
      <w:r>
        <w:t>@00003014: $ 6 &lt;= 00180000</w:t>
      </w:r>
    </w:p>
    <w:p w14:paraId="3BEA24C9" w14:textId="77777777" w:rsidR="00B8139C" w:rsidRDefault="00B8139C" w:rsidP="00B8139C">
      <w:pPr>
        <w:pStyle w:val="a7"/>
        <w:spacing w:before="240" w:after="240"/>
        <w:ind w:firstLine="480"/>
      </w:pPr>
      <w:r>
        <w:t>@00003018: $ 7 &lt;= 00190000</w:t>
      </w:r>
    </w:p>
    <w:p w14:paraId="209208F7" w14:textId="77777777" w:rsidR="00B8139C" w:rsidRDefault="00B8139C" w:rsidP="00B8139C">
      <w:pPr>
        <w:pStyle w:val="a7"/>
        <w:spacing w:before="240" w:after="240"/>
        <w:ind w:firstLine="480"/>
      </w:pPr>
      <w:r>
        <w:t>@0000301c: $ 8 &lt;= 00220000</w:t>
      </w:r>
    </w:p>
    <w:p w14:paraId="1D6EAC52" w14:textId="77777777" w:rsidR="00B8139C" w:rsidRDefault="00B8139C" w:rsidP="00B8139C">
      <w:pPr>
        <w:pStyle w:val="a7"/>
        <w:spacing w:before="240" w:after="240"/>
        <w:ind w:firstLine="480"/>
      </w:pPr>
      <w:r>
        <w:t>@00003020: $ 9 &lt;= 000c0000</w:t>
      </w:r>
    </w:p>
    <w:p w14:paraId="39D58F4B" w14:textId="77777777" w:rsidR="00B8139C" w:rsidRDefault="00B8139C" w:rsidP="00B8139C">
      <w:pPr>
        <w:pStyle w:val="a7"/>
        <w:spacing w:before="240" w:after="240"/>
        <w:ind w:firstLine="480"/>
      </w:pPr>
      <w:r>
        <w:t>@00003024: $10 &lt;= 00180000</w:t>
      </w:r>
    </w:p>
    <w:p w14:paraId="50E7115A" w14:textId="77777777" w:rsidR="00B8139C" w:rsidRDefault="00B8139C" w:rsidP="00B8139C">
      <w:pPr>
        <w:pStyle w:val="a7"/>
        <w:spacing w:before="240" w:after="240"/>
        <w:ind w:firstLine="480"/>
      </w:pPr>
      <w:r>
        <w:t>@00003028: $11 &lt;= 00000037</w:t>
      </w:r>
    </w:p>
    <w:p w14:paraId="4B91931E" w14:textId="77777777" w:rsidR="00B8139C" w:rsidRDefault="00B8139C" w:rsidP="00B8139C">
      <w:pPr>
        <w:pStyle w:val="a7"/>
        <w:spacing w:before="240" w:after="240"/>
        <w:ind w:firstLine="480"/>
      </w:pPr>
      <w:r>
        <w:t>@0000302c: $12 &lt;= 002f0000</w:t>
      </w:r>
    </w:p>
    <w:p w14:paraId="2AC5D58B" w14:textId="77777777" w:rsidR="00B8139C" w:rsidRDefault="00B8139C" w:rsidP="00B8139C">
      <w:pPr>
        <w:pStyle w:val="a7"/>
        <w:spacing w:before="240" w:after="240"/>
        <w:ind w:firstLine="480"/>
      </w:pPr>
      <w:r>
        <w:t>@00003030: $13 &lt;= ffe90021</w:t>
      </w:r>
    </w:p>
    <w:p w14:paraId="029E01B4" w14:textId="77777777" w:rsidR="00B8139C" w:rsidRDefault="00B8139C" w:rsidP="00B8139C">
      <w:pPr>
        <w:pStyle w:val="a7"/>
        <w:spacing w:before="240" w:after="240"/>
        <w:ind w:firstLine="480"/>
      </w:pPr>
      <w:r>
        <w:t>@00003034: $14 &lt;= 000b0000</w:t>
      </w:r>
    </w:p>
    <w:p w14:paraId="02B3FF75" w14:textId="77777777" w:rsidR="00B8139C" w:rsidRDefault="00B8139C" w:rsidP="00B8139C">
      <w:pPr>
        <w:pStyle w:val="a7"/>
        <w:spacing w:before="240" w:after="240"/>
        <w:ind w:firstLine="480"/>
      </w:pPr>
      <w:r>
        <w:t>@00003038: $15 &lt;= ffe80016</w:t>
      </w:r>
    </w:p>
    <w:p w14:paraId="4E5BCD4C" w14:textId="77777777" w:rsidR="00B8139C" w:rsidRDefault="00B8139C" w:rsidP="00B8139C">
      <w:pPr>
        <w:pStyle w:val="a7"/>
        <w:spacing w:before="240" w:after="240"/>
        <w:ind w:firstLine="480"/>
      </w:pPr>
      <w:r>
        <w:t>@00003040: $16 &lt;= 000c0000</w:t>
      </w:r>
    </w:p>
    <w:p w14:paraId="32DFCA60" w14:textId="77777777" w:rsidR="00B8139C" w:rsidRDefault="00B8139C" w:rsidP="00B8139C">
      <w:pPr>
        <w:pStyle w:val="a7"/>
        <w:spacing w:before="240" w:after="240"/>
        <w:ind w:firstLine="480"/>
      </w:pPr>
      <w:r>
        <w:t>@00003078: *00000000 &lt;= 0000000b</w:t>
      </w:r>
    </w:p>
    <w:p w14:paraId="4E639B0B" w14:textId="77777777" w:rsidR="00B8139C" w:rsidRDefault="00B8139C" w:rsidP="00B8139C">
      <w:pPr>
        <w:pStyle w:val="a7"/>
        <w:spacing w:before="240" w:after="240"/>
        <w:ind w:firstLine="480"/>
      </w:pPr>
      <w:r>
        <w:t>@0000307c: *00000004 &lt;= 00000016</w:t>
      </w:r>
    </w:p>
    <w:p w14:paraId="5E3FCA7D" w14:textId="77777777" w:rsidR="00B8139C" w:rsidRDefault="00B8139C" w:rsidP="00B8139C">
      <w:pPr>
        <w:pStyle w:val="a7"/>
        <w:spacing w:before="240" w:after="240"/>
        <w:ind w:firstLine="480"/>
      </w:pPr>
      <w:r>
        <w:t>@00003080: *00000008 &lt;= 00000021</w:t>
      </w:r>
    </w:p>
    <w:p w14:paraId="504800EA" w14:textId="77777777" w:rsidR="00B8139C" w:rsidRDefault="00B8139C" w:rsidP="00B8139C">
      <w:pPr>
        <w:pStyle w:val="a7"/>
        <w:spacing w:before="240" w:after="240"/>
        <w:ind w:firstLine="480"/>
      </w:pPr>
      <w:r>
        <w:t>@00003084: *0000000c &lt;= 000c0000</w:t>
      </w:r>
    </w:p>
    <w:p w14:paraId="7557F33C" w14:textId="77777777" w:rsidR="00B8139C" w:rsidRDefault="00B8139C" w:rsidP="00B8139C">
      <w:pPr>
        <w:pStyle w:val="a7"/>
        <w:spacing w:before="240" w:after="240"/>
        <w:ind w:firstLine="480"/>
      </w:pPr>
      <w:r>
        <w:t>@00003088: *00000010 &lt;= 00170000</w:t>
      </w:r>
    </w:p>
    <w:p w14:paraId="4A1B4A05" w14:textId="77777777" w:rsidR="00B8139C" w:rsidRDefault="00B8139C" w:rsidP="00B8139C">
      <w:pPr>
        <w:pStyle w:val="a7"/>
        <w:spacing w:before="240" w:after="240"/>
        <w:ind w:firstLine="480"/>
      </w:pPr>
      <w:r>
        <w:t>@0000308c: *00000014 &lt;= 00180000</w:t>
      </w:r>
    </w:p>
    <w:p w14:paraId="13F37A29" w14:textId="77777777" w:rsidR="00B8139C" w:rsidRDefault="00B8139C" w:rsidP="00B8139C">
      <w:pPr>
        <w:pStyle w:val="a7"/>
        <w:spacing w:before="240" w:after="240"/>
        <w:ind w:firstLine="480"/>
      </w:pPr>
      <w:r>
        <w:t>@00003090: *00000018 &lt;= 00190000</w:t>
      </w:r>
    </w:p>
    <w:p w14:paraId="7EA23049" w14:textId="77777777" w:rsidR="00B8139C" w:rsidRDefault="00B8139C" w:rsidP="00B8139C">
      <w:pPr>
        <w:pStyle w:val="a7"/>
        <w:spacing w:before="240" w:after="240"/>
        <w:ind w:firstLine="480"/>
      </w:pPr>
      <w:r>
        <w:lastRenderedPageBreak/>
        <w:t>@00003094: $17 &lt;= 0000000b</w:t>
      </w:r>
    </w:p>
    <w:p w14:paraId="2F2365F8" w14:textId="77777777" w:rsidR="00B8139C" w:rsidRDefault="00B8139C" w:rsidP="00B8139C">
      <w:pPr>
        <w:pStyle w:val="a7"/>
        <w:spacing w:before="240" w:after="240"/>
        <w:ind w:firstLine="480"/>
      </w:pPr>
      <w:r>
        <w:t>@00003098: $18 &lt;= 00000016</w:t>
      </w:r>
    </w:p>
    <w:p w14:paraId="7C0BA1E6" w14:textId="77777777" w:rsidR="00B8139C" w:rsidRDefault="00B8139C" w:rsidP="00B8139C">
      <w:pPr>
        <w:pStyle w:val="a7"/>
        <w:spacing w:before="240" w:after="240"/>
        <w:ind w:firstLine="480"/>
      </w:pPr>
      <w:r>
        <w:t>@0000309c: $31 &lt;= 000030a0</w:t>
      </w:r>
    </w:p>
    <w:p w14:paraId="654EE758" w14:textId="77777777" w:rsidR="00B8139C" w:rsidRDefault="00B8139C" w:rsidP="00B8139C">
      <w:pPr>
        <w:pStyle w:val="a7"/>
        <w:spacing w:before="240" w:after="240"/>
        <w:ind w:firstLine="480"/>
      </w:pPr>
      <w:r>
        <w:t>@000030a8: $ 0 &lt;= 0000000b</w:t>
      </w:r>
    </w:p>
    <w:p w14:paraId="1F0DFF4D" w14:textId="77777777" w:rsidR="00B8139C" w:rsidRDefault="00B8139C" w:rsidP="00B8139C">
      <w:pPr>
        <w:pStyle w:val="a7"/>
        <w:spacing w:before="240" w:after="240"/>
        <w:ind w:firstLine="480"/>
      </w:pPr>
      <w:r>
        <w:t>@000030a0: $19 &lt;= 00000021</w:t>
      </w:r>
    </w:p>
    <w:p w14:paraId="7707E8C3" w14:textId="77777777" w:rsidR="00B8139C" w:rsidRDefault="00B8139C" w:rsidP="00B8139C">
      <w:pPr>
        <w:pStyle w:val="a7"/>
        <w:spacing w:before="240" w:after="240"/>
        <w:ind w:firstLine="480"/>
      </w:pPr>
      <w:r>
        <w:t>@000030a4: $31 &lt;= 000030a8</w:t>
      </w:r>
    </w:p>
    <w:p w14:paraId="05797F19" w14:textId="77777777" w:rsidR="00B8139C" w:rsidRDefault="00B8139C" w:rsidP="00B8139C">
      <w:pPr>
        <w:pStyle w:val="a7"/>
        <w:spacing w:before="240" w:after="240"/>
        <w:ind w:firstLine="480"/>
      </w:pPr>
      <w:r>
        <w:t>@000030b0: $ 3 &lt;= 00000021</w:t>
      </w:r>
    </w:p>
    <w:p w14:paraId="538C1F89" w14:textId="210D981C" w:rsidR="00B8139C" w:rsidRDefault="00B8139C" w:rsidP="00B8139C">
      <w:pPr>
        <w:pStyle w:val="a7"/>
        <w:spacing w:before="240" w:after="240"/>
        <w:ind w:firstLine="480"/>
        <w:rPr>
          <w:rFonts w:hint="eastAsia"/>
        </w:rPr>
      </w:pPr>
      <w:r>
        <w:t>@000030b4: $31 &lt;= ffffcf58</w:t>
      </w:r>
    </w:p>
    <w:p w14:paraId="2040D267" w14:textId="371E9F04" w:rsidR="00A57DF1" w:rsidRDefault="00A57DF1" w:rsidP="00E97520">
      <w:pPr>
        <w:pStyle w:val="a7"/>
        <w:spacing w:before="240" w:after="240"/>
        <w:ind w:firstLine="480"/>
      </w:pPr>
      <w:r>
        <w:rPr>
          <w:rFonts w:hint="eastAsia"/>
        </w:rPr>
        <w:t>I</w:t>
      </w:r>
      <w:r>
        <w:t>SE</w:t>
      </w:r>
      <w:r>
        <w:rPr>
          <w:rFonts w:hint="eastAsia"/>
        </w:rPr>
        <w:t>输出</w:t>
      </w:r>
    </w:p>
    <w:p w14:paraId="4F7AC9FE" w14:textId="77777777" w:rsidR="00B8139C" w:rsidRPr="00B8139C" w:rsidRDefault="00B8139C" w:rsidP="00B813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39C">
        <w:rPr>
          <w:rFonts w:ascii="宋体" w:eastAsia="宋体" w:hAnsi="宋体" w:cs="宋体"/>
          <w:color w:val="000000"/>
          <w:kern w:val="0"/>
          <w:sz w:val="24"/>
          <w:szCs w:val="24"/>
        </w:rPr>
        <w:t>@00003000: $ 1 &lt;= 0000000b</w:t>
      </w:r>
    </w:p>
    <w:p w14:paraId="34A3EFF0" w14:textId="77777777" w:rsidR="00B8139C" w:rsidRPr="00B8139C" w:rsidRDefault="00B8139C" w:rsidP="00B813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39C">
        <w:rPr>
          <w:rFonts w:ascii="宋体" w:eastAsia="宋体" w:hAnsi="宋体" w:cs="宋体"/>
          <w:color w:val="000000"/>
          <w:kern w:val="0"/>
          <w:sz w:val="24"/>
          <w:szCs w:val="24"/>
        </w:rPr>
        <w:t>@00003004: $ 2 &lt;= 00000016</w:t>
      </w:r>
    </w:p>
    <w:p w14:paraId="10389BCA" w14:textId="77777777" w:rsidR="00B8139C" w:rsidRPr="00B8139C" w:rsidRDefault="00B8139C" w:rsidP="00B813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39C">
        <w:rPr>
          <w:rFonts w:ascii="宋体" w:eastAsia="宋体" w:hAnsi="宋体" w:cs="宋体"/>
          <w:color w:val="000000"/>
          <w:kern w:val="0"/>
          <w:sz w:val="24"/>
          <w:szCs w:val="24"/>
        </w:rPr>
        <w:t>@00003008: $ 3 &lt;= 00000021</w:t>
      </w:r>
    </w:p>
    <w:p w14:paraId="66BD4070" w14:textId="77777777" w:rsidR="00B8139C" w:rsidRPr="00B8139C" w:rsidRDefault="00B8139C" w:rsidP="00B813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39C">
        <w:rPr>
          <w:rFonts w:ascii="宋体" w:eastAsia="宋体" w:hAnsi="宋体" w:cs="宋体"/>
          <w:color w:val="000000"/>
          <w:kern w:val="0"/>
          <w:sz w:val="24"/>
          <w:szCs w:val="24"/>
        </w:rPr>
        <w:t>@0000300c: $ 4 &lt;= 000c0000</w:t>
      </w:r>
    </w:p>
    <w:p w14:paraId="055E0167" w14:textId="77777777" w:rsidR="00B8139C" w:rsidRPr="00B8139C" w:rsidRDefault="00B8139C" w:rsidP="00B813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39C">
        <w:rPr>
          <w:rFonts w:ascii="宋体" w:eastAsia="宋体" w:hAnsi="宋体" w:cs="宋体"/>
          <w:color w:val="000000"/>
          <w:kern w:val="0"/>
          <w:sz w:val="24"/>
          <w:szCs w:val="24"/>
        </w:rPr>
        <w:t>@00003010: $ 5 &lt;= 00170000</w:t>
      </w:r>
    </w:p>
    <w:p w14:paraId="02687170" w14:textId="77777777" w:rsidR="00B8139C" w:rsidRPr="00B8139C" w:rsidRDefault="00B8139C" w:rsidP="00B813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39C">
        <w:rPr>
          <w:rFonts w:ascii="宋体" w:eastAsia="宋体" w:hAnsi="宋体" w:cs="宋体"/>
          <w:color w:val="000000"/>
          <w:kern w:val="0"/>
          <w:sz w:val="24"/>
          <w:szCs w:val="24"/>
        </w:rPr>
        <w:t>@00003014: $ 6 &lt;= 00180000</w:t>
      </w:r>
    </w:p>
    <w:p w14:paraId="7BD47ED2" w14:textId="77777777" w:rsidR="00B8139C" w:rsidRPr="00B8139C" w:rsidRDefault="00B8139C" w:rsidP="00B813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39C">
        <w:rPr>
          <w:rFonts w:ascii="宋体" w:eastAsia="宋体" w:hAnsi="宋体" w:cs="宋体"/>
          <w:color w:val="000000"/>
          <w:kern w:val="0"/>
          <w:sz w:val="24"/>
          <w:szCs w:val="24"/>
        </w:rPr>
        <w:t>@00003018: $ 7 &lt;= 00190000</w:t>
      </w:r>
    </w:p>
    <w:p w14:paraId="221233C8" w14:textId="77777777" w:rsidR="00B8139C" w:rsidRPr="00B8139C" w:rsidRDefault="00B8139C" w:rsidP="00B813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39C">
        <w:rPr>
          <w:rFonts w:ascii="宋体" w:eastAsia="宋体" w:hAnsi="宋体" w:cs="宋体"/>
          <w:color w:val="000000"/>
          <w:kern w:val="0"/>
          <w:sz w:val="24"/>
          <w:szCs w:val="24"/>
        </w:rPr>
        <w:t>@0000301c: $ 8 &lt;= 00220000</w:t>
      </w:r>
    </w:p>
    <w:p w14:paraId="2F594305" w14:textId="77777777" w:rsidR="00B8139C" w:rsidRPr="00B8139C" w:rsidRDefault="00B8139C" w:rsidP="00B813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39C">
        <w:rPr>
          <w:rFonts w:ascii="宋体" w:eastAsia="宋体" w:hAnsi="宋体" w:cs="宋体"/>
          <w:color w:val="000000"/>
          <w:kern w:val="0"/>
          <w:sz w:val="24"/>
          <w:szCs w:val="24"/>
        </w:rPr>
        <w:t>@00003020: $ 9 &lt;= 000c0000</w:t>
      </w:r>
    </w:p>
    <w:p w14:paraId="0E6CD59C" w14:textId="77777777" w:rsidR="00B8139C" w:rsidRPr="00B8139C" w:rsidRDefault="00B8139C" w:rsidP="00B813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39C">
        <w:rPr>
          <w:rFonts w:ascii="宋体" w:eastAsia="宋体" w:hAnsi="宋体" w:cs="宋体"/>
          <w:color w:val="000000"/>
          <w:kern w:val="0"/>
          <w:sz w:val="24"/>
          <w:szCs w:val="24"/>
        </w:rPr>
        <w:t>@00003024: $10 &lt;= 00180000</w:t>
      </w:r>
    </w:p>
    <w:p w14:paraId="004B7D65" w14:textId="77777777" w:rsidR="00B8139C" w:rsidRPr="00B8139C" w:rsidRDefault="00B8139C" w:rsidP="00B813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39C">
        <w:rPr>
          <w:rFonts w:ascii="宋体" w:eastAsia="宋体" w:hAnsi="宋体" w:cs="宋体"/>
          <w:color w:val="000000"/>
          <w:kern w:val="0"/>
          <w:sz w:val="24"/>
          <w:szCs w:val="24"/>
        </w:rPr>
        <w:t>@00003028: $11 &lt;= 00000037</w:t>
      </w:r>
    </w:p>
    <w:p w14:paraId="6B163640" w14:textId="77777777" w:rsidR="00B8139C" w:rsidRPr="00B8139C" w:rsidRDefault="00B8139C" w:rsidP="00B813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39C">
        <w:rPr>
          <w:rFonts w:ascii="宋体" w:eastAsia="宋体" w:hAnsi="宋体" w:cs="宋体"/>
          <w:color w:val="000000"/>
          <w:kern w:val="0"/>
          <w:sz w:val="24"/>
          <w:szCs w:val="24"/>
        </w:rPr>
        <w:t>@0000302c: $12 &lt;= 002f0000</w:t>
      </w:r>
    </w:p>
    <w:p w14:paraId="4E2C15AF" w14:textId="77777777" w:rsidR="00B8139C" w:rsidRPr="00B8139C" w:rsidRDefault="00B8139C" w:rsidP="00B813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39C">
        <w:rPr>
          <w:rFonts w:ascii="宋体" w:eastAsia="宋体" w:hAnsi="宋体" w:cs="宋体"/>
          <w:color w:val="000000"/>
          <w:kern w:val="0"/>
          <w:sz w:val="24"/>
          <w:szCs w:val="24"/>
        </w:rPr>
        <w:t>@00003030: $13 &lt;= ffe90021</w:t>
      </w:r>
    </w:p>
    <w:p w14:paraId="0C48BA1C" w14:textId="77777777" w:rsidR="00B8139C" w:rsidRPr="00B8139C" w:rsidRDefault="00B8139C" w:rsidP="00B813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39C">
        <w:rPr>
          <w:rFonts w:ascii="宋体" w:eastAsia="宋体" w:hAnsi="宋体" w:cs="宋体"/>
          <w:color w:val="000000"/>
          <w:kern w:val="0"/>
          <w:sz w:val="24"/>
          <w:szCs w:val="24"/>
        </w:rPr>
        <w:t>@00003034: $14 &lt;= 000b0000</w:t>
      </w:r>
    </w:p>
    <w:p w14:paraId="5D188E59" w14:textId="77777777" w:rsidR="00B8139C" w:rsidRPr="00B8139C" w:rsidRDefault="00B8139C" w:rsidP="00B813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39C">
        <w:rPr>
          <w:rFonts w:ascii="宋体" w:eastAsia="宋体" w:hAnsi="宋体" w:cs="宋体"/>
          <w:color w:val="000000"/>
          <w:kern w:val="0"/>
          <w:sz w:val="24"/>
          <w:szCs w:val="24"/>
        </w:rPr>
        <w:t>@00003038: $15 &lt;= ffe80016</w:t>
      </w:r>
    </w:p>
    <w:p w14:paraId="1219E5CB" w14:textId="77777777" w:rsidR="00B8139C" w:rsidRPr="00B8139C" w:rsidRDefault="00B8139C" w:rsidP="00B813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39C">
        <w:rPr>
          <w:rFonts w:ascii="宋体" w:eastAsia="宋体" w:hAnsi="宋体" w:cs="宋体"/>
          <w:color w:val="000000"/>
          <w:kern w:val="0"/>
          <w:sz w:val="24"/>
          <w:szCs w:val="24"/>
        </w:rPr>
        <w:t>@00003040: $16 &lt;= 000c0000</w:t>
      </w:r>
    </w:p>
    <w:p w14:paraId="06916116" w14:textId="77777777" w:rsidR="00B8139C" w:rsidRPr="00B8139C" w:rsidRDefault="00B8139C" w:rsidP="00B813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39C">
        <w:rPr>
          <w:rFonts w:ascii="宋体" w:eastAsia="宋体" w:hAnsi="宋体" w:cs="宋体"/>
          <w:color w:val="000000"/>
          <w:kern w:val="0"/>
          <w:sz w:val="24"/>
          <w:szCs w:val="24"/>
        </w:rPr>
        <w:t>@00003078: *00000000 &lt;= 0000000b</w:t>
      </w:r>
    </w:p>
    <w:p w14:paraId="12462F49" w14:textId="77777777" w:rsidR="00B8139C" w:rsidRPr="00B8139C" w:rsidRDefault="00B8139C" w:rsidP="00B813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39C">
        <w:rPr>
          <w:rFonts w:ascii="宋体" w:eastAsia="宋体" w:hAnsi="宋体" w:cs="宋体"/>
          <w:color w:val="000000"/>
          <w:kern w:val="0"/>
          <w:sz w:val="24"/>
          <w:szCs w:val="24"/>
        </w:rPr>
        <w:t>@0000307c: *00000004 &lt;= 00000016</w:t>
      </w:r>
    </w:p>
    <w:p w14:paraId="2990B007" w14:textId="77777777" w:rsidR="00B8139C" w:rsidRPr="00B8139C" w:rsidRDefault="00B8139C" w:rsidP="00B813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39C">
        <w:rPr>
          <w:rFonts w:ascii="宋体" w:eastAsia="宋体" w:hAnsi="宋体" w:cs="宋体"/>
          <w:color w:val="000000"/>
          <w:kern w:val="0"/>
          <w:sz w:val="24"/>
          <w:szCs w:val="24"/>
        </w:rPr>
        <w:t>@00003080: *00000008 &lt;= 00000021</w:t>
      </w:r>
    </w:p>
    <w:p w14:paraId="2EBDD256" w14:textId="77777777" w:rsidR="00B8139C" w:rsidRPr="00B8139C" w:rsidRDefault="00B8139C" w:rsidP="00B813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39C">
        <w:rPr>
          <w:rFonts w:ascii="宋体" w:eastAsia="宋体" w:hAnsi="宋体" w:cs="宋体"/>
          <w:color w:val="000000"/>
          <w:kern w:val="0"/>
          <w:sz w:val="24"/>
          <w:szCs w:val="24"/>
        </w:rPr>
        <w:t>@00003084: *0000000c &lt;= 000c0000</w:t>
      </w:r>
    </w:p>
    <w:p w14:paraId="433B0642" w14:textId="77777777" w:rsidR="00B8139C" w:rsidRPr="00B8139C" w:rsidRDefault="00B8139C" w:rsidP="00B813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39C">
        <w:rPr>
          <w:rFonts w:ascii="宋体" w:eastAsia="宋体" w:hAnsi="宋体" w:cs="宋体"/>
          <w:color w:val="000000"/>
          <w:kern w:val="0"/>
          <w:sz w:val="24"/>
          <w:szCs w:val="24"/>
        </w:rPr>
        <w:t>@00003088: *00000010 &lt;= 00170000</w:t>
      </w:r>
    </w:p>
    <w:p w14:paraId="4A6BE3B9" w14:textId="77777777" w:rsidR="00B8139C" w:rsidRPr="00B8139C" w:rsidRDefault="00B8139C" w:rsidP="00B813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39C">
        <w:rPr>
          <w:rFonts w:ascii="宋体" w:eastAsia="宋体" w:hAnsi="宋体" w:cs="宋体"/>
          <w:color w:val="000000"/>
          <w:kern w:val="0"/>
          <w:sz w:val="24"/>
          <w:szCs w:val="24"/>
        </w:rPr>
        <w:t>@0000308c: *00000014 &lt;= 00180000</w:t>
      </w:r>
    </w:p>
    <w:p w14:paraId="280C1091" w14:textId="77777777" w:rsidR="00B8139C" w:rsidRPr="00B8139C" w:rsidRDefault="00B8139C" w:rsidP="00B813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39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@00003090: *00000018 &lt;= 00190000</w:t>
      </w:r>
    </w:p>
    <w:p w14:paraId="71E454C7" w14:textId="77777777" w:rsidR="00B8139C" w:rsidRPr="00B8139C" w:rsidRDefault="00B8139C" w:rsidP="00B813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39C">
        <w:rPr>
          <w:rFonts w:ascii="宋体" w:eastAsia="宋体" w:hAnsi="宋体" w:cs="宋体"/>
          <w:color w:val="000000"/>
          <w:kern w:val="0"/>
          <w:sz w:val="24"/>
          <w:szCs w:val="24"/>
        </w:rPr>
        <w:t>@00003094: $17 &lt;= 0000000b</w:t>
      </w:r>
    </w:p>
    <w:p w14:paraId="5F9548C8" w14:textId="77777777" w:rsidR="00B8139C" w:rsidRPr="00B8139C" w:rsidRDefault="00B8139C" w:rsidP="00B813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39C">
        <w:rPr>
          <w:rFonts w:ascii="宋体" w:eastAsia="宋体" w:hAnsi="宋体" w:cs="宋体"/>
          <w:color w:val="000000"/>
          <w:kern w:val="0"/>
          <w:sz w:val="24"/>
          <w:szCs w:val="24"/>
        </w:rPr>
        <w:t>@00003098: $18 &lt;= 00000016</w:t>
      </w:r>
    </w:p>
    <w:p w14:paraId="7D160F79" w14:textId="77777777" w:rsidR="00B8139C" w:rsidRPr="00B8139C" w:rsidRDefault="00B8139C" w:rsidP="00B813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39C">
        <w:rPr>
          <w:rFonts w:ascii="宋体" w:eastAsia="宋体" w:hAnsi="宋体" w:cs="宋体"/>
          <w:color w:val="000000"/>
          <w:kern w:val="0"/>
          <w:sz w:val="24"/>
          <w:szCs w:val="24"/>
        </w:rPr>
        <w:t>@0000309c: $31 &lt;= 000030a0</w:t>
      </w:r>
    </w:p>
    <w:p w14:paraId="525C8799" w14:textId="77777777" w:rsidR="00B8139C" w:rsidRPr="00B8139C" w:rsidRDefault="00B8139C" w:rsidP="00B813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39C">
        <w:rPr>
          <w:rFonts w:ascii="宋体" w:eastAsia="宋体" w:hAnsi="宋体" w:cs="宋体"/>
          <w:color w:val="000000"/>
          <w:kern w:val="0"/>
          <w:sz w:val="24"/>
          <w:szCs w:val="24"/>
        </w:rPr>
        <w:t>@000030a0: $19 &lt;= 00000021</w:t>
      </w:r>
    </w:p>
    <w:p w14:paraId="42CACF20" w14:textId="77777777" w:rsidR="00B8139C" w:rsidRPr="00B8139C" w:rsidRDefault="00B8139C" w:rsidP="00B813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39C">
        <w:rPr>
          <w:rFonts w:ascii="宋体" w:eastAsia="宋体" w:hAnsi="宋体" w:cs="宋体"/>
          <w:color w:val="000000"/>
          <w:kern w:val="0"/>
          <w:sz w:val="24"/>
          <w:szCs w:val="24"/>
        </w:rPr>
        <w:t>@000030a4: $31 &lt;= 000030a8</w:t>
      </w:r>
    </w:p>
    <w:p w14:paraId="63C36018" w14:textId="77777777" w:rsidR="00B8139C" w:rsidRDefault="00B8139C" w:rsidP="00B8139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139C">
        <w:rPr>
          <w:rFonts w:ascii="宋体" w:eastAsia="宋体" w:hAnsi="宋体" w:cs="宋体"/>
          <w:color w:val="000000"/>
          <w:kern w:val="0"/>
          <w:sz w:val="24"/>
          <w:szCs w:val="24"/>
        </w:rPr>
        <w:t>@000030b0: $ 3 &lt;= 00000021</w:t>
      </w:r>
    </w:p>
    <w:p w14:paraId="3A709E33" w14:textId="594A5E65" w:rsidR="00B8139C" w:rsidRDefault="00B8139C" w:rsidP="00B8139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139C">
        <w:rPr>
          <w:rFonts w:ascii="宋体" w:eastAsia="宋体" w:hAnsi="宋体" w:cs="宋体"/>
          <w:color w:val="000000"/>
          <w:kern w:val="0"/>
          <w:sz w:val="24"/>
          <w:szCs w:val="24"/>
        </w:rPr>
        <w:t>@000030b4: $31 &lt;= ffffcf58</w:t>
      </w:r>
    </w:p>
    <w:p w14:paraId="15143531" w14:textId="3CCB7AF9" w:rsidR="00B8139C" w:rsidRDefault="00B8139C" w:rsidP="00B8139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内存区：</w:t>
      </w:r>
    </w:p>
    <w:p w14:paraId="6539666A" w14:textId="4F20D311" w:rsidR="00B8139C" w:rsidRDefault="00B8139C" w:rsidP="00B813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7680023" wp14:editId="22D8053F">
            <wp:extent cx="4097020" cy="29540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E14E2" w14:textId="33F2DBDC" w:rsidR="00B8139C" w:rsidRDefault="00B8139C" w:rsidP="00B8139C">
      <w:pPr>
        <w:pStyle w:val="a7"/>
        <w:spacing w:before="240" w:after="240"/>
        <w:ind w:firstLine="480"/>
      </w:pPr>
      <w:r>
        <w:rPr>
          <w:rFonts w:hint="eastAsia"/>
        </w:rPr>
        <w:t>寄存器堆：</w:t>
      </w:r>
    </w:p>
    <w:p w14:paraId="06E95D3E" w14:textId="21D75F52" w:rsidR="00B8139C" w:rsidRDefault="00B8139C" w:rsidP="00B8139C">
      <w:pPr>
        <w:pStyle w:val="a7"/>
        <w:spacing w:before="240" w:after="240"/>
        <w:ind w:firstLine="480"/>
      </w:pPr>
      <w:r>
        <w:rPr>
          <w:noProof/>
        </w:rPr>
        <w:drawing>
          <wp:inline distT="0" distB="0" distL="0" distR="0" wp14:anchorId="7831F68F" wp14:editId="4731F615">
            <wp:extent cx="3973830" cy="1998980"/>
            <wp:effectExtent l="0" t="0" r="762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093BF" w14:textId="77777777" w:rsidR="00B8139C" w:rsidRPr="00B8139C" w:rsidRDefault="00B8139C" w:rsidP="00B8139C">
      <w:pPr>
        <w:pStyle w:val="a7"/>
        <w:spacing w:before="240" w:after="240"/>
        <w:ind w:firstLine="480"/>
        <w:rPr>
          <w:rFonts w:hint="eastAsia"/>
        </w:rPr>
      </w:pPr>
    </w:p>
    <w:p w14:paraId="017DF326" w14:textId="13C2FD00" w:rsidR="00AB1A2F" w:rsidRDefault="00DA2188" w:rsidP="00B8139C">
      <w:pPr>
        <w:pStyle w:val="11"/>
        <w:spacing w:before="240" w:after="240"/>
      </w:pPr>
      <w:r>
        <w:rPr>
          <w:rFonts w:hint="eastAsia"/>
        </w:rPr>
        <w:lastRenderedPageBreak/>
        <w:t>六</w:t>
      </w:r>
      <w:r w:rsidR="00AB1A2F" w:rsidRPr="00E86DD4">
        <w:rPr>
          <w:rFonts w:hint="eastAsia"/>
        </w:rPr>
        <w:t>．思考题</w:t>
      </w:r>
    </w:p>
    <w:p w14:paraId="269B2E00" w14:textId="02BEC455" w:rsidR="00316EFB" w:rsidRPr="00316EFB" w:rsidRDefault="00316EFB" w:rsidP="006D4274">
      <w:pPr>
        <w:pStyle w:val="11"/>
        <w:spacing w:before="240" w:after="240"/>
      </w:pPr>
      <w:r>
        <w:t>数据通路设计（</w:t>
      </w:r>
      <w:r>
        <w:t>L0.T2</w:t>
      </w:r>
      <w:r>
        <w:t>）</w:t>
      </w:r>
    </w:p>
    <w:p w14:paraId="24B20D2E" w14:textId="77777777" w:rsidR="006F114F" w:rsidRPr="006F114F" w:rsidRDefault="006F114F" w:rsidP="006F114F">
      <w:pPr>
        <w:pStyle w:val="a7"/>
        <w:spacing w:before="240" w:after="240"/>
        <w:ind w:firstLine="480"/>
      </w:pPr>
      <w:r w:rsidRPr="006F114F">
        <w:t>1</w:t>
      </w:r>
      <w:r w:rsidRPr="006F114F">
        <w:t>、根据你的理解，在下面给出的</w:t>
      </w:r>
      <w:r w:rsidRPr="006F114F">
        <w:t>DM</w:t>
      </w:r>
      <w:r w:rsidRPr="006F114F">
        <w:t>的输入示例中，地址信号</w:t>
      </w:r>
      <w:proofErr w:type="spellStart"/>
      <w:r w:rsidRPr="006F114F">
        <w:t>addr</w:t>
      </w:r>
      <w:proofErr w:type="spellEnd"/>
      <w:r w:rsidRPr="006F114F">
        <w:t>位数为什么是</w:t>
      </w:r>
      <w:r w:rsidRPr="006F114F">
        <w:t>[11:2]</w:t>
      </w:r>
      <w:r w:rsidRPr="006F114F">
        <w:t>而不是</w:t>
      </w:r>
      <w:r w:rsidRPr="006F114F">
        <w:t>[9:0]</w:t>
      </w:r>
      <w:r w:rsidRPr="006F114F">
        <w:t>？这个</w:t>
      </w:r>
      <w:proofErr w:type="spellStart"/>
      <w:r w:rsidRPr="006F114F">
        <w:t>addr</w:t>
      </w:r>
      <w:proofErr w:type="spellEnd"/>
      <w:r w:rsidRPr="006F114F">
        <w:t>信号又是从哪里来的？</w:t>
      </w:r>
    </w:p>
    <w:p w14:paraId="5DB068DD" w14:textId="7CCC3ED2" w:rsidR="006F114F" w:rsidRDefault="006F114F" w:rsidP="006F114F">
      <w:pPr>
        <w:pStyle w:val="a7"/>
        <w:spacing w:before="240" w:after="240"/>
        <w:ind w:firstLine="480"/>
        <w:rPr>
          <w:color w:val="3C3C3C"/>
        </w:rPr>
      </w:pPr>
      <w:r w:rsidRPr="006F114F">
        <w:rPr>
          <w:noProof/>
          <w:color w:val="3C3C3C"/>
        </w:rPr>
        <w:drawing>
          <wp:inline distT="0" distB="0" distL="0" distR="0" wp14:anchorId="734E7A2D" wp14:editId="5210F4E0">
            <wp:extent cx="5486400" cy="1745615"/>
            <wp:effectExtent l="0" t="0" r="0" b="6985"/>
            <wp:docPr id="2" name="图片 2" descr="http://cscore.net.cn/assets/courseware/v1/c56b0b6aad72fb754f3712ddd75d4b42/asset-v1:BUAA+B3I062410+2018_T1+type@asset+block/P4_L0_T2_5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core.net.cn/assets/courseware/v1/c56b0b6aad72fb754f3712ddd75d4b42/asset-v1:BUAA+B3I062410+2018_T1+type@asset+block/P4_L0_T2_5ne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2F2F4" w14:textId="48F22D11" w:rsidR="00A91764" w:rsidRDefault="00A91764" w:rsidP="006F114F">
      <w:pPr>
        <w:pStyle w:val="a7"/>
        <w:spacing w:before="240" w:after="240"/>
        <w:ind w:firstLine="480"/>
        <w:rPr>
          <w:color w:val="3C3C3C"/>
        </w:rPr>
      </w:pPr>
      <w:proofErr w:type="spellStart"/>
      <w:r>
        <w:rPr>
          <w:color w:val="3C3C3C"/>
        </w:rPr>
        <w:t>Lw,sw</w:t>
      </w:r>
      <w:proofErr w:type="spellEnd"/>
      <w:r>
        <w:rPr>
          <w:rFonts w:hint="eastAsia"/>
          <w:color w:val="3C3C3C"/>
        </w:rPr>
        <w:t>存储以字节为单位，而设计的</w:t>
      </w:r>
      <w:r>
        <w:rPr>
          <w:rFonts w:hint="eastAsia"/>
          <w:color w:val="3C3C3C"/>
        </w:rPr>
        <w:t>DM</w:t>
      </w:r>
      <w:r>
        <w:rPr>
          <w:rFonts w:hint="eastAsia"/>
          <w:color w:val="3C3C3C"/>
        </w:rPr>
        <w:t>以字为单位，我们的</w:t>
      </w:r>
      <w:proofErr w:type="spellStart"/>
      <w:r>
        <w:rPr>
          <w:rFonts w:hint="eastAsia"/>
          <w:color w:val="3C3C3C"/>
        </w:rPr>
        <w:t>MemAddr</w:t>
      </w:r>
      <w:proofErr w:type="spellEnd"/>
      <w:r>
        <w:rPr>
          <w:rFonts w:hint="eastAsia"/>
          <w:color w:val="3C3C3C"/>
        </w:rPr>
        <w:t>也是以字节为单位，</w:t>
      </w:r>
      <w:r>
        <w:rPr>
          <w:rFonts w:hint="eastAsia"/>
          <w:color w:val="3C3C3C"/>
        </w:rPr>
        <w:t>4</w:t>
      </w:r>
      <w:r>
        <w:rPr>
          <w:rFonts w:hint="eastAsia"/>
          <w:color w:val="3C3C3C"/>
        </w:rPr>
        <w:t>个字节一个字，所以应右移两位，才是真正的</w:t>
      </w:r>
      <w:proofErr w:type="spellStart"/>
      <w:r>
        <w:rPr>
          <w:rFonts w:hint="eastAsia"/>
          <w:color w:val="3C3C3C"/>
        </w:rPr>
        <w:t>Mem</w:t>
      </w:r>
      <w:r>
        <w:rPr>
          <w:color w:val="3C3C3C"/>
        </w:rPr>
        <w:t>Addr</w:t>
      </w:r>
      <w:proofErr w:type="spellEnd"/>
      <w:r>
        <w:rPr>
          <w:rFonts w:hint="eastAsia"/>
          <w:color w:val="3C3C3C"/>
        </w:rPr>
        <w:t>。</w:t>
      </w:r>
      <w:proofErr w:type="spellStart"/>
      <w:r>
        <w:rPr>
          <w:color w:val="3C3C3C"/>
        </w:rPr>
        <w:t>Addr</w:t>
      </w:r>
      <w:proofErr w:type="spellEnd"/>
      <w:r>
        <w:rPr>
          <w:rFonts w:hint="eastAsia"/>
          <w:color w:val="3C3C3C"/>
        </w:rPr>
        <w:t>信号来自于</w:t>
      </w:r>
      <w:r>
        <w:rPr>
          <w:rFonts w:hint="eastAsia"/>
          <w:color w:val="3C3C3C"/>
        </w:rPr>
        <w:t>ALU</w:t>
      </w:r>
      <w:r>
        <w:rPr>
          <w:rFonts w:hint="eastAsia"/>
          <w:color w:val="3C3C3C"/>
        </w:rPr>
        <w:t>输出</w:t>
      </w:r>
      <w:r>
        <w:rPr>
          <w:rFonts w:hint="eastAsia"/>
          <w:color w:val="3C3C3C"/>
        </w:rPr>
        <w:t>Result</w:t>
      </w:r>
      <w:r>
        <w:rPr>
          <w:rFonts w:hint="eastAsia"/>
          <w:color w:val="3C3C3C"/>
        </w:rPr>
        <w:t>，取</w:t>
      </w:r>
      <w:r>
        <w:rPr>
          <w:rFonts w:hint="eastAsia"/>
          <w:color w:val="3C3C3C"/>
        </w:rPr>
        <w:t>R</w:t>
      </w:r>
      <w:r>
        <w:rPr>
          <w:color w:val="3C3C3C"/>
        </w:rPr>
        <w:t>esult</w:t>
      </w:r>
      <w:r>
        <w:rPr>
          <w:rFonts w:hint="eastAsia"/>
          <w:color w:val="3C3C3C"/>
        </w:rPr>
        <w:t>中</w:t>
      </w:r>
      <w:r>
        <w:rPr>
          <w:rFonts w:hint="eastAsia"/>
          <w:color w:val="3C3C3C"/>
        </w:rPr>
        <w:t>[</w:t>
      </w:r>
      <w:r>
        <w:rPr>
          <w:color w:val="3C3C3C"/>
        </w:rPr>
        <w:t>11:2]</w:t>
      </w:r>
      <w:r>
        <w:rPr>
          <w:rFonts w:hint="eastAsia"/>
          <w:color w:val="3C3C3C"/>
        </w:rPr>
        <w:t>位</w:t>
      </w:r>
    </w:p>
    <w:p w14:paraId="0DB7CCF4" w14:textId="77777777" w:rsidR="00A91764" w:rsidRDefault="00A91764" w:rsidP="006F114F">
      <w:pPr>
        <w:pStyle w:val="a7"/>
        <w:spacing w:before="240" w:after="240"/>
        <w:ind w:firstLine="480"/>
        <w:rPr>
          <w:rFonts w:hint="eastAsia"/>
          <w:color w:val="3C3C3C"/>
        </w:rPr>
      </w:pPr>
    </w:p>
    <w:p w14:paraId="53B3C73E" w14:textId="3087C4B5" w:rsidR="006F114F" w:rsidRDefault="006F114F" w:rsidP="006F114F">
      <w:pPr>
        <w:pStyle w:val="a7"/>
        <w:spacing w:before="240" w:after="240"/>
        <w:ind w:firstLine="480"/>
      </w:pPr>
      <w:r w:rsidRPr="006F114F">
        <w:t>2</w:t>
      </w:r>
      <w:r w:rsidRPr="006F114F">
        <w:t>、在相应的部件中，</w:t>
      </w:r>
      <w:r w:rsidRPr="006F114F">
        <w:rPr>
          <w:b/>
          <w:bCs/>
        </w:rPr>
        <w:t>reset</w:t>
      </w:r>
      <w:r w:rsidRPr="006F114F">
        <w:rPr>
          <w:b/>
          <w:bCs/>
        </w:rPr>
        <w:t>的优先级</w:t>
      </w:r>
      <w:r w:rsidRPr="006F114F">
        <w:t>比其他控制信号（不包括</w:t>
      </w:r>
      <w:proofErr w:type="spellStart"/>
      <w:r w:rsidRPr="006F114F">
        <w:t>clk</w:t>
      </w:r>
      <w:proofErr w:type="spellEnd"/>
      <w:r w:rsidRPr="006F114F">
        <w:t>信号）都要</w:t>
      </w:r>
      <w:r w:rsidRPr="006F114F">
        <w:rPr>
          <w:b/>
          <w:bCs/>
        </w:rPr>
        <w:t>高</w:t>
      </w:r>
      <w:r w:rsidRPr="006F114F">
        <w:t>，且相应的设计都是</w:t>
      </w:r>
      <w:r w:rsidRPr="006F114F">
        <w:rPr>
          <w:b/>
          <w:bCs/>
        </w:rPr>
        <w:t>同步复位</w:t>
      </w:r>
      <w:r w:rsidRPr="006F114F">
        <w:t>。清零信号</w:t>
      </w:r>
      <w:r w:rsidRPr="006F114F">
        <w:t>reset</w:t>
      </w:r>
      <w:r w:rsidRPr="006F114F">
        <w:t>是针对哪些部件进行清零复位操作？这些部件为什么需要清零？</w:t>
      </w:r>
    </w:p>
    <w:p w14:paraId="63922041" w14:textId="7DD0F32C" w:rsidR="00DD1834" w:rsidRDefault="00A91764" w:rsidP="006F114F">
      <w:pPr>
        <w:pStyle w:val="a7"/>
        <w:spacing w:before="240" w:after="240"/>
        <w:ind w:firstLine="480"/>
      </w:pPr>
      <w:r>
        <w:rPr>
          <w:rFonts w:hint="eastAsia"/>
        </w:rPr>
        <w:t>PC</w:t>
      </w:r>
      <w:r>
        <w:t>:</w:t>
      </w:r>
      <w:r>
        <w:rPr>
          <w:rFonts w:hint="eastAsia"/>
        </w:rPr>
        <w:t>复位到</w:t>
      </w:r>
      <w:r>
        <w:rPr>
          <w:rFonts w:hint="eastAsia"/>
        </w:rPr>
        <w:t>0</w:t>
      </w:r>
      <w:r>
        <w:t>x00003000</w:t>
      </w:r>
      <w:r>
        <w:rPr>
          <w:rFonts w:hint="eastAsia"/>
        </w:rPr>
        <w:t>处</w:t>
      </w:r>
    </w:p>
    <w:p w14:paraId="540DE5DB" w14:textId="3EFC3002" w:rsidR="00A91764" w:rsidRDefault="00A91764" w:rsidP="006F114F">
      <w:pPr>
        <w:pStyle w:val="a7"/>
        <w:spacing w:before="240" w:after="240"/>
        <w:ind w:firstLine="480"/>
      </w:pPr>
      <w:r>
        <w:rPr>
          <w:rFonts w:hint="eastAsia"/>
        </w:rPr>
        <w:t>DM</w:t>
      </w:r>
      <w:r>
        <w:rPr>
          <w:rFonts w:hint="eastAsia"/>
        </w:rPr>
        <w:t>：复位清空内存</w:t>
      </w:r>
    </w:p>
    <w:p w14:paraId="6BCA9C1C" w14:textId="0538F6A4" w:rsidR="00A91764" w:rsidRDefault="00A91764" w:rsidP="006F114F">
      <w:pPr>
        <w:pStyle w:val="a7"/>
        <w:spacing w:before="240" w:after="240"/>
        <w:ind w:firstLine="480"/>
        <w:rPr>
          <w:rFonts w:hint="eastAsia"/>
        </w:rPr>
      </w:pPr>
      <w:r>
        <w:rPr>
          <w:rFonts w:hint="eastAsia"/>
        </w:rPr>
        <w:t>G</w:t>
      </w:r>
      <w:r>
        <w:t>RF:</w:t>
      </w:r>
      <w:r>
        <w:rPr>
          <w:rFonts w:hint="eastAsia"/>
        </w:rPr>
        <w:t>复位清空内存</w:t>
      </w:r>
    </w:p>
    <w:p w14:paraId="3A30F2D2" w14:textId="68D4C517" w:rsidR="00DD1834" w:rsidRDefault="00A91764" w:rsidP="006F114F">
      <w:pPr>
        <w:pStyle w:val="a7"/>
        <w:spacing w:before="240" w:after="240"/>
        <w:ind w:firstLine="480"/>
      </w:pPr>
      <w:r>
        <w:rPr>
          <w:rFonts w:hint="eastAsia"/>
        </w:rPr>
        <w:t>清零可以进行下一个数据集测试，而且可以将</w:t>
      </w:r>
      <w:r>
        <w:rPr>
          <w:rFonts w:hint="eastAsia"/>
        </w:rPr>
        <w:t>PC</w:t>
      </w:r>
      <w:r>
        <w:rPr>
          <w:rFonts w:hint="eastAsia"/>
        </w:rPr>
        <w:t>值复位到</w:t>
      </w:r>
      <w:r>
        <w:rPr>
          <w:rFonts w:hint="eastAsia"/>
        </w:rPr>
        <w:t>0</w:t>
      </w:r>
      <w:r>
        <w:t>x00003000</w:t>
      </w:r>
      <w:r>
        <w:rPr>
          <w:rFonts w:hint="eastAsia"/>
        </w:rPr>
        <w:t>而不是</w:t>
      </w:r>
      <w:r>
        <w:rPr>
          <w:rFonts w:hint="eastAsia"/>
        </w:rPr>
        <w:t>0</w:t>
      </w:r>
      <w:r>
        <w:t>x00000000.</w:t>
      </w:r>
    </w:p>
    <w:p w14:paraId="30D50E53" w14:textId="5F95B690" w:rsidR="004174FE" w:rsidRDefault="00A91764" w:rsidP="00A91764">
      <w:pPr>
        <w:pStyle w:val="a7"/>
        <w:spacing w:before="240" w:after="240"/>
        <w:ind w:left="480" w:firstLineChars="0" w:firstLine="0"/>
      </w:pPr>
      <w:r>
        <w:rPr>
          <w:rFonts w:hint="eastAsia"/>
        </w:rPr>
        <w:lastRenderedPageBreak/>
        <w:t>3</w:t>
      </w:r>
      <w:r>
        <w:t>.</w:t>
      </w:r>
      <w:r w:rsidR="004174FE" w:rsidRPr="004174FE">
        <w:t>列举出用</w:t>
      </w:r>
      <w:r w:rsidR="004174FE" w:rsidRPr="004174FE">
        <w:t>Verilog</w:t>
      </w:r>
      <w:r w:rsidR="004174FE" w:rsidRPr="004174FE">
        <w:t>语言设计控制器的几种编码方式（至少三种），并给出代码示例。</w:t>
      </w:r>
    </w:p>
    <w:p w14:paraId="6FE7075F" w14:textId="24F4AA63" w:rsidR="004174FE" w:rsidRDefault="00FB6FCA" w:rsidP="004174FE">
      <w:pPr>
        <w:pStyle w:val="a7"/>
        <w:spacing w:before="240" w:after="240"/>
        <w:ind w:left="480" w:firstLineChars="0" w:firstLine="0"/>
      </w:pPr>
      <w:r>
        <w:rPr>
          <w:rFonts w:hint="eastAsia"/>
        </w:rPr>
        <w:t>1</w:t>
      </w:r>
      <w:r>
        <w:t>.</w:t>
      </w:r>
      <w:r w:rsidR="004174FE">
        <w:rPr>
          <w:rFonts w:hint="eastAsia"/>
        </w:rPr>
        <w:t xml:space="preserve"> </w:t>
      </w:r>
      <w:r w:rsidR="004174FE">
        <w:t xml:space="preserve"> </w:t>
      </w:r>
      <w:r w:rsidR="004174FE">
        <w:rPr>
          <w:rFonts w:hint="eastAsia"/>
        </w:rPr>
        <w:t>用</w:t>
      </w:r>
      <w:r w:rsidR="004174FE">
        <w:rPr>
          <w:rFonts w:hint="eastAsia"/>
        </w:rPr>
        <w:t>c</w:t>
      </w:r>
      <w:r w:rsidR="004174FE">
        <w:t>ase</w:t>
      </w:r>
      <w:r w:rsidR="004174FE">
        <w:rPr>
          <w:rFonts w:hint="eastAsia"/>
        </w:rPr>
        <w:t>语句实现</w:t>
      </w:r>
      <w:r w:rsidR="004174FE" w:rsidRPr="004174FE">
        <w:rPr>
          <w:rFonts w:hint="eastAsia"/>
        </w:rPr>
        <w:t>操作码和控制信号的值之间的对应</w:t>
      </w:r>
    </w:p>
    <w:p w14:paraId="6FFFEEF1" w14:textId="77777777" w:rsidR="00FB6FCA" w:rsidRPr="00FB6FCA" w:rsidRDefault="00FB6FCA" w:rsidP="00FB6FCA">
      <w:pPr>
        <w:pStyle w:val="a9"/>
      </w:pPr>
      <w:r w:rsidRPr="00FB6FCA">
        <w:t>always @(*)begin</w:t>
      </w:r>
    </w:p>
    <w:p w14:paraId="79CB9E18" w14:textId="60FD9151" w:rsidR="00FB6FCA" w:rsidRPr="00FB6FCA" w:rsidRDefault="00FB6FCA" w:rsidP="00FB6FCA">
      <w:pPr>
        <w:pStyle w:val="a9"/>
        <w:rPr>
          <w:rFonts w:hint="eastAsia"/>
        </w:rPr>
      </w:pPr>
      <w:r w:rsidRPr="00FB6FCA">
        <w:t xml:space="preserve">        case(op</w:t>
      </w:r>
      <w:r>
        <w:t>)</w:t>
      </w:r>
    </w:p>
    <w:p w14:paraId="7C99A21F" w14:textId="77777777" w:rsidR="00FB6FCA" w:rsidRPr="00FB6FCA" w:rsidRDefault="00FB6FCA" w:rsidP="00FB6FCA">
      <w:pPr>
        <w:pStyle w:val="a9"/>
      </w:pPr>
      <w:r w:rsidRPr="00FB6FCA">
        <w:t xml:space="preserve">        6'b100011: //</w:t>
      </w:r>
      <w:proofErr w:type="spellStart"/>
      <w:r w:rsidRPr="00FB6FCA">
        <w:t>lw</w:t>
      </w:r>
      <w:proofErr w:type="spellEnd"/>
    </w:p>
    <w:p w14:paraId="2CED6FE1" w14:textId="77777777" w:rsidR="00FB6FCA" w:rsidRPr="00FB6FCA" w:rsidRDefault="00FB6FCA" w:rsidP="00FB6FCA">
      <w:pPr>
        <w:pStyle w:val="a9"/>
      </w:pPr>
      <w:r w:rsidRPr="00FB6FCA">
        <w:t xml:space="preserve">        begin</w:t>
      </w:r>
    </w:p>
    <w:p w14:paraId="2BE9E4E1" w14:textId="77777777" w:rsidR="00FB6FCA" w:rsidRPr="00FB6FCA" w:rsidRDefault="00FB6FCA" w:rsidP="00FB6FCA">
      <w:pPr>
        <w:pStyle w:val="a9"/>
      </w:pPr>
      <w:r w:rsidRPr="00FB6FCA">
        <w:t xml:space="preserve">            </w:t>
      </w:r>
      <w:proofErr w:type="spellStart"/>
      <w:r w:rsidRPr="00FB6FCA">
        <w:t>RegDst</w:t>
      </w:r>
      <w:proofErr w:type="spellEnd"/>
      <w:r w:rsidRPr="00FB6FCA">
        <w:t xml:space="preserve"> &lt;= `Rt;</w:t>
      </w:r>
    </w:p>
    <w:p w14:paraId="46FE52EC" w14:textId="77777777" w:rsidR="00FB6FCA" w:rsidRPr="00FB6FCA" w:rsidRDefault="00FB6FCA" w:rsidP="00FB6FCA">
      <w:pPr>
        <w:pStyle w:val="a9"/>
      </w:pPr>
      <w:r w:rsidRPr="00FB6FCA">
        <w:t xml:space="preserve">            </w:t>
      </w:r>
      <w:proofErr w:type="spellStart"/>
      <w:r w:rsidRPr="00FB6FCA">
        <w:t>RegWrite</w:t>
      </w:r>
      <w:proofErr w:type="spellEnd"/>
      <w:r w:rsidRPr="00FB6FCA">
        <w:t xml:space="preserve"> &lt;= 1;</w:t>
      </w:r>
    </w:p>
    <w:p w14:paraId="25BFF0A4" w14:textId="77777777" w:rsidR="00FB6FCA" w:rsidRPr="00FB6FCA" w:rsidRDefault="00FB6FCA" w:rsidP="00FB6FCA">
      <w:pPr>
        <w:pStyle w:val="a9"/>
      </w:pPr>
      <w:r w:rsidRPr="00FB6FCA">
        <w:t xml:space="preserve">            </w:t>
      </w:r>
      <w:proofErr w:type="spellStart"/>
      <w:r w:rsidRPr="00FB6FCA">
        <w:t>ALUSrc</w:t>
      </w:r>
      <w:proofErr w:type="spellEnd"/>
      <w:r w:rsidRPr="00FB6FCA">
        <w:t xml:space="preserve"> &lt;= `</w:t>
      </w:r>
      <w:proofErr w:type="spellStart"/>
      <w:r w:rsidRPr="00FB6FCA">
        <w:t>imm</w:t>
      </w:r>
      <w:proofErr w:type="spellEnd"/>
      <w:r w:rsidRPr="00FB6FCA">
        <w:t>;</w:t>
      </w:r>
    </w:p>
    <w:p w14:paraId="4F7F934D" w14:textId="77777777" w:rsidR="00FB6FCA" w:rsidRPr="00FB6FCA" w:rsidRDefault="00FB6FCA" w:rsidP="00FB6FCA">
      <w:pPr>
        <w:pStyle w:val="a9"/>
      </w:pPr>
      <w:r w:rsidRPr="00FB6FCA">
        <w:t xml:space="preserve">            </w:t>
      </w:r>
      <w:proofErr w:type="spellStart"/>
      <w:r w:rsidRPr="00FB6FCA">
        <w:t>MemtoReg</w:t>
      </w:r>
      <w:proofErr w:type="spellEnd"/>
      <w:r w:rsidRPr="00FB6FCA">
        <w:t xml:space="preserve"> &lt;= `dm;</w:t>
      </w:r>
    </w:p>
    <w:p w14:paraId="6C42D500" w14:textId="77777777" w:rsidR="00FB6FCA" w:rsidRPr="00FB6FCA" w:rsidRDefault="00FB6FCA" w:rsidP="00FB6FCA">
      <w:pPr>
        <w:pStyle w:val="a9"/>
      </w:pPr>
      <w:r w:rsidRPr="00FB6FCA">
        <w:t xml:space="preserve">            </w:t>
      </w:r>
      <w:proofErr w:type="spellStart"/>
      <w:r w:rsidRPr="00FB6FCA">
        <w:t>ALUCtrl</w:t>
      </w:r>
      <w:proofErr w:type="spellEnd"/>
      <w:r w:rsidRPr="00FB6FCA">
        <w:t xml:space="preserve"> &lt;= `add;</w:t>
      </w:r>
    </w:p>
    <w:p w14:paraId="5AF24DA5" w14:textId="77777777" w:rsidR="00FB6FCA" w:rsidRPr="00FB6FCA" w:rsidRDefault="00FB6FCA" w:rsidP="00FB6FCA">
      <w:pPr>
        <w:pStyle w:val="a9"/>
      </w:pPr>
      <w:r w:rsidRPr="00FB6FCA">
        <w:t xml:space="preserve">            </w:t>
      </w:r>
      <w:proofErr w:type="spellStart"/>
      <w:r w:rsidRPr="00FB6FCA">
        <w:t>MemRead</w:t>
      </w:r>
      <w:proofErr w:type="spellEnd"/>
      <w:r w:rsidRPr="00FB6FCA">
        <w:t xml:space="preserve"> &lt;= 1;</w:t>
      </w:r>
    </w:p>
    <w:p w14:paraId="1C999B78" w14:textId="77777777" w:rsidR="00FB6FCA" w:rsidRPr="00FB6FCA" w:rsidRDefault="00FB6FCA" w:rsidP="00FB6FCA">
      <w:pPr>
        <w:pStyle w:val="a9"/>
      </w:pPr>
      <w:r w:rsidRPr="00FB6FCA">
        <w:t xml:space="preserve">            </w:t>
      </w:r>
      <w:proofErr w:type="spellStart"/>
      <w:r w:rsidRPr="00FB6FCA">
        <w:t>MemWrite</w:t>
      </w:r>
      <w:proofErr w:type="spellEnd"/>
      <w:r w:rsidRPr="00FB6FCA">
        <w:t xml:space="preserve"> &lt;= 0;</w:t>
      </w:r>
    </w:p>
    <w:p w14:paraId="4BEE0CFB" w14:textId="77777777" w:rsidR="00FB6FCA" w:rsidRPr="00FB6FCA" w:rsidRDefault="00FB6FCA" w:rsidP="00FB6FCA">
      <w:pPr>
        <w:pStyle w:val="a9"/>
      </w:pPr>
      <w:r w:rsidRPr="00FB6FCA">
        <w:t xml:space="preserve">            branch &lt;= `pc;</w:t>
      </w:r>
    </w:p>
    <w:p w14:paraId="0674D07B" w14:textId="77777777" w:rsidR="00FB6FCA" w:rsidRPr="00FB6FCA" w:rsidRDefault="00FB6FCA" w:rsidP="00FB6FCA">
      <w:pPr>
        <w:pStyle w:val="a9"/>
      </w:pPr>
      <w:r w:rsidRPr="00FB6FCA">
        <w:t xml:space="preserve">            </w:t>
      </w:r>
      <w:proofErr w:type="spellStart"/>
      <w:r w:rsidRPr="00FB6FCA">
        <w:t>ExtOp</w:t>
      </w:r>
      <w:proofErr w:type="spellEnd"/>
      <w:r w:rsidRPr="00FB6FCA">
        <w:t xml:space="preserve"> &lt;= 0;</w:t>
      </w:r>
    </w:p>
    <w:p w14:paraId="4A6EA340" w14:textId="77777777" w:rsidR="00FB6FCA" w:rsidRPr="00FB6FCA" w:rsidRDefault="00FB6FCA" w:rsidP="00FB6FCA">
      <w:pPr>
        <w:pStyle w:val="a9"/>
      </w:pPr>
      <w:r w:rsidRPr="00FB6FCA">
        <w:t xml:space="preserve">        end</w:t>
      </w:r>
    </w:p>
    <w:p w14:paraId="3DAA4D4B" w14:textId="77777777" w:rsidR="00FB6FCA" w:rsidRPr="00FB6FCA" w:rsidRDefault="00FB6FCA" w:rsidP="00FB6FCA">
      <w:pPr>
        <w:pStyle w:val="a9"/>
      </w:pPr>
      <w:r w:rsidRPr="00FB6FCA">
        <w:tab/>
      </w:r>
      <w:r w:rsidRPr="00FB6FCA">
        <w:tab/>
        <w:t xml:space="preserve">  default:</w:t>
      </w:r>
    </w:p>
    <w:p w14:paraId="49641E3F" w14:textId="77777777" w:rsidR="00FB6FCA" w:rsidRPr="00FB6FCA" w:rsidRDefault="00FB6FCA" w:rsidP="00FB6FCA">
      <w:pPr>
        <w:pStyle w:val="a9"/>
      </w:pPr>
      <w:r w:rsidRPr="00FB6FCA">
        <w:tab/>
      </w:r>
      <w:r w:rsidRPr="00FB6FCA">
        <w:tab/>
        <w:t xml:space="preserve">  begin</w:t>
      </w:r>
    </w:p>
    <w:p w14:paraId="20E93539" w14:textId="77777777" w:rsidR="00FB6FCA" w:rsidRPr="00FB6FCA" w:rsidRDefault="00FB6FCA" w:rsidP="00FB6FCA">
      <w:pPr>
        <w:pStyle w:val="a9"/>
      </w:pPr>
      <w:r w:rsidRPr="00FB6FCA">
        <w:t xml:space="preserve">            </w:t>
      </w:r>
      <w:proofErr w:type="spellStart"/>
      <w:r w:rsidRPr="00FB6FCA">
        <w:t>RegDst</w:t>
      </w:r>
      <w:proofErr w:type="spellEnd"/>
      <w:r w:rsidRPr="00FB6FCA">
        <w:t xml:space="preserve"> &lt;= `Rt;</w:t>
      </w:r>
    </w:p>
    <w:p w14:paraId="2DAB997C" w14:textId="77777777" w:rsidR="00FB6FCA" w:rsidRPr="00FB6FCA" w:rsidRDefault="00FB6FCA" w:rsidP="00FB6FCA">
      <w:pPr>
        <w:pStyle w:val="a9"/>
      </w:pPr>
      <w:r w:rsidRPr="00FB6FCA">
        <w:tab/>
      </w:r>
      <w:r w:rsidRPr="00FB6FCA">
        <w:tab/>
      </w:r>
      <w:r w:rsidRPr="00FB6FCA">
        <w:tab/>
      </w:r>
      <w:r w:rsidRPr="00FB6FCA">
        <w:tab/>
      </w:r>
      <w:proofErr w:type="spellStart"/>
      <w:r w:rsidRPr="00FB6FCA">
        <w:t>RegWrite</w:t>
      </w:r>
      <w:proofErr w:type="spellEnd"/>
      <w:r w:rsidRPr="00FB6FCA">
        <w:t xml:space="preserve"> &lt;= 0;</w:t>
      </w:r>
    </w:p>
    <w:p w14:paraId="2B2BF25B" w14:textId="77777777" w:rsidR="00FB6FCA" w:rsidRPr="00FB6FCA" w:rsidRDefault="00FB6FCA" w:rsidP="00FB6FCA">
      <w:pPr>
        <w:pStyle w:val="a9"/>
      </w:pPr>
      <w:r w:rsidRPr="00FB6FCA">
        <w:tab/>
      </w:r>
      <w:r w:rsidRPr="00FB6FCA">
        <w:tab/>
      </w:r>
      <w:r w:rsidRPr="00FB6FCA">
        <w:tab/>
      </w:r>
      <w:r w:rsidRPr="00FB6FCA">
        <w:tab/>
      </w:r>
      <w:proofErr w:type="spellStart"/>
      <w:r w:rsidRPr="00FB6FCA">
        <w:t>ALUSrc</w:t>
      </w:r>
      <w:proofErr w:type="spellEnd"/>
      <w:r w:rsidRPr="00FB6FCA">
        <w:t xml:space="preserve"> &lt;= `</w:t>
      </w:r>
      <w:proofErr w:type="spellStart"/>
      <w:r w:rsidRPr="00FB6FCA">
        <w:t>imm</w:t>
      </w:r>
      <w:proofErr w:type="spellEnd"/>
      <w:r w:rsidRPr="00FB6FCA">
        <w:t>;</w:t>
      </w:r>
    </w:p>
    <w:p w14:paraId="4FFD4B66" w14:textId="77777777" w:rsidR="00FB6FCA" w:rsidRPr="00FB6FCA" w:rsidRDefault="00FB6FCA" w:rsidP="00FB6FCA">
      <w:pPr>
        <w:pStyle w:val="a9"/>
      </w:pPr>
      <w:r w:rsidRPr="00FB6FCA">
        <w:tab/>
      </w:r>
      <w:r w:rsidRPr="00FB6FCA">
        <w:tab/>
      </w:r>
      <w:r w:rsidRPr="00FB6FCA">
        <w:tab/>
      </w:r>
      <w:r w:rsidRPr="00FB6FCA">
        <w:tab/>
      </w:r>
      <w:proofErr w:type="spellStart"/>
      <w:r w:rsidRPr="00FB6FCA">
        <w:t>MemtoReg</w:t>
      </w:r>
      <w:proofErr w:type="spellEnd"/>
      <w:r w:rsidRPr="00FB6FCA">
        <w:t xml:space="preserve"> &lt;= `</w:t>
      </w:r>
      <w:proofErr w:type="spellStart"/>
      <w:r w:rsidRPr="00FB6FCA">
        <w:t>alu</w:t>
      </w:r>
      <w:proofErr w:type="spellEnd"/>
      <w:r w:rsidRPr="00FB6FCA">
        <w:t>;</w:t>
      </w:r>
    </w:p>
    <w:p w14:paraId="434266B0" w14:textId="77777777" w:rsidR="00FB6FCA" w:rsidRPr="00FB6FCA" w:rsidRDefault="00FB6FCA" w:rsidP="00FB6FCA">
      <w:pPr>
        <w:pStyle w:val="a9"/>
      </w:pPr>
      <w:r w:rsidRPr="00FB6FCA">
        <w:lastRenderedPageBreak/>
        <w:tab/>
      </w:r>
      <w:r w:rsidRPr="00FB6FCA">
        <w:tab/>
      </w:r>
      <w:r w:rsidRPr="00FB6FCA">
        <w:tab/>
      </w:r>
      <w:r w:rsidRPr="00FB6FCA">
        <w:tab/>
      </w:r>
      <w:proofErr w:type="spellStart"/>
      <w:r w:rsidRPr="00FB6FCA">
        <w:t>ALUCtrl</w:t>
      </w:r>
      <w:proofErr w:type="spellEnd"/>
      <w:r w:rsidRPr="00FB6FCA">
        <w:t xml:space="preserve"> &lt;= `add;</w:t>
      </w:r>
    </w:p>
    <w:p w14:paraId="656A5796" w14:textId="77777777" w:rsidR="00FB6FCA" w:rsidRPr="00FB6FCA" w:rsidRDefault="00FB6FCA" w:rsidP="00FB6FCA">
      <w:pPr>
        <w:pStyle w:val="a9"/>
      </w:pPr>
      <w:r w:rsidRPr="00FB6FCA">
        <w:tab/>
      </w:r>
      <w:r w:rsidRPr="00FB6FCA">
        <w:tab/>
      </w:r>
      <w:r w:rsidRPr="00FB6FCA">
        <w:tab/>
      </w:r>
      <w:r w:rsidRPr="00FB6FCA">
        <w:tab/>
      </w:r>
      <w:proofErr w:type="spellStart"/>
      <w:r w:rsidRPr="00FB6FCA">
        <w:t>MemRead</w:t>
      </w:r>
      <w:proofErr w:type="spellEnd"/>
      <w:r w:rsidRPr="00FB6FCA">
        <w:t xml:space="preserve"> &lt;= 0;</w:t>
      </w:r>
    </w:p>
    <w:p w14:paraId="3BAEF3AD" w14:textId="77777777" w:rsidR="00FB6FCA" w:rsidRPr="00FB6FCA" w:rsidRDefault="00FB6FCA" w:rsidP="00FB6FCA">
      <w:pPr>
        <w:pStyle w:val="a9"/>
      </w:pPr>
      <w:r w:rsidRPr="00FB6FCA">
        <w:tab/>
      </w:r>
      <w:r w:rsidRPr="00FB6FCA">
        <w:tab/>
      </w:r>
      <w:r w:rsidRPr="00FB6FCA">
        <w:tab/>
      </w:r>
      <w:r w:rsidRPr="00FB6FCA">
        <w:tab/>
      </w:r>
      <w:proofErr w:type="spellStart"/>
      <w:r w:rsidRPr="00FB6FCA">
        <w:t>MemWrite</w:t>
      </w:r>
      <w:proofErr w:type="spellEnd"/>
      <w:r w:rsidRPr="00FB6FCA">
        <w:t xml:space="preserve"> &lt;= 0;</w:t>
      </w:r>
    </w:p>
    <w:p w14:paraId="41C71A0D" w14:textId="77777777" w:rsidR="00FB6FCA" w:rsidRPr="00FB6FCA" w:rsidRDefault="00FB6FCA" w:rsidP="00FB6FCA">
      <w:pPr>
        <w:pStyle w:val="a9"/>
      </w:pPr>
      <w:r w:rsidRPr="00FB6FCA">
        <w:tab/>
      </w:r>
      <w:r w:rsidRPr="00FB6FCA">
        <w:tab/>
      </w:r>
      <w:r w:rsidRPr="00FB6FCA">
        <w:tab/>
      </w:r>
      <w:r w:rsidRPr="00FB6FCA">
        <w:tab/>
        <w:t>branch &lt;= `pc;</w:t>
      </w:r>
    </w:p>
    <w:p w14:paraId="0E3F3546" w14:textId="77777777" w:rsidR="00FB6FCA" w:rsidRPr="00FB6FCA" w:rsidRDefault="00FB6FCA" w:rsidP="00FB6FCA">
      <w:pPr>
        <w:pStyle w:val="a9"/>
      </w:pPr>
      <w:r w:rsidRPr="00FB6FCA">
        <w:tab/>
      </w:r>
      <w:r w:rsidRPr="00FB6FCA">
        <w:tab/>
      </w:r>
      <w:r w:rsidRPr="00FB6FCA">
        <w:tab/>
      </w:r>
      <w:r w:rsidRPr="00FB6FCA">
        <w:tab/>
      </w:r>
      <w:proofErr w:type="spellStart"/>
      <w:r w:rsidRPr="00FB6FCA">
        <w:t>ExtOp</w:t>
      </w:r>
      <w:proofErr w:type="spellEnd"/>
      <w:r w:rsidRPr="00FB6FCA">
        <w:t xml:space="preserve"> &lt;= 0;</w:t>
      </w:r>
    </w:p>
    <w:p w14:paraId="29EB7C06" w14:textId="77777777" w:rsidR="00FB6FCA" w:rsidRPr="00FB6FCA" w:rsidRDefault="00FB6FCA" w:rsidP="00FB6FCA">
      <w:pPr>
        <w:pStyle w:val="a9"/>
      </w:pPr>
      <w:r w:rsidRPr="00FB6FCA">
        <w:t xml:space="preserve">        end</w:t>
      </w:r>
    </w:p>
    <w:p w14:paraId="4A01B17E" w14:textId="77777777" w:rsidR="00FB6FCA" w:rsidRPr="00FB6FCA" w:rsidRDefault="00FB6FCA" w:rsidP="00FB6FCA">
      <w:pPr>
        <w:pStyle w:val="a9"/>
      </w:pPr>
      <w:r w:rsidRPr="00FB6FCA">
        <w:t xml:space="preserve">        </w:t>
      </w:r>
      <w:proofErr w:type="spellStart"/>
      <w:r w:rsidRPr="00FB6FCA">
        <w:t>endcase</w:t>
      </w:r>
      <w:proofErr w:type="spellEnd"/>
    </w:p>
    <w:p w14:paraId="57A5C087" w14:textId="0CD7D3C3" w:rsidR="00FB6FCA" w:rsidRDefault="00FB6FCA" w:rsidP="00FB6FCA">
      <w:pPr>
        <w:pStyle w:val="a7"/>
        <w:spacing w:before="240" w:after="240"/>
        <w:ind w:left="480" w:firstLineChars="0" w:firstLine="420"/>
        <w:rPr>
          <w:rFonts w:ascii="Courier New" w:hAnsi="Courier New"/>
          <w:sz w:val="21"/>
        </w:rPr>
      </w:pPr>
      <w:r w:rsidRPr="00FB6FCA">
        <w:rPr>
          <w:rFonts w:ascii="Courier New" w:hAnsi="Courier New"/>
          <w:sz w:val="21"/>
        </w:rPr>
        <w:t>end</w:t>
      </w:r>
    </w:p>
    <w:p w14:paraId="4F9BEB03" w14:textId="61609BE8" w:rsidR="004174FE" w:rsidRDefault="00FB6FCA" w:rsidP="00FB6FCA">
      <w:pPr>
        <w:pStyle w:val="a7"/>
        <w:spacing w:before="240" w:after="240"/>
        <w:ind w:firstLineChars="0"/>
        <w:rPr>
          <w:rFonts w:ascii="Verdana" w:hAnsi="Verdana"/>
          <w:color w:val="3C3C3C"/>
          <w:shd w:val="clear" w:color="auto" w:fill="FFFFFF"/>
        </w:rPr>
      </w:pPr>
      <w:r>
        <w:rPr>
          <w:rFonts w:hint="eastAsia"/>
        </w:rPr>
        <w:t>2</w:t>
      </w:r>
      <w:r>
        <w:t>.</w:t>
      </w:r>
      <w:r w:rsidR="004174FE">
        <w:rPr>
          <w:rFonts w:ascii="Verdana" w:hAnsi="Verdana"/>
          <w:color w:val="3C3C3C"/>
          <w:shd w:val="clear" w:color="auto" w:fill="FFFFFF"/>
        </w:rPr>
        <w:t> </w:t>
      </w:r>
      <w:r w:rsidR="004174FE">
        <w:rPr>
          <w:rFonts w:ascii="Verdana" w:hAnsi="Verdana"/>
          <w:color w:val="3C3C3C"/>
          <w:shd w:val="clear" w:color="auto" w:fill="FFFFFF"/>
        </w:rPr>
        <w:t>用</w:t>
      </w:r>
      <w:r w:rsidR="004174FE">
        <w:rPr>
          <w:rFonts w:ascii="inherit" w:hAnsi="inherit"/>
          <w:color w:val="3C3C3C"/>
          <w:shd w:val="clear" w:color="auto" w:fill="FFFFFF"/>
        </w:rPr>
        <w:t>assign</w:t>
      </w:r>
      <w:r w:rsidR="004174FE">
        <w:rPr>
          <w:rFonts w:ascii="Verdana" w:hAnsi="Verdana"/>
          <w:color w:val="3C3C3C"/>
          <w:shd w:val="clear" w:color="auto" w:fill="FFFFFF"/>
        </w:rPr>
        <w:t>语句</w:t>
      </w:r>
      <w:r>
        <w:rPr>
          <w:rFonts w:ascii="Verdana" w:hAnsi="Verdana" w:hint="eastAsia"/>
          <w:color w:val="3C3C3C"/>
          <w:shd w:val="clear" w:color="auto" w:fill="FFFFFF"/>
        </w:rPr>
        <w:t>实现控制器</w:t>
      </w:r>
      <w:r w:rsidR="004174FE">
        <w:rPr>
          <w:rFonts w:ascii="Verdana" w:hAnsi="Verdana"/>
          <w:color w:val="3C3C3C"/>
          <w:shd w:val="clear" w:color="auto" w:fill="FFFFFF"/>
        </w:rPr>
        <w:t>；</w:t>
      </w:r>
    </w:p>
    <w:p w14:paraId="7AB6C4CD" w14:textId="2FC9F57B" w:rsidR="0039659A" w:rsidRDefault="00FB6FCA" w:rsidP="00F44AD0">
      <w:pPr>
        <w:pStyle w:val="a7"/>
        <w:spacing w:before="240" w:after="240"/>
        <w:ind w:left="480" w:firstLineChars="0" w:firstLine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通过与或逻辑实现控制器</w:t>
      </w:r>
    </w:p>
    <w:p w14:paraId="71DB3D02" w14:textId="6E44DA31" w:rsidR="00FB6FCA" w:rsidRDefault="00FB6FCA" w:rsidP="00F44AD0">
      <w:pPr>
        <w:pStyle w:val="a7"/>
        <w:spacing w:before="240" w:after="240"/>
        <w:ind w:left="480" w:firstLineChars="0" w:firstLine="0"/>
        <w:rPr>
          <w:rFonts w:ascii="Verdana" w:hAnsi="Verdana" w:hint="eastAsi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下为部分示意代码</w:t>
      </w:r>
    </w:p>
    <w:p w14:paraId="4BC88D36" w14:textId="197B71D0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>module controller</w:t>
      </w:r>
      <w:r w:rsidR="00FB6FCA" w:rsidRPr="00F44AD0">
        <w:rPr>
          <w:rFonts w:ascii="Courier New" w:hAnsi="Courier New"/>
          <w:sz w:val="21"/>
        </w:rPr>
        <w:t xml:space="preserve"> </w:t>
      </w:r>
      <w:r w:rsidRPr="00F44AD0">
        <w:rPr>
          <w:rFonts w:ascii="Courier New" w:hAnsi="Courier New"/>
          <w:sz w:val="21"/>
        </w:rPr>
        <w:t>(</w:t>
      </w:r>
      <w:proofErr w:type="spellStart"/>
    </w:p>
    <w:p w14:paraId="67DE2296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proofErr w:type="spellEnd"/>
      <w:r w:rsidRPr="00F44AD0">
        <w:rPr>
          <w:rFonts w:ascii="Courier New" w:hAnsi="Courier New"/>
          <w:sz w:val="21"/>
        </w:rPr>
        <w:tab/>
        <w:t xml:space="preserve"> input [5:0] op,</w:t>
      </w:r>
    </w:p>
    <w:p w14:paraId="0A03C6C2" w14:textId="04122AAB" w:rsidR="00F44AD0" w:rsidRDefault="00F44AD0" w:rsidP="00FB6FCA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 xml:space="preserve"> input [5:0] </w:t>
      </w:r>
      <w:proofErr w:type="spellStart"/>
      <w:r w:rsidRPr="00F44AD0">
        <w:rPr>
          <w:rFonts w:ascii="Courier New" w:hAnsi="Courier New"/>
          <w:sz w:val="21"/>
        </w:rPr>
        <w:t>func</w:t>
      </w:r>
      <w:proofErr w:type="spellEnd"/>
      <w:r w:rsidRPr="00F44AD0">
        <w:rPr>
          <w:rFonts w:ascii="Courier New" w:hAnsi="Courier New"/>
          <w:sz w:val="21"/>
        </w:rPr>
        <w:t>,</w:t>
      </w:r>
    </w:p>
    <w:p w14:paraId="47FB9286" w14:textId="19DF1F34" w:rsidR="00FB6FCA" w:rsidRDefault="00FB6FCA" w:rsidP="00FB6FCA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ab/>
        <w:t xml:space="preserve"> </w:t>
      </w:r>
      <w:r>
        <w:rPr>
          <w:rFonts w:ascii="Courier New" w:hAnsi="Courier New" w:hint="eastAsia"/>
          <w:sz w:val="21"/>
        </w:rPr>
        <w:t>ou</w:t>
      </w:r>
      <w:r>
        <w:rPr>
          <w:rFonts w:ascii="Courier New" w:hAnsi="Courier New"/>
          <w:sz w:val="21"/>
        </w:rPr>
        <w:t xml:space="preserve">tput </w:t>
      </w:r>
      <w:proofErr w:type="spellStart"/>
      <w:r>
        <w:rPr>
          <w:rFonts w:ascii="Courier New" w:hAnsi="Courier New"/>
          <w:sz w:val="21"/>
        </w:rPr>
        <w:t>MemWrite</w:t>
      </w:r>
      <w:proofErr w:type="spellEnd"/>
      <w:r>
        <w:rPr>
          <w:rFonts w:ascii="Courier New" w:hAnsi="Courier New"/>
          <w:sz w:val="21"/>
        </w:rPr>
        <w:t>,</w:t>
      </w:r>
    </w:p>
    <w:p w14:paraId="587DCEE0" w14:textId="1FBCC245" w:rsidR="00FB6FCA" w:rsidRDefault="00FB6FCA" w:rsidP="00FB6FCA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ab/>
        <w:t xml:space="preserve"> output </w:t>
      </w:r>
      <w:proofErr w:type="spellStart"/>
      <w:r>
        <w:rPr>
          <w:rFonts w:ascii="Courier New" w:hAnsi="Courier New"/>
          <w:sz w:val="21"/>
        </w:rPr>
        <w:t>MemRead</w:t>
      </w:r>
      <w:proofErr w:type="spellEnd"/>
      <w:r>
        <w:rPr>
          <w:rFonts w:ascii="Courier New" w:hAnsi="Courier New"/>
          <w:sz w:val="21"/>
        </w:rPr>
        <w:t>,</w:t>
      </w:r>
    </w:p>
    <w:p w14:paraId="27758345" w14:textId="014B988D" w:rsidR="00FB6FCA" w:rsidRPr="00F44AD0" w:rsidRDefault="00FB6FCA" w:rsidP="00FB6FCA">
      <w:pPr>
        <w:pStyle w:val="a7"/>
        <w:spacing w:before="240" w:after="240"/>
        <w:ind w:firstLine="420"/>
        <w:rPr>
          <w:rFonts w:ascii="Courier New" w:hAnsi="Courier New" w:hint="eastAsia"/>
          <w:sz w:val="21"/>
        </w:rPr>
      </w:pPr>
      <w:r>
        <w:rPr>
          <w:rFonts w:ascii="Courier New" w:hAnsi="Courier New"/>
          <w:sz w:val="21"/>
        </w:rPr>
        <w:tab/>
        <w:t xml:space="preserve"> output </w:t>
      </w:r>
      <w:proofErr w:type="spellStart"/>
      <w:r>
        <w:rPr>
          <w:rFonts w:ascii="Courier New" w:hAnsi="Courier New"/>
          <w:sz w:val="21"/>
        </w:rPr>
        <w:t>RegWrite</w:t>
      </w:r>
      <w:proofErr w:type="spellEnd"/>
    </w:p>
    <w:p w14:paraId="4DECC915" w14:textId="06DE60E1" w:rsid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 xml:space="preserve">    );</w:t>
      </w:r>
    </w:p>
    <w:p w14:paraId="1C37539C" w14:textId="77777777" w:rsidR="00FB6FCA" w:rsidRPr="00F44AD0" w:rsidRDefault="00FB6FCA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</w:p>
    <w:p w14:paraId="0FEB04D9" w14:textId="77777777" w:rsidR="00F44AD0" w:rsidRPr="00F44AD0" w:rsidRDefault="00F44AD0" w:rsidP="00FB6FCA">
      <w:pPr>
        <w:pStyle w:val="a9"/>
      </w:pPr>
      <w:r w:rsidRPr="00F44AD0">
        <w:tab/>
        <w:t xml:space="preserve">wire </w:t>
      </w:r>
      <w:proofErr w:type="spellStart"/>
      <w:r w:rsidRPr="00F44AD0">
        <w:t>r,lw,sw,beq,lui,ori,jal,jr,addu,subu</w:t>
      </w:r>
      <w:proofErr w:type="spellEnd"/>
      <w:r w:rsidRPr="00F44AD0">
        <w:t>;</w:t>
      </w:r>
    </w:p>
    <w:p w14:paraId="4625A09E" w14:textId="77777777" w:rsidR="00F44AD0" w:rsidRPr="00F44AD0" w:rsidRDefault="00F44AD0" w:rsidP="00FB6FCA">
      <w:pPr>
        <w:pStyle w:val="a9"/>
      </w:pPr>
      <w:r w:rsidRPr="00F44AD0">
        <w:tab/>
        <w:t>assign r = !op[0]&amp;&amp;!op[1]&amp;&amp;!op[2]&amp;&amp;!op[3]&amp;&amp;!op[4]&amp;&amp;!op[5];</w:t>
      </w:r>
    </w:p>
    <w:p w14:paraId="2C8FB88C" w14:textId="77777777" w:rsidR="00F44AD0" w:rsidRPr="00F44AD0" w:rsidRDefault="00F44AD0" w:rsidP="00FB6FCA">
      <w:pPr>
        <w:pStyle w:val="a9"/>
      </w:pPr>
      <w:r w:rsidRPr="00F44AD0">
        <w:tab/>
        <w:t xml:space="preserve">assign </w:t>
      </w:r>
      <w:proofErr w:type="spellStart"/>
      <w:r w:rsidRPr="00F44AD0">
        <w:t>lw</w:t>
      </w:r>
      <w:proofErr w:type="spellEnd"/>
      <w:r w:rsidRPr="00F44AD0">
        <w:t xml:space="preserve"> = op[0]&amp;&amp;op[1]&amp;&amp;!op[2]&amp;&amp;!op[3]&amp;&amp;!op[4]&amp;&amp;op[5];</w:t>
      </w:r>
    </w:p>
    <w:p w14:paraId="20A7A2F6" w14:textId="77777777" w:rsidR="00F44AD0" w:rsidRPr="00F44AD0" w:rsidRDefault="00F44AD0" w:rsidP="00FB6FCA">
      <w:pPr>
        <w:pStyle w:val="a9"/>
      </w:pPr>
      <w:r w:rsidRPr="00F44AD0">
        <w:lastRenderedPageBreak/>
        <w:tab/>
        <w:t xml:space="preserve">assign </w:t>
      </w:r>
      <w:proofErr w:type="spellStart"/>
      <w:r w:rsidRPr="00F44AD0">
        <w:t>sw</w:t>
      </w:r>
      <w:proofErr w:type="spellEnd"/>
      <w:r w:rsidRPr="00F44AD0">
        <w:t xml:space="preserve"> = op[0]&amp;&amp;op[1]&amp;&amp;!op[2]&amp;&amp;op[3]&amp;&amp;!op[4]&amp;&amp;op[5];</w:t>
      </w:r>
    </w:p>
    <w:p w14:paraId="5A237183" w14:textId="77777777" w:rsidR="00F44AD0" w:rsidRPr="00F44AD0" w:rsidRDefault="00F44AD0" w:rsidP="00FB6FCA">
      <w:pPr>
        <w:pStyle w:val="a9"/>
      </w:pPr>
      <w:r w:rsidRPr="00F44AD0">
        <w:tab/>
        <w:t xml:space="preserve">assign </w:t>
      </w:r>
      <w:proofErr w:type="spellStart"/>
      <w:r w:rsidRPr="00F44AD0">
        <w:t>beq</w:t>
      </w:r>
      <w:proofErr w:type="spellEnd"/>
      <w:r w:rsidRPr="00F44AD0">
        <w:t xml:space="preserve"> = !op[0]&amp;&amp;!op[1]&amp;&amp;op[2]&amp;&amp;!op[3]&amp;&amp;!op[4]&amp;&amp;!op[5];</w:t>
      </w:r>
    </w:p>
    <w:p w14:paraId="1CC686A2" w14:textId="77777777" w:rsidR="00F44AD0" w:rsidRPr="00F44AD0" w:rsidRDefault="00F44AD0" w:rsidP="00FB6FCA">
      <w:pPr>
        <w:pStyle w:val="a9"/>
      </w:pPr>
      <w:r w:rsidRPr="00F44AD0">
        <w:tab/>
        <w:t xml:space="preserve">assign </w:t>
      </w:r>
      <w:proofErr w:type="spellStart"/>
      <w:r w:rsidRPr="00F44AD0">
        <w:t>lui</w:t>
      </w:r>
      <w:proofErr w:type="spellEnd"/>
      <w:r w:rsidRPr="00F44AD0">
        <w:t xml:space="preserve"> = op[0]&amp;&amp;op[1]&amp;&amp;op[2]&amp;&amp;op[3]&amp;&amp;!op[4]&amp;&amp;!op[5];</w:t>
      </w:r>
    </w:p>
    <w:p w14:paraId="0727B8BE" w14:textId="77777777" w:rsidR="00F44AD0" w:rsidRPr="00F44AD0" w:rsidRDefault="00F44AD0" w:rsidP="00FB6FCA">
      <w:pPr>
        <w:pStyle w:val="a9"/>
      </w:pPr>
      <w:r w:rsidRPr="00F44AD0">
        <w:tab/>
        <w:t xml:space="preserve">assign </w:t>
      </w:r>
      <w:proofErr w:type="spellStart"/>
      <w:r w:rsidRPr="00F44AD0">
        <w:t>ori</w:t>
      </w:r>
      <w:proofErr w:type="spellEnd"/>
      <w:r w:rsidRPr="00F44AD0">
        <w:t xml:space="preserve"> = op[0]&amp;&amp;!op[1]&amp;&amp;op[2]&amp;&amp;op[3]&amp;&amp;!op[4]&amp;&amp;!op[5];</w:t>
      </w:r>
    </w:p>
    <w:p w14:paraId="19E6F3DE" w14:textId="77777777" w:rsidR="00F44AD0" w:rsidRPr="00F44AD0" w:rsidRDefault="00F44AD0" w:rsidP="00FB6FCA">
      <w:pPr>
        <w:pStyle w:val="a9"/>
      </w:pPr>
      <w:r w:rsidRPr="00F44AD0">
        <w:tab/>
        <w:t xml:space="preserve">assign </w:t>
      </w:r>
      <w:proofErr w:type="spellStart"/>
      <w:r w:rsidRPr="00F44AD0">
        <w:t>jal</w:t>
      </w:r>
      <w:proofErr w:type="spellEnd"/>
      <w:r w:rsidRPr="00F44AD0">
        <w:t xml:space="preserve"> = op[0]&amp;&amp;op[1]&amp;&amp;!op[2]&amp;&amp;!op[3]&amp;&amp;!op[4]&amp;&amp;!op[5];</w:t>
      </w:r>
    </w:p>
    <w:p w14:paraId="4C2650E2" w14:textId="42BEAA9D" w:rsidR="00F44AD0" w:rsidRPr="00F44AD0" w:rsidRDefault="00F44AD0" w:rsidP="00FB6FCA">
      <w:pPr>
        <w:pStyle w:val="a9"/>
      </w:pPr>
      <w:r w:rsidRPr="00F44AD0">
        <w:t>assign</w:t>
      </w:r>
      <w:r w:rsidR="00FB6FCA">
        <w:t xml:space="preserve"> </w:t>
      </w:r>
      <w:proofErr w:type="spellStart"/>
      <w:r w:rsidRPr="00F44AD0">
        <w:t>addu</w:t>
      </w:r>
      <w:proofErr w:type="spellEnd"/>
      <w:r w:rsidRPr="00F44AD0">
        <w:t xml:space="preserve"> =!op[0]&amp;&amp;!op[1]&amp;&amp;!op[2]&amp;&amp;!op[3]&amp;&amp;!op[4]&amp;&amp;!op[5]&amp;&amp;func[5]&amp;&amp;!func[4]&amp;&amp;!func[3]&amp;&amp;!func[2]&amp;&amp;!func[1]&amp;&amp;func[0];</w:t>
      </w:r>
    </w:p>
    <w:p w14:paraId="74F9C1A5" w14:textId="1919D8B2" w:rsidR="00F44AD0" w:rsidRPr="00F44AD0" w:rsidRDefault="00F44AD0" w:rsidP="00FB6FCA">
      <w:pPr>
        <w:pStyle w:val="a9"/>
      </w:pPr>
      <w:r w:rsidRPr="00F44AD0">
        <w:t xml:space="preserve">assign </w:t>
      </w:r>
      <w:proofErr w:type="spellStart"/>
      <w:r w:rsidRPr="00F44AD0">
        <w:t>subu</w:t>
      </w:r>
      <w:proofErr w:type="spellEnd"/>
      <w:r w:rsidRPr="00F44AD0">
        <w:t xml:space="preserve"> = !op[0]&amp;&amp;!op[1]&amp;&amp;!op[2]&amp;&amp;!op[3]&amp;&amp;!op[4]&amp;&amp;!op[5]&amp;&amp;func[5]&amp;&amp;!func[4]&amp;&amp;!func[3]&amp;&amp;!func[2]&amp;&amp;func[1]&amp;&amp;func[0];</w:t>
      </w:r>
    </w:p>
    <w:p w14:paraId="2C86C516" w14:textId="27A411A4" w:rsidR="00F44AD0" w:rsidRPr="00F44AD0" w:rsidRDefault="00F44AD0" w:rsidP="00FB6FCA">
      <w:pPr>
        <w:pStyle w:val="a9"/>
      </w:pPr>
      <w:r w:rsidRPr="00F44AD0">
        <w:t xml:space="preserve">assign </w:t>
      </w:r>
      <w:proofErr w:type="spellStart"/>
      <w:r w:rsidRPr="00F44AD0">
        <w:t>jr</w:t>
      </w:r>
      <w:proofErr w:type="spellEnd"/>
      <w:r w:rsidRPr="00F44AD0">
        <w:t xml:space="preserve"> = !op[0]&amp;&amp;!op[1]&amp;&amp;!op[2]&amp;&amp;!op[3]&amp;&amp;!op[4]&amp;&amp;!op[5]&amp;&amp;!func[5]&amp;&amp;!func[4]&amp;&amp;func[3]&amp;&amp;!func[2]&amp;&amp;!func[1]&amp;&amp;!func[0];</w:t>
      </w:r>
    </w:p>
    <w:p w14:paraId="2153008C" w14:textId="5C459ACA" w:rsidR="00F44AD0" w:rsidRPr="00F44AD0" w:rsidRDefault="00F44AD0" w:rsidP="00FB6FCA">
      <w:pPr>
        <w:pStyle w:val="a9"/>
      </w:pPr>
      <w:r w:rsidRPr="00F44AD0">
        <w:tab/>
      </w:r>
      <w:r w:rsidRPr="00F44AD0">
        <w:tab/>
        <w:t xml:space="preserve">assign </w:t>
      </w:r>
      <w:proofErr w:type="spellStart"/>
      <w:r w:rsidRPr="00F44AD0">
        <w:t>RegWrite</w:t>
      </w:r>
      <w:proofErr w:type="spellEnd"/>
      <w:r w:rsidRPr="00F44AD0">
        <w:t xml:space="preserve"> = r||</w:t>
      </w:r>
      <w:proofErr w:type="spellStart"/>
      <w:r w:rsidRPr="00F44AD0">
        <w:t>lui</w:t>
      </w:r>
      <w:proofErr w:type="spellEnd"/>
      <w:r w:rsidRPr="00F44AD0">
        <w:t>||</w:t>
      </w:r>
      <w:proofErr w:type="spellStart"/>
      <w:r w:rsidRPr="00F44AD0">
        <w:t>ori</w:t>
      </w:r>
      <w:proofErr w:type="spellEnd"/>
      <w:r w:rsidRPr="00F44AD0">
        <w:t>||</w:t>
      </w:r>
      <w:proofErr w:type="spellStart"/>
      <w:r w:rsidRPr="00F44AD0">
        <w:t>lw</w:t>
      </w:r>
      <w:proofErr w:type="spellEnd"/>
      <w:r w:rsidRPr="00F44AD0">
        <w:t>||</w:t>
      </w:r>
      <w:proofErr w:type="spellStart"/>
      <w:r w:rsidRPr="00F44AD0">
        <w:t>jal</w:t>
      </w:r>
      <w:proofErr w:type="spellEnd"/>
      <w:r w:rsidRPr="00F44AD0">
        <w:t>;</w:t>
      </w:r>
    </w:p>
    <w:p w14:paraId="0848BB87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 xml:space="preserve">assign </w:t>
      </w:r>
      <w:proofErr w:type="spellStart"/>
      <w:r w:rsidRPr="00F44AD0">
        <w:rPr>
          <w:rFonts w:ascii="Courier New" w:hAnsi="Courier New"/>
          <w:sz w:val="21"/>
        </w:rPr>
        <w:t>MemRead</w:t>
      </w:r>
      <w:proofErr w:type="spellEnd"/>
      <w:r w:rsidRPr="00F44AD0">
        <w:rPr>
          <w:rFonts w:ascii="Courier New" w:hAnsi="Courier New"/>
          <w:sz w:val="21"/>
        </w:rPr>
        <w:t xml:space="preserve"> = </w:t>
      </w:r>
      <w:proofErr w:type="spellStart"/>
      <w:r w:rsidRPr="00F44AD0">
        <w:rPr>
          <w:rFonts w:ascii="Courier New" w:hAnsi="Courier New"/>
          <w:sz w:val="21"/>
        </w:rPr>
        <w:t>lw</w:t>
      </w:r>
      <w:proofErr w:type="spellEnd"/>
      <w:r w:rsidRPr="00F44AD0">
        <w:rPr>
          <w:rFonts w:ascii="Courier New" w:hAnsi="Courier New"/>
          <w:sz w:val="21"/>
        </w:rPr>
        <w:t>;</w:t>
      </w:r>
    </w:p>
    <w:p w14:paraId="694ED427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 xml:space="preserve">assign </w:t>
      </w:r>
      <w:proofErr w:type="spellStart"/>
      <w:r w:rsidRPr="00F44AD0">
        <w:rPr>
          <w:rFonts w:ascii="Courier New" w:hAnsi="Courier New"/>
          <w:sz w:val="21"/>
        </w:rPr>
        <w:t>MemWrite</w:t>
      </w:r>
      <w:proofErr w:type="spellEnd"/>
      <w:r w:rsidRPr="00F44AD0">
        <w:rPr>
          <w:rFonts w:ascii="Courier New" w:hAnsi="Courier New"/>
          <w:sz w:val="21"/>
        </w:rPr>
        <w:t xml:space="preserve"> = </w:t>
      </w:r>
      <w:proofErr w:type="spellStart"/>
      <w:r w:rsidRPr="00F44AD0">
        <w:rPr>
          <w:rFonts w:ascii="Courier New" w:hAnsi="Courier New"/>
          <w:sz w:val="21"/>
        </w:rPr>
        <w:t>sw</w:t>
      </w:r>
      <w:proofErr w:type="spellEnd"/>
      <w:r w:rsidRPr="00F44AD0">
        <w:rPr>
          <w:rFonts w:ascii="Courier New" w:hAnsi="Courier New"/>
          <w:sz w:val="21"/>
        </w:rPr>
        <w:t>;</w:t>
      </w:r>
    </w:p>
    <w:p w14:paraId="02C2595B" w14:textId="42CA5A3C" w:rsidR="00E9083C" w:rsidRDefault="00FB6FCA" w:rsidP="00FB6FCA">
      <w:pPr>
        <w:pStyle w:val="a7"/>
        <w:spacing w:before="240" w:after="240"/>
        <w:ind w:firstLineChars="83" w:firstLine="199"/>
        <w:rPr>
          <w:shd w:val="clear" w:color="auto" w:fill="FFFFFF"/>
        </w:rPr>
      </w:pPr>
      <w:r>
        <w:rPr>
          <w:rFonts w:hint="eastAsia"/>
        </w:rPr>
        <w:t>3</w:t>
      </w:r>
      <w:r>
        <w:t>.</w:t>
      </w:r>
      <w:r w:rsidR="00A8059A">
        <w:rPr>
          <w:shd w:val="clear" w:color="auto" w:fill="FFFFFF"/>
        </w:rPr>
        <w:t>利用宏</w:t>
      </w:r>
      <w:r>
        <w:rPr>
          <w:rFonts w:hint="eastAsia"/>
          <w:shd w:val="clear" w:color="auto" w:fill="FFFFFF"/>
        </w:rPr>
        <w:t>或</w:t>
      </w:r>
      <w:r>
        <w:rPr>
          <w:shd w:val="clear" w:color="auto" w:fill="FFFFFF"/>
        </w:rPr>
        <w:t>define</w:t>
      </w:r>
      <w:r w:rsidR="00A8059A">
        <w:rPr>
          <w:shd w:val="clear" w:color="auto" w:fill="FFFFFF"/>
        </w:rPr>
        <w:t>定义</w:t>
      </w:r>
    </w:p>
    <w:p w14:paraId="67F47DB8" w14:textId="7B6DD4C0" w:rsidR="00FB6FCA" w:rsidRDefault="00FB6FCA" w:rsidP="00FB6FCA">
      <w:pPr>
        <w:pStyle w:val="a7"/>
        <w:spacing w:before="240" w:after="240"/>
        <w:ind w:firstLineChars="83" w:firstLine="199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下为部分示意代码</w:t>
      </w:r>
    </w:p>
    <w:p w14:paraId="59368592" w14:textId="77777777" w:rsidR="00FB6FCA" w:rsidRPr="00FB6FCA" w:rsidRDefault="00FB6FCA" w:rsidP="00FB6FCA">
      <w:pPr>
        <w:pStyle w:val="a9"/>
        <w:rPr>
          <w:shd w:val="clear" w:color="auto" w:fill="FFFFFF"/>
        </w:rPr>
      </w:pPr>
      <w:r w:rsidRPr="00FB6FCA">
        <w:rPr>
          <w:shd w:val="clear" w:color="auto" w:fill="FFFFFF"/>
        </w:rPr>
        <w:t>`include "</w:t>
      </w:r>
      <w:proofErr w:type="spellStart"/>
      <w:r w:rsidRPr="00FB6FCA">
        <w:rPr>
          <w:shd w:val="clear" w:color="auto" w:fill="FFFFFF"/>
        </w:rPr>
        <w:t>cjbdefine.v</w:t>
      </w:r>
      <w:proofErr w:type="spellEnd"/>
      <w:r w:rsidRPr="00FB6FCA">
        <w:rPr>
          <w:shd w:val="clear" w:color="auto" w:fill="FFFFFF"/>
        </w:rPr>
        <w:t>"</w:t>
      </w:r>
    </w:p>
    <w:p w14:paraId="1BAF1805" w14:textId="77777777" w:rsidR="00FB6FCA" w:rsidRPr="00FB6FCA" w:rsidRDefault="00FB6FCA" w:rsidP="00FB6FCA">
      <w:pPr>
        <w:pStyle w:val="a9"/>
        <w:rPr>
          <w:shd w:val="clear" w:color="auto" w:fill="FFFFFF"/>
        </w:rPr>
      </w:pPr>
      <w:r w:rsidRPr="00FB6FCA">
        <w:rPr>
          <w:shd w:val="clear" w:color="auto" w:fill="FFFFFF"/>
        </w:rPr>
        <w:t>module Controller(</w:t>
      </w:r>
    </w:p>
    <w:p w14:paraId="27393376" w14:textId="77777777" w:rsidR="00FB6FCA" w:rsidRPr="00FB6FCA" w:rsidRDefault="00FB6FCA" w:rsidP="00FB6FCA">
      <w:pPr>
        <w:pStyle w:val="a9"/>
        <w:rPr>
          <w:shd w:val="clear" w:color="auto" w:fill="FFFFFF"/>
        </w:rPr>
      </w:pPr>
      <w:r w:rsidRPr="00FB6FCA">
        <w:rPr>
          <w:shd w:val="clear" w:color="auto" w:fill="FFFFFF"/>
        </w:rPr>
        <w:t xml:space="preserve">    input [5:0] op,</w:t>
      </w:r>
    </w:p>
    <w:p w14:paraId="5877FFD2" w14:textId="77777777" w:rsidR="00FB6FCA" w:rsidRPr="00FB6FCA" w:rsidRDefault="00FB6FCA" w:rsidP="00FB6FCA">
      <w:pPr>
        <w:pStyle w:val="a9"/>
        <w:rPr>
          <w:shd w:val="clear" w:color="auto" w:fill="FFFFFF"/>
        </w:rPr>
      </w:pPr>
      <w:r w:rsidRPr="00FB6FCA">
        <w:rPr>
          <w:shd w:val="clear" w:color="auto" w:fill="FFFFFF"/>
        </w:rPr>
        <w:t xml:space="preserve">    input [5:0] </w:t>
      </w:r>
      <w:proofErr w:type="spellStart"/>
      <w:r w:rsidRPr="00FB6FCA">
        <w:rPr>
          <w:shd w:val="clear" w:color="auto" w:fill="FFFFFF"/>
        </w:rPr>
        <w:t>func</w:t>
      </w:r>
      <w:proofErr w:type="spellEnd"/>
      <w:r w:rsidRPr="00FB6FCA">
        <w:rPr>
          <w:shd w:val="clear" w:color="auto" w:fill="FFFFFF"/>
        </w:rPr>
        <w:t>,</w:t>
      </w:r>
    </w:p>
    <w:p w14:paraId="0E9DFFD9" w14:textId="77777777" w:rsidR="00FB6FCA" w:rsidRPr="00FB6FCA" w:rsidRDefault="00FB6FCA" w:rsidP="00FB6FCA">
      <w:pPr>
        <w:pStyle w:val="a9"/>
        <w:rPr>
          <w:shd w:val="clear" w:color="auto" w:fill="FFFFFF"/>
        </w:rPr>
      </w:pPr>
      <w:r w:rsidRPr="00FB6FCA">
        <w:rPr>
          <w:shd w:val="clear" w:color="auto" w:fill="FFFFFF"/>
        </w:rPr>
        <w:t xml:space="preserve">    output reg [2:0] </w:t>
      </w:r>
      <w:proofErr w:type="spellStart"/>
      <w:r w:rsidRPr="00FB6FCA">
        <w:rPr>
          <w:shd w:val="clear" w:color="auto" w:fill="FFFFFF"/>
        </w:rPr>
        <w:t>ALUCtrl</w:t>
      </w:r>
      <w:proofErr w:type="spellEnd"/>
      <w:r w:rsidRPr="00FB6FCA">
        <w:rPr>
          <w:shd w:val="clear" w:color="auto" w:fill="FFFFFF"/>
        </w:rPr>
        <w:t>,</w:t>
      </w:r>
    </w:p>
    <w:p w14:paraId="5E6CD22A" w14:textId="77777777" w:rsidR="00FB6FCA" w:rsidRPr="00FB6FCA" w:rsidRDefault="00FB6FCA" w:rsidP="00FB6FCA">
      <w:pPr>
        <w:pStyle w:val="a9"/>
        <w:rPr>
          <w:shd w:val="clear" w:color="auto" w:fill="FFFFFF"/>
        </w:rPr>
      </w:pPr>
      <w:r w:rsidRPr="00FB6FCA">
        <w:rPr>
          <w:shd w:val="clear" w:color="auto" w:fill="FFFFFF"/>
        </w:rPr>
        <w:t xml:space="preserve">    output reg [1:0] </w:t>
      </w:r>
      <w:proofErr w:type="spellStart"/>
      <w:r w:rsidRPr="00FB6FCA">
        <w:rPr>
          <w:shd w:val="clear" w:color="auto" w:fill="FFFFFF"/>
        </w:rPr>
        <w:t>RegDst</w:t>
      </w:r>
      <w:proofErr w:type="spellEnd"/>
      <w:r w:rsidRPr="00FB6FCA">
        <w:rPr>
          <w:shd w:val="clear" w:color="auto" w:fill="FFFFFF"/>
        </w:rPr>
        <w:t>,</w:t>
      </w:r>
    </w:p>
    <w:p w14:paraId="0FC78727" w14:textId="77777777" w:rsidR="00FB6FCA" w:rsidRPr="00FB6FCA" w:rsidRDefault="00FB6FCA" w:rsidP="00FB6FCA">
      <w:pPr>
        <w:pStyle w:val="a9"/>
        <w:rPr>
          <w:shd w:val="clear" w:color="auto" w:fill="FFFFFF"/>
        </w:rPr>
      </w:pPr>
      <w:r w:rsidRPr="00FB6FCA">
        <w:rPr>
          <w:shd w:val="clear" w:color="auto" w:fill="FFFFFF"/>
        </w:rPr>
        <w:t xml:space="preserve">    output reg [1:0] </w:t>
      </w:r>
      <w:proofErr w:type="spellStart"/>
      <w:r w:rsidRPr="00FB6FCA">
        <w:rPr>
          <w:shd w:val="clear" w:color="auto" w:fill="FFFFFF"/>
        </w:rPr>
        <w:t>MemtoReg</w:t>
      </w:r>
      <w:proofErr w:type="spellEnd"/>
      <w:r w:rsidRPr="00FB6FCA">
        <w:rPr>
          <w:shd w:val="clear" w:color="auto" w:fill="FFFFFF"/>
        </w:rPr>
        <w:t>,</w:t>
      </w:r>
    </w:p>
    <w:p w14:paraId="74989A3D" w14:textId="77777777" w:rsidR="00FB6FCA" w:rsidRPr="00FB6FCA" w:rsidRDefault="00FB6FCA" w:rsidP="00FB6FCA">
      <w:pPr>
        <w:pStyle w:val="a9"/>
        <w:rPr>
          <w:shd w:val="clear" w:color="auto" w:fill="FFFFFF"/>
        </w:rPr>
      </w:pPr>
      <w:r w:rsidRPr="00FB6FCA">
        <w:rPr>
          <w:shd w:val="clear" w:color="auto" w:fill="FFFFFF"/>
        </w:rPr>
        <w:lastRenderedPageBreak/>
        <w:t xml:space="preserve">    output reg </w:t>
      </w:r>
      <w:proofErr w:type="spellStart"/>
      <w:r w:rsidRPr="00FB6FCA">
        <w:rPr>
          <w:shd w:val="clear" w:color="auto" w:fill="FFFFFF"/>
        </w:rPr>
        <w:t>MemRead</w:t>
      </w:r>
      <w:proofErr w:type="spellEnd"/>
      <w:r w:rsidRPr="00FB6FCA">
        <w:rPr>
          <w:shd w:val="clear" w:color="auto" w:fill="FFFFFF"/>
        </w:rPr>
        <w:t>,</w:t>
      </w:r>
    </w:p>
    <w:p w14:paraId="1D620368" w14:textId="77777777" w:rsidR="00FB6FCA" w:rsidRPr="00FB6FCA" w:rsidRDefault="00FB6FCA" w:rsidP="00FB6FCA">
      <w:pPr>
        <w:pStyle w:val="a9"/>
        <w:rPr>
          <w:shd w:val="clear" w:color="auto" w:fill="FFFFFF"/>
        </w:rPr>
      </w:pPr>
      <w:r w:rsidRPr="00FB6FCA">
        <w:rPr>
          <w:shd w:val="clear" w:color="auto" w:fill="FFFFFF"/>
        </w:rPr>
        <w:t xml:space="preserve">    output reg </w:t>
      </w:r>
      <w:proofErr w:type="spellStart"/>
      <w:r w:rsidRPr="00FB6FCA">
        <w:rPr>
          <w:shd w:val="clear" w:color="auto" w:fill="FFFFFF"/>
        </w:rPr>
        <w:t>MemWrite</w:t>
      </w:r>
      <w:proofErr w:type="spellEnd"/>
      <w:r w:rsidRPr="00FB6FCA">
        <w:rPr>
          <w:shd w:val="clear" w:color="auto" w:fill="FFFFFF"/>
        </w:rPr>
        <w:t>,</w:t>
      </w:r>
    </w:p>
    <w:p w14:paraId="54298053" w14:textId="77777777" w:rsidR="00FB6FCA" w:rsidRPr="00FB6FCA" w:rsidRDefault="00FB6FCA" w:rsidP="00FB6FCA">
      <w:pPr>
        <w:pStyle w:val="a9"/>
        <w:rPr>
          <w:shd w:val="clear" w:color="auto" w:fill="FFFFFF"/>
        </w:rPr>
      </w:pPr>
      <w:r w:rsidRPr="00FB6FCA">
        <w:rPr>
          <w:shd w:val="clear" w:color="auto" w:fill="FFFFFF"/>
        </w:rPr>
        <w:t xml:space="preserve">    output reg </w:t>
      </w:r>
      <w:proofErr w:type="spellStart"/>
      <w:r w:rsidRPr="00FB6FCA">
        <w:rPr>
          <w:shd w:val="clear" w:color="auto" w:fill="FFFFFF"/>
        </w:rPr>
        <w:t>ALUSrc</w:t>
      </w:r>
      <w:proofErr w:type="spellEnd"/>
      <w:r w:rsidRPr="00FB6FCA">
        <w:rPr>
          <w:shd w:val="clear" w:color="auto" w:fill="FFFFFF"/>
        </w:rPr>
        <w:t>,</w:t>
      </w:r>
    </w:p>
    <w:p w14:paraId="572CDE4C" w14:textId="77777777" w:rsidR="00FB6FCA" w:rsidRPr="00FB6FCA" w:rsidRDefault="00FB6FCA" w:rsidP="00FB6FCA">
      <w:pPr>
        <w:pStyle w:val="a9"/>
        <w:rPr>
          <w:shd w:val="clear" w:color="auto" w:fill="FFFFFF"/>
        </w:rPr>
      </w:pPr>
      <w:r w:rsidRPr="00FB6FCA">
        <w:rPr>
          <w:shd w:val="clear" w:color="auto" w:fill="FFFFFF"/>
        </w:rPr>
        <w:t xml:space="preserve">    output reg </w:t>
      </w:r>
      <w:proofErr w:type="spellStart"/>
      <w:r w:rsidRPr="00FB6FCA">
        <w:rPr>
          <w:shd w:val="clear" w:color="auto" w:fill="FFFFFF"/>
        </w:rPr>
        <w:t>RegWrite</w:t>
      </w:r>
      <w:proofErr w:type="spellEnd"/>
      <w:r w:rsidRPr="00FB6FCA">
        <w:rPr>
          <w:shd w:val="clear" w:color="auto" w:fill="FFFFFF"/>
        </w:rPr>
        <w:t>,</w:t>
      </w:r>
    </w:p>
    <w:p w14:paraId="6F58E3E5" w14:textId="77777777" w:rsidR="00FB6FCA" w:rsidRPr="00FB6FCA" w:rsidRDefault="00FB6FCA" w:rsidP="00FB6FCA">
      <w:pPr>
        <w:pStyle w:val="a9"/>
        <w:rPr>
          <w:shd w:val="clear" w:color="auto" w:fill="FFFFFF"/>
        </w:rPr>
      </w:pPr>
      <w:r w:rsidRPr="00FB6FCA">
        <w:rPr>
          <w:shd w:val="clear" w:color="auto" w:fill="FFFFFF"/>
        </w:rPr>
        <w:t xml:space="preserve">    output reg </w:t>
      </w:r>
      <w:proofErr w:type="spellStart"/>
      <w:r w:rsidRPr="00FB6FCA">
        <w:rPr>
          <w:shd w:val="clear" w:color="auto" w:fill="FFFFFF"/>
        </w:rPr>
        <w:t>ExtOp</w:t>
      </w:r>
      <w:proofErr w:type="spellEnd"/>
      <w:r w:rsidRPr="00FB6FCA">
        <w:rPr>
          <w:shd w:val="clear" w:color="auto" w:fill="FFFFFF"/>
        </w:rPr>
        <w:t>,</w:t>
      </w:r>
    </w:p>
    <w:p w14:paraId="402BC3AC" w14:textId="77777777" w:rsidR="00FB6FCA" w:rsidRPr="00FB6FCA" w:rsidRDefault="00FB6FCA" w:rsidP="00FB6FCA">
      <w:pPr>
        <w:pStyle w:val="a9"/>
        <w:rPr>
          <w:shd w:val="clear" w:color="auto" w:fill="FFFFFF"/>
        </w:rPr>
      </w:pPr>
      <w:r w:rsidRPr="00FB6FCA">
        <w:rPr>
          <w:shd w:val="clear" w:color="auto" w:fill="FFFFFF"/>
        </w:rPr>
        <w:t xml:space="preserve">    output reg [1:0]branch</w:t>
      </w:r>
    </w:p>
    <w:p w14:paraId="630E50CC" w14:textId="373E8BE9" w:rsidR="00FB6FCA" w:rsidRDefault="00FB6FCA" w:rsidP="00FB6FCA">
      <w:pPr>
        <w:pStyle w:val="a7"/>
        <w:spacing w:before="240" w:after="240"/>
        <w:ind w:firstLineChars="0"/>
        <w:rPr>
          <w:rFonts w:ascii="Courier New" w:hAnsi="Courier New"/>
          <w:sz w:val="21"/>
          <w:shd w:val="clear" w:color="auto" w:fill="FFFFFF"/>
        </w:rPr>
      </w:pPr>
      <w:r w:rsidRPr="00FB6FCA">
        <w:rPr>
          <w:rFonts w:ascii="Courier New" w:hAnsi="Courier New"/>
          <w:sz w:val="21"/>
          <w:shd w:val="clear" w:color="auto" w:fill="FFFFFF"/>
        </w:rPr>
        <w:t xml:space="preserve">    );</w:t>
      </w:r>
    </w:p>
    <w:p w14:paraId="5E8B2ACA" w14:textId="77777777" w:rsidR="00FB6FCA" w:rsidRDefault="00FB6FCA" w:rsidP="00FB6FCA">
      <w:pPr>
        <w:pStyle w:val="a9"/>
      </w:pPr>
      <w:r>
        <w:t>always @(*)begin</w:t>
      </w:r>
    </w:p>
    <w:p w14:paraId="1BF579A7" w14:textId="77777777" w:rsidR="00FB6FCA" w:rsidRDefault="00FB6FCA" w:rsidP="00FB6FCA">
      <w:pPr>
        <w:pStyle w:val="a9"/>
      </w:pPr>
      <w:r>
        <w:t xml:space="preserve">        case(op)</w:t>
      </w:r>
    </w:p>
    <w:p w14:paraId="3348AF38" w14:textId="77777777" w:rsidR="00FB6FCA" w:rsidRDefault="00FB6FCA" w:rsidP="00FB6FCA">
      <w:pPr>
        <w:pStyle w:val="a9"/>
      </w:pPr>
      <w:r>
        <w:t xml:space="preserve">        6'b000000: begin</w:t>
      </w:r>
    </w:p>
    <w:p w14:paraId="0676CFFD" w14:textId="77777777" w:rsidR="00FB6FCA" w:rsidRDefault="00FB6FCA" w:rsidP="00FB6FCA">
      <w:pPr>
        <w:pStyle w:val="a9"/>
      </w:pPr>
    </w:p>
    <w:p w14:paraId="1715CBD1" w14:textId="77777777" w:rsidR="00FB6FCA" w:rsidRDefault="00FB6FCA" w:rsidP="00FB6FCA">
      <w:pPr>
        <w:pStyle w:val="a9"/>
      </w:pPr>
      <w:r>
        <w:t xml:space="preserve">            case(</w:t>
      </w:r>
      <w:proofErr w:type="spellStart"/>
      <w:r>
        <w:t>func</w:t>
      </w:r>
      <w:proofErr w:type="spellEnd"/>
      <w:r>
        <w:t>)</w:t>
      </w:r>
    </w:p>
    <w:p w14:paraId="3A38DF87" w14:textId="77777777" w:rsidR="00FB6FCA" w:rsidRDefault="00FB6FCA" w:rsidP="00FB6FCA">
      <w:pPr>
        <w:pStyle w:val="a9"/>
      </w:pPr>
      <w:r>
        <w:t xml:space="preserve">                6'b100001: //</w:t>
      </w:r>
      <w:proofErr w:type="spellStart"/>
      <w:r>
        <w:t>addu</w:t>
      </w:r>
      <w:proofErr w:type="spellEnd"/>
    </w:p>
    <w:p w14:paraId="32E40646" w14:textId="77777777" w:rsidR="00FB6FCA" w:rsidRDefault="00FB6FCA" w:rsidP="00FB6FCA">
      <w:pPr>
        <w:pStyle w:val="a9"/>
      </w:pPr>
      <w:r>
        <w:t xml:space="preserve">                begin</w:t>
      </w:r>
    </w:p>
    <w:p w14:paraId="70D1892A" w14:textId="77777777" w:rsidR="00FB6FCA" w:rsidRDefault="00FB6FCA" w:rsidP="00FB6FCA">
      <w:pPr>
        <w:pStyle w:val="a9"/>
      </w:pPr>
      <w:r>
        <w:t xml:space="preserve">                    </w:t>
      </w:r>
      <w:proofErr w:type="spellStart"/>
      <w:r>
        <w:t>RegDst</w:t>
      </w:r>
      <w:proofErr w:type="spellEnd"/>
      <w:r>
        <w:t xml:space="preserve"> &lt;= `Rd;</w:t>
      </w:r>
    </w:p>
    <w:p w14:paraId="3187F304" w14:textId="77777777" w:rsidR="00FB6FCA" w:rsidRDefault="00FB6FCA" w:rsidP="00FB6FCA">
      <w:pPr>
        <w:pStyle w:val="a9"/>
      </w:pPr>
      <w:r>
        <w:t xml:space="preserve">                    </w:t>
      </w:r>
      <w:proofErr w:type="spellStart"/>
      <w:r>
        <w:t>RegWrite</w:t>
      </w:r>
      <w:proofErr w:type="spellEnd"/>
      <w:r>
        <w:t xml:space="preserve"> &lt;= 1;</w:t>
      </w:r>
    </w:p>
    <w:p w14:paraId="4782A384" w14:textId="77777777" w:rsidR="00FB6FCA" w:rsidRDefault="00FB6FCA" w:rsidP="00FB6FCA">
      <w:pPr>
        <w:pStyle w:val="a9"/>
      </w:pPr>
      <w:r>
        <w:t xml:space="preserve">                    </w:t>
      </w:r>
      <w:proofErr w:type="spellStart"/>
      <w:r>
        <w:t>ALUSrc</w:t>
      </w:r>
      <w:proofErr w:type="spellEnd"/>
      <w:r>
        <w:t xml:space="preserve"> &lt;= `RD2;</w:t>
      </w:r>
    </w:p>
    <w:p w14:paraId="79C7C83B" w14:textId="77777777" w:rsidR="00FB6FCA" w:rsidRDefault="00FB6FCA" w:rsidP="00FB6FCA">
      <w:pPr>
        <w:pStyle w:val="a9"/>
      </w:pPr>
      <w:r>
        <w:t xml:space="preserve">                    </w:t>
      </w:r>
      <w:proofErr w:type="spellStart"/>
      <w:r>
        <w:t>MemtoReg</w:t>
      </w:r>
      <w:proofErr w:type="spellEnd"/>
      <w:r>
        <w:t xml:space="preserve"> &lt;= `</w:t>
      </w:r>
      <w:proofErr w:type="spellStart"/>
      <w:r>
        <w:t>alu</w:t>
      </w:r>
      <w:proofErr w:type="spellEnd"/>
      <w:r>
        <w:t>;</w:t>
      </w:r>
    </w:p>
    <w:p w14:paraId="00597201" w14:textId="77777777" w:rsidR="00FB6FCA" w:rsidRDefault="00FB6FCA" w:rsidP="00FB6FCA">
      <w:pPr>
        <w:pStyle w:val="a9"/>
      </w:pPr>
      <w:r>
        <w:t xml:space="preserve">                    </w:t>
      </w:r>
      <w:proofErr w:type="spellStart"/>
      <w:r>
        <w:t>ALUCtrl</w:t>
      </w:r>
      <w:proofErr w:type="spellEnd"/>
      <w:r>
        <w:t xml:space="preserve"> &lt;= `add;</w:t>
      </w:r>
    </w:p>
    <w:p w14:paraId="02773981" w14:textId="77777777" w:rsidR="00FB6FCA" w:rsidRDefault="00FB6FCA" w:rsidP="00FB6FCA">
      <w:pPr>
        <w:pStyle w:val="a9"/>
      </w:pPr>
      <w:r>
        <w:t xml:space="preserve">                    </w:t>
      </w:r>
      <w:proofErr w:type="spellStart"/>
      <w:r>
        <w:t>MemRead</w:t>
      </w:r>
      <w:proofErr w:type="spellEnd"/>
      <w:r>
        <w:t xml:space="preserve"> &lt;= 0;</w:t>
      </w:r>
    </w:p>
    <w:p w14:paraId="32E5B2A0" w14:textId="77777777" w:rsidR="00FB6FCA" w:rsidRDefault="00FB6FCA" w:rsidP="00FB6FCA">
      <w:pPr>
        <w:pStyle w:val="a9"/>
      </w:pPr>
      <w:r>
        <w:t xml:space="preserve">                    </w:t>
      </w:r>
      <w:proofErr w:type="spellStart"/>
      <w:r>
        <w:t>MemWrite</w:t>
      </w:r>
      <w:proofErr w:type="spellEnd"/>
      <w:r>
        <w:t xml:space="preserve"> &lt;= 0;</w:t>
      </w:r>
    </w:p>
    <w:p w14:paraId="31028526" w14:textId="77777777" w:rsidR="00FB6FCA" w:rsidRDefault="00FB6FCA" w:rsidP="00FB6FCA">
      <w:pPr>
        <w:pStyle w:val="a9"/>
      </w:pPr>
      <w:r>
        <w:t xml:space="preserve">                    branch &lt;= `pc;</w:t>
      </w:r>
    </w:p>
    <w:p w14:paraId="48BABF02" w14:textId="77777777" w:rsidR="00FB6FCA" w:rsidRDefault="00FB6FCA" w:rsidP="00FB6FCA">
      <w:pPr>
        <w:pStyle w:val="a9"/>
      </w:pPr>
      <w:r>
        <w:t xml:space="preserve">                    </w:t>
      </w:r>
      <w:proofErr w:type="spellStart"/>
      <w:r>
        <w:t>ExtOp</w:t>
      </w:r>
      <w:proofErr w:type="spellEnd"/>
      <w:r>
        <w:t xml:space="preserve"> &lt;= 0;</w:t>
      </w:r>
    </w:p>
    <w:p w14:paraId="3F3E9AC3" w14:textId="77777777" w:rsidR="00FB6FCA" w:rsidRDefault="00FB6FCA" w:rsidP="00FB6FCA">
      <w:pPr>
        <w:pStyle w:val="a9"/>
      </w:pPr>
      <w:r>
        <w:lastRenderedPageBreak/>
        <w:t xml:space="preserve">                end</w:t>
      </w:r>
    </w:p>
    <w:p w14:paraId="5FC403B4" w14:textId="77777777" w:rsidR="00FB6FCA" w:rsidRDefault="00FB6FCA" w:rsidP="00FB6FCA">
      <w:pPr>
        <w:pStyle w:val="a9"/>
      </w:pPr>
      <w:r>
        <w:t xml:space="preserve">                6'b100011://</w:t>
      </w:r>
      <w:proofErr w:type="spellStart"/>
      <w:r>
        <w:t>subu</w:t>
      </w:r>
      <w:proofErr w:type="spellEnd"/>
    </w:p>
    <w:p w14:paraId="7DCEFA90" w14:textId="77777777" w:rsidR="00FB6FCA" w:rsidRDefault="00FB6FCA" w:rsidP="00FB6FCA">
      <w:pPr>
        <w:pStyle w:val="a9"/>
      </w:pPr>
      <w:r>
        <w:t xml:space="preserve">                begin</w:t>
      </w:r>
    </w:p>
    <w:p w14:paraId="086F4EEB" w14:textId="77777777" w:rsidR="00FB6FCA" w:rsidRDefault="00FB6FCA" w:rsidP="00FB6FCA">
      <w:pPr>
        <w:pStyle w:val="a9"/>
      </w:pPr>
      <w:r>
        <w:t xml:space="preserve">                    </w:t>
      </w:r>
      <w:proofErr w:type="spellStart"/>
      <w:r>
        <w:t>RegDst</w:t>
      </w:r>
      <w:proofErr w:type="spellEnd"/>
      <w:r>
        <w:t xml:space="preserve"> &lt;= `Rd;</w:t>
      </w:r>
    </w:p>
    <w:p w14:paraId="3133305D" w14:textId="77777777" w:rsidR="00FB6FCA" w:rsidRDefault="00FB6FCA" w:rsidP="00FB6FCA">
      <w:pPr>
        <w:pStyle w:val="a9"/>
      </w:pPr>
      <w:r>
        <w:t xml:space="preserve">                    </w:t>
      </w:r>
      <w:proofErr w:type="spellStart"/>
      <w:r>
        <w:t>RegWrite</w:t>
      </w:r>
      <w:proofErr w:type="spellEnd"/>
      <w:r>
        <w:t xml:space="preserve"> &lt;= 1;</w:t>
      </w:r>
    </w:p>
    <w:p w14:paraId="13D332F5" w14:textId="77777777" w:rsidR="00FB6FCA" w:rsidRDefault="00FB6FCA" w:rsidP="00FB6FCA">
      <w:pPr>
        <w:pStyle w:val="a9"/>
      </w:pPr>
      <w:r>
        <w:t xml:space="preserve">                    </w:t>
      </w:r>
      <w:proofErr w:type="spellStart"/>
      <w:r>
        <w:t>ALUSrc</w:t>
      </w:r>
      <w:proofErr w:type="spellEnd"/>
      <w:r>
        <w:t xml:space="preserve"> &lt;= `RD2;</w:t>
      </w:r>
    </w:p>
    <w:p w14:paraId="2856AC4F" w14:textId="77777777" w:rsidR="00FB6FCA" w:rsidRDefault="00FB6FCA" w:rsidP="00FB6FCA">
      <w:pPr>
        <w:pStyle w:val="a9"/>
      </w:pPr>
      <w:r>
        <w:t xml:space="preserve">                    </w:t>
      </w:r>
      <w:proofErr w:type="spellStart"/>
      <w:r>
        <w:t>MemtoReg</w:t>
      </w:r>
      <w:proofErr w:type="spellEnd"/>
      <w:r>
        <w:t xml:space="preserve"> &lt;= `</w:t>
      </w:r>
      <w:proofErr w:type="spellStart"/>
      <w:r>
        <w:t>alu</w:t>
      </w:r>
      <w:proofErr w:type="spellEnd"/>
      <w:r>
        <w:t>;</w:t>
      </w:r>
    </w:p>
    <w:p w14:paraId="201D1B3B" w14:textId="77777777" w:rsidR="00FB6FCA" w:rsidRDefault="00FB6FCA" w:rsidP="00FB6FCA">
      <w:pPr>
        <w:pStyle w:val="a9"/>
      </w:pPr>
      <w:r>
        <w:t xml:space="preserve">                    </w:t>
      </w:r>
      <w:proofErr w:type="spellStart"/>
      <w:r>
        <w:t>ALUCtrl</w:t>
      </w:r>
      <w:proofErr w:type="spellEnd"/>
      <w:r>
        <w:t xml:space="preserve"> &lt;= `sub;</w:t>
      </w:r>
    </w:p>
    <w:p w14:paraId="17AA79AF" w14:textId="77777777" w:rsidR="00FB6FCA" w:rsidRDefault="00FB6FCA" w:rsidP="00FB6FCA">
      <w:pPr>
        <w:pStyle w:val="a9"/>
      </w:pPr>
      <w:r>
        <w:t xml:space="preserve">                    </w:t>
      </w:r>
      <w:proofErr w:type="spellStart"/>
      <w:r>
        <w:t>MemRead</w:t>
      </w:r>
      <w:proofErr w:type="spellEnd"/>
      <w:r>
        <w:t xml:space="preserve"> &lt;= 0;</w:t>
      </w:r>
    </w:p>
    <w:p w14:paraId="020ADA7C" w14:textId="77777777" w:rsidR="00FB6FCA" w:rsidRDefault="00FB6FCA" w:rsidP="00FB6FCA">
      <w:pPr>
        <w:pStyle w:val="a9"/>
      </w:pPr>
      <w:r>
        <w:t xml:space="preserve">                    </w:t>
      </w:r>
      <w:proofErr w:type="spellStart"/>
      <w:r>
        <w:t>MemWrite</w:t>
      </w:r>
      <w:proofErr w:type="spellEnd"/>
      <w:r>
        <w:t xml:space="preserve"> &lt;= 0;</w:t>
      </w:r>
    </w:p>
    <w:p w14:paraId="756C8B74" w14:textId="77777777" w:rsidR="00FB6FCA" w:rsidRDefault="00FB6FCA" w:rsidP="00FB6FCA">
      <w:pPr>
        <w:pStyle w:val="a9"/>
      </w:pPr>
      <w:r>
        <w:t xml:space="preserve">                    branch &lt;= `pc;</w:t>
      </w:r>
    </w:p>
    <w:p w14:paraId="602EDB20" w14:textId="77777777" w:rsidR="00FB6FCA" w:rsidRDefault="00FB6FCA" w:rsidP="00FB6FCA">
      <w:pPr>
        <w:pStyle w:val="a9"/>
      </w:pPr>
      <w:r>
        <w:t xml:space="preserve">                    </w:t>
      </w:r>
      <w:proofErr w:type="spellStart"/>
      <w:r>
        <w:t>ExtOp</w:t>
      </w:r>
      <w:proofErr w:type="spellEnd"/>
      <w:r>
        <w:t xml:space="preserve"> &lt;= 0;</w:t>
      </w:r>
    </w:p>
    <w:p w14:paraId="00994075" w14:textId="77777777" w:rsidR="00FB6FCA" w:rsidRDefault="00FB6FCA" w:rsidP="00FB6FCA">
      <w:pPr>
        <w:pStyle w:val="a9"/>
      </w:pPr>
      <w:r>
        <w:t xml:space="preserve">                end</w:t>
      </w:r>
    </w:p>
    <w:p w14:paraId="124A7637" w14:textId="77777777" w:rsidR="00FB6FCA" w:rsidRDefault="00FB6FCA" w:rsidP="00FB6FCA">
      <w:pPr>
        <w:pStyle w:val="a9"/>
      </w:pPr>
      <w:r>
        <w:t xml:space="preserve">                6'b001000: //</w:t>
      </w:r>
      <w:proofErr w:type="spellStart"/>
      <w:r>
        <w:t>jr</w:t>
      </w:r>
      <w:proofErr w:type="spellEnd"/>
    </w:p>
    <w:p w14:paraId="4DA5C7D0" w14:textId="77777777" w:rsidR="00FB6FCA" w:rsidRDefault="00FB6FCA" w:rsidP="00FB6FCA">
      <w:pPr>
        <w:pStyle w:val="a9"/>
      </w:pPr>
      <w:r>
        <w:t xml:space="preserve">                begin</w:t>
      </w:r>
    </w:p>
    <w:p w14:paraId="6BEF65DE" w14:textId="77777777" w:rsidR="00FB6FCA" w:rsidRDefault="00FB6FCA" w:rsidP="00FB6FCA">
      <w:pPr>
        <w:pStyle w:val="a9"/>
      </w:pPr>
      <w:r>
        <w:t xml:space="preserve">                    </w:t>
      </w:r>
      <w:proofErr w:type="spellStart"/>
      <w:r>
        <w:t>RegDst</w:t>
      </w:r>
      <w:proofErr w:type="spellEnd"/>
      <w:r>
        <w:t xml:space="preserve"> &lt;= `Rd;</w:t>
      </w:r>
    </w:p>
    <w:p w14:paraId="5A23DC00" w14:textId="77777777" w:rsidR="00FB6FCA" w:rsidRDefault="00FB6FCA" w:rsidP="00FB6FCA">
      <w:pPr>
        <w:pStyle w:val="a9"/>
      </w:pPr>
      <w:r>
        <w:t xml:space="preserve">                    </w:t>
      </w:r>
      <w:proofErr w:type="spellStart"/>
      <w:r>
        <w:t>RegWrite</w:t>
      </w:r>
      <w:proofErr w:type="spellEnd"/>
      <w:r>
        <w:t xml:space="preserve"> &lt;= 0;</w:t>
      </w:r>
    </w:p>
    <w:p w14:paraId="2CBBCAA3" w14:textId="77777777" w:rsidR="00FB6FCA" w:rsidRDefault="00FB6FCA" w:rsidP="00FB6FCA">
      <w:pPr>
        <w:pStyle w:val="a9"/>
      </w:pPr>
      <w:r>
        <w:t xml:space="preserve">                    </w:t>
      </w:r>
      <w:proofErr w:type="spellStart"/>
      <w:r>
        <w:t>ALUSrc</w:t>
      </w:r>
      <w:proofErr w:type="spellEnd"/>
      <w:r>
        <w:t xml:space="preserve"> &lt;= `RD2;</w:t>
      </w:r>
    </w:p>
    <w:p w14:paraId="3B599280" w14:textId="77777777" w:rsidR="00FB6FCA" w:rsidRDefault="00FB6FCA" w:rsidP="00FB6FCA">
      <w:pPr>
        <w:pStyle w:val="a9"/>
      </w:pPr>
      <w:r>
        <w:t xml:space="preserve">                    </w:t>
      </w:r>
      <w:proofErr w:type="spellStart"/>
      <w:r>
        <w:t>MemtoReg</w:t>
      </w:r>
      <w:proofErr w:type="spellEnd"/>
      <w:r>
        <w:t xml:space="preserve"> &lt;= `</w:t>
      </w:r>
      <w:proofErr w:type="spellStart"/>
      <w:r>
        <w:t>alu</w:t>
      </w:r>
      <w:proofErr w:type="spellEnd"/>
      <w:r>
        <w:t>;</w:t>
      </w:r>
    </w:p>
    <w:p w14:paraId="765616AF" w14:textId="77777777" w:rsidR="00FB6FCA" w:rsidRDefault="00FB6FCA" w:rsidP="00FB6FCA">
      <w:pPr>
        <w:pStyle w:val="a9"/>
      </w:pPr>
      <w:r>
        <w:t xml:space="preserve">                    </w:t>
      </w:r>
      <w:proofErr w:type="spellStart"/>
      <w:r>
        <w:t>ALUCtrl</w:t>
      </w:r>
      <w:proofErr w:type="spellEnd"/>
      <w:r>
        <w:t xml:space="preserve"> &lt;= `add;</w:t>
      </w:r>
    </w:p>
    <w:p w14:paraId="5FB11DC6" w14:textId="77777777" w:rsidR="00FB6FCA" w:rsidRDefault="00FB6FCA" w:rsidP="00FB6FCA">
      <w:pPr>
        <w:pStyle w:val="a9"/>
      </w:pPr>
      <w:r>
        <w:t xml:space="preserve">                    </w:t>
      </w:r>
      <w:proofErr w:type="spellStart"/>
      <w:r>
        <w:t>MemRead</w:t>
      </w:r>
      <w:proofErr w:type="spellEnd"/>
      <w:r>
        <w:t xml:space="preserve"> &lt;= 0;</w:t>
      </w:r>
    </w:p>
    <w:p w14:paraId="28D02BD8" w14:textId="77777777" w:rsidR="00FB6FCA" w:rsidRDefault="00FB6FCA" w:rsidP="00FB6FCA">
      <w:pPr>
        <w:pStyle w:val="a9"/>
      </w:pPr>
      <w:r>
        <w:t xml:space="preserve">                    </w:t>
      </w:r>
      <w:proofErr w:type="spellStart"/>
      <w:r>
        <w:t>MemWrite</w:t>
      </w:r>
      <w:proofErr w:type="spellEnd"/>
      <w:r>
        <w:t xml:space="preserve"> &lt;= 0;</w:t>
      </w:r>
    </w:p>
    <w:p w14:paraId="552EBB0F" w14:textId="77777777" w:rsidR="00FB6FCA" w:rsidRDefault="00FB6FCA" w:rsidP="00FB6FCA">
      <w:pPr>
        <w:pStyle w:val="a9"/>
      </w:pPr>
      <w:r>
        <w:t xml:space="preserve">                    branch &lt;= `</w:t>
      </w:r>
      <w:proofErr w:type="spellStart"/>
      <w:r>
        <w:t>jr</w:t>
      </w:r>
      <w:proofErr w:type="spellEnd"/>
      <w:r>
        <w:t>;</w:t>
      </w:r>
    </w:p>
    <w:p w14:paraId="7CCB1420" w14:textId="77777777" w:rsidR="00FB6FCA" w:rsidRDefault="00FB6FCA" w:rsidP="00FB6FCA">
      <w:pPr>
        <w:pStyle w:val="a9"/>
      </w:pPr>
      <w:r>
        <w:t xml:space="preserve">                    </w:t>
      </w:r>
      <w:proofErr w:type="spellStart"/>
      <w:r>
        <w:t>ExtOp</w:t>
      </w:r>
      <w:proofErr w:type="spellEnd"/>
      <w:r>
        <w:t xml:space="preserve"> &lt;= 0;</w:t>
      </w:r>
    </w:p>
    <w:p w14:paraId="15CFFC20" w14:textId="77777777" w:rsidR="00FB6FCA" w:rsidRDefault="00FB6FCA" w:rsidP="00FB6FCA">
      <w:pPr>
        <w:pStyle w:val="a9"/>
      </w:pPr>
      <w:r>
        <w:lastRenderedPageBreak/>
        <w:t xml:space="preserve">                end</w:t>
      </w:r>
    </w:p>
    <w:p w14:paraId="67080BB3" w14:textId="77777777" w:rsidR="00FB6FCA" w:rsidRDefault="00FB6FCA" w:rsidP="00FB6FCA">
      <w:pPr>
        <w:pStyle w:val="a9"/>
      </w:pPr>
      <w:r>
        <w:tab/>
      </w:r>
      <w:r>
        <w:tab/>
      </w:r>
      <w:r>
        <w:tab/>
      </w:r>
      <w:r>
        <w:tab/>
      </w:r>
      <w:r>
        <w:tab/>
        <w:t xml:space="preserve"> 6'b000000: //</w:t>
      </w:r>
      <w:proofErr w:type="spellStart"/>
      <w:r>
        <w:t>nop</w:t>
      </w:r>
      <w:proofErr w:type="spellEnd"/>
    </w:p>
    <w:p w14:paraId="3AB5B515" w14:textId="77777777" w:rsidR="00FB6FCA" w:rsidRDefault="00FB6FCA" w:rsidP="00FB6FCA">
      <w:pPr>
        <w:pStyle w:val="a9"/>
      </w:pPr>
      <w:r>
        <w:t xml:space="preserve">                begin</w:t>
      </w:r>
    </w:p>
    <w:p w14:paraId="67F0C569" w14:textId="77777777" w:rsidR="00FB6FCA" w:rsidRDefault="00FB6FCA" w:rsidP="00FB6FCA">
      <w:pPr>
        <w:pStyle w:val="a9"/>
      </w:pPr>
      <w:r>
        <w:t xml:space="preserve">                    </w:t>
      </w:r>
      <w:proofErr w:type="spellStart"/>
      <w:r>
        <w:t>RegDst</w:t>
      </w:r>
      <w:proofErr w:type="spellEnd"/>
      <w:r>
        <w:t xml:space="preserve"> &lt;= `Rt;</w:t>
      </w:r>
    </w:p>
    <w:p w14:paraId="1AD244BC" w14:textId="77777777" w:rsidR="00FB6FCA" w:rsidRDefault="00FB6FCA" w:rsidP="00FB6FCA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RegWrite</w:t>
      </w:r>
      <w:proofErr w:type="spellEnd"/>
      <w:r>
        <w:t xml:space="preserve"> &lt;= 0;</w:t>
      </w:r>
    </w:p>
    <w:p w14:paraId="0FA38FE1" w14:textId="77777777" w:rsidR="00FB6FCA" w:rsidRDefault="00FB6FCA" w:rsidP="00FB6FCA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ALUSrc</w:t>
      </w:r>
      <w:proofErr w:type="spellEnd"/>
      <w:r>
        <w:t xml:space="preserve"> &lt;= `</w:t>
      </w:r>
      <w:proofErr w:type="spellStart"/>
      <w:r>
        <w:t>imm</w:t>
      </w:r>
      <w:proofErr w:type="spellEnd"/>
      <w:r>
        <w:t>;</w:t>
      </w:r>
    </w:p>
    <w:p w14:paraId="10D36B54" w14:textId="77777777" w:rsidR="00FB6FCA" w:rsidRDefault="00FB6FCA" w:rsidP="00FB6FCA">
      <w:pPr>
        <w:pStyle w:val="a9"/>
      </w:pP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MemtoReg</w:t>
      </w:r>
      <w:proofErr w:type="spellEnd"/>
      <w:r>
        <w:t xml:space="preserve"> &lt;= `</w:t>
      </w:r>
      <w:proofErr w:type="spellStart"/>
      <w:r>
        <w:t>alu</w:t>
      </w:r>
      <w:proofErr w:type="spellEnd"/>
      <w:r>
        <w:t>;</w:t>
      </w:r>
    </w:p>
    <w:p w14:paraId="19C93F06" w14:textId="77777777" w:rsidR="00FB6FCA" w:rsidRDefault="00FB6FCA" w:rsidP="00FB6FCA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ALUCtrl</w:t>
      </w:r>
      <w:proofErr w:type="spellEnd"/>
      <w:r>
        <w:t xml:space="preserve"> &lt;= `add;</w:t>
      </w:r>
    </w:p>
    <w:p w14:paraId="588383EC" w14:textId="77777777" w:rsidR="00FB6FCA" w:rsidRDefault="00FB6FCA" w:rsidP="00FB6FCA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MemRead</w:t>
      </w:r>
      <w:proofErr w:type="spellEnd"/>
      <w:r>
        <w:t xml:space="preserve"> &lt;= 0;</w:t>
      </w:r>
    </w:p>
    <w:p w14:paraId="4868DE29" w14:textId="77777777" w:rsidR="00FB6FCA" w:rsidRDefault="00FB6FCA" w:rsidP="00FB6FCA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MemWrite</w:t>
      </w:r>
      <w:proofErr w:type="spellEnd"/>
      <w:r>
        <w:t xml:space="preserve"> &lt;= 0;</w:t>
      </w:r>
    </w:p>
    <w:p w14:paraId="7A1F942C" w14:textId="77777777" w:rsidR="00FB6FCA" w:rsidRDefault="00FB6FCA" w:rsidP="00FB6FCA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branch &lt;= `pc;</w:t>
      </w:r>
    </w:p>
    <w:p w14:paraId="28844E8D" w14:textId="77777777" w:rsidR="00FB6FCA" w:rsidRDefault="00FB6FCA" w:rsidP="00FB6FCA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ExtOp</w:t>
      </w:r>
      <w:proofErr w:type="spellEnd"/>
      <w:r>
        <w:t xml:space="preserve"> &lt;= 0;</w:t>
      </w:r>
    </w:p>
    <w:p w14:paraId="76C646B8" w14:textId="77777777" w:rsidR="00FB6FCA" w:rsidRDefault="00FB6FCA" w:rsidP="00FB6FCA">
      <w:pPr>
        <w:pStyle w:val="a9"/>
      </w:pPr>
      <w:r>
        <w:t xml:space="preserve">                end</w:t>
      </w:r>
    </w:p>
    <w:p w14:paraId="2F93F655" w14:textId="77777777" w:rsidR="00FB6FCA" w:rsidRDefault="00FB6FCA" w:rsidP="00FB6FCA">
      <w:pPr>
        <w:pStyle w:val="a9"/>
      </w:pPr>
      <w:r>
        <w:tab/>
      </w:r>
      <w:r>
        <w:tab/>
      </w:r>
      <w:r>
        <w:tab/>
      </w:r>
      <w:r>
        <w:tab/>
      </w:r>
      <w:r>
        <w:tab/>
        <w:t xml:space="preserve"> default:</w:t>
      </w:r>
    </w:p>
    <w:p w14:paraId="5A5DED86" w14:textId="77777777" w:rsidR="00FB6FCA" w:rsidRDefault="00FB6FCA" w:rsidP="00FB6FCA">
      <w:pPr>
        <w:pStyle w:val="a9"/>
      </w:pPr>
      <w:r>
        <w:tab/>
      </w:r>
      <w:r>
        <w:tab/>
      </w:r>
      <w:r>
        <w:tab/>
      </w:r>
      <w:r>
        <w:tab/>
      </w:r>
      <w:r>
        <w:tab/>
        <w:t xml:space="preserve"> begin</w:t>
      </w:r>
    </w:p>
    <w:p w14:paraId="606E14EE" w14:textId="77777777" w:rsidR="00FB6FCA" w:rsidRDefault="00FB6FCA" w:rsidP="00FB6FCA">
      <w:pPr>
        <w:pStyle w:val="a9"/>
      </w:pPr>
      <w:r>
        <w:t xml:space="preserve">                    </w:t>
      </w:r>
      <w:proofErr w:type="spellStart"/>
      <w:r>
        <w:t>RegDst</w:t>
      </w:r>
      <w:proofErr w:type="spellEnd"/>
      <w:r>
        <w:t xml:space="preserve"> &lt;= `Rt;</w:t>
      </w:r>
    </w:p>
    <w:p w14:paraId="7A25D3D6" w14:textId="77777777" w:rsidR="00FB6FCA" w:rsidRDefault="00FB6FCA" w:rsidP="00FB6FCA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RegWrite</w:t>
      </w:r>
      <w:proofErr w:type="spellEnd"/>
      <w:r>
        <w:t xml:space="preserve"> &lt;= 0;</w:t>
      </w:r>
    </w:p>
    <w:p w14:paraId="183CAFBB" w14:textId="77777777" w:rsidR="00FB6FCA" w:rsidRDefault="00FB6FCA" w:rsidP="00FB6FCA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ALUSrc</w:t>
      </w:r>
      <w:proofErr w:type="spellEnd"/>
      <w:r>
        <w:t xml:space="preserve"> &lt;= `</w:t>
      </w:r>
      <w:proofErr w:type="spellStart"/>
      <w:r>
        <w:t>imm</w:t>
      </w:r>
      <w:proofErr w:type="spellEnd"/>
      <w:r>
        <w:t>;</w:t>
      </w:r>
    </w:p>
    <w:p w14:paraId="6B2E5D7E" w14:textId="77777777" w:rsidR="00FB6FCA" w:rsidRDefault="00FB6FCA" w:rsidP="00FB6FCA">
      <w:pPr>
        <w:pStyle w:val="a9"/>
      </w:pP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MemtoReg</w:t>
      </w:r>
      <w:proofErr w:type="spellEnd"/>
      <w:r>
        <w:t xml:space="preserve"> &lt;= `</w:t>
      </w:r>
      <w:proofErr w:type="spellStart"/>
      <w:r>
        <w:t>alu</w:t>
      </w:r>
      <w:proofErr w:type="spellEnd"/>
      <w:r>
        <w:t>;</w:t>
      </w:r>
    </w:p>
    <w:p w14:paraId="6CC58C54" w14:textId="77777777" w:rsidR="00FB6FCA" w:rsidRDefault="00FB6FCA" w:rsidP="00FB6FCA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ALUCtrl</w:t>
      </w:r>
      <w:proofErr w:type="spellEnd"/>
      <w:r>
        <w:t xml:space="preserve"> &lt;= `add;</w:t>
      </w:r>
    </w:p>
    <w:p w14:paraId="71A55F89" w14:textId="77777777" w:rsidR="00FB6FCA" w:rsidRDefault="00FB6FCA" w:rsidP="00FB6FCA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MemRead</w:t>
      </w:r>
      <w:proofErr w:type="spellEnd"/>
      <w:r>
        <w:t xml:space="preserve"> &lt;= 0;</w:t>
      </w:r>
    </w:p>
    <w:p w14:paraId="704EEFB2" w14:textId="77777777" w:rsidR="00FB6FCA" w:rsidRDefault="00FB6FCA" w:rsidP="00FB6FCA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MemWrite</w:t>
      </w:r>
      <w:proofErr w:type="spellEnd"/>
      <w:r>
        <w:t xml:space="preserve"> &lt;= 0;</w:t>
      </w:r>
    </w:p>
    <w:p w14:paraId="1F4E7348" w14:textId="77777777" w:rsidR="00FB6FCA" w:rsidRDefault="00FB6FCA" w:rsidP="00FB6FCA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branch &lt;= `pc;</w:t>
      </w:r>
    </w:p>
    <w:p w14:paraId="1FA94F20" w14:textId="77777777" w:rsidR="00FB6FCA" w:rsidRDefault="00FB6FCA" w:rsidP="00FB6FCA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ExtOp</w:t>
      </w:r>
      <w:proofErr w:type="spellEnd"/>
      <w:r>
        <w:t xml:space="preserve"> &lt;= 0;</w:t>
      </w:r>
    </w:p>
    <w:p w14:paraId="3D4D3A6B" w14:textId="77777777" w:rsidR="00FB6FCA" w:rsidRDefault="00FB6FCA" w:rsidP="00FB6FCA">
      <w:pPr>
        <w:pStyle w:val="a9"/>
      </w:pPr>
      <w:r>
        <w:lastRenderedPageBreak/>
        <w:t xml:space="preserve">                end</w:t>
      </w:r>
    </w:p>
    <w:p w14:paraId="56C6F2C3" w14:textId="77777777" w:rsidR="00FB6FCA" w:rsidRDefault="00FB6FCA" w:rsidP="00FB6FCA">
      <w:pPr>
        <w:pStyle w:val="a9"/>
      </w:pPr>
      <w:r>
        <w:t xml:space="preserve">            </w:t>
      </w:r>
      <w:proofErr w:type="spellStart"/>
      <w:r>
        <w:t>endcase</w:t>
      </w:r>
      <w:proofErr w:type="spellEnd"/>
    </w:p>
    <w:p w14:paraId="758A2F66" w14:textId="49584C9D" w:rsidR="00FB6FCA" w:rsidRDefault="00FB6FCA" w:rsidP="00FB6FCA">
      <w:pPr>
        <w:pStyle w:val="a9"/>
      </w:pPr>
      <w:r>
        <w:t xml:space="preserve">            end</w:t>
      </w:r>
    </w:p>
    <w:p w14:paraId="5B800DE2" w14:textId="0EC93914" w:rsidR="00FB6FCA" w:rsidRDefault="00FB6FCA" w:rsidP="00FB6FCA">
      <w:pPr>
        <w:pStyle w:val="a9"/>
      </w:pPr>
      <w:r>
        <w:tab/>
      </w:r>
      <w:r>
        <w:tab/>
      </w:r>
      <w:proofErr w:type="spellStart"/>
      <w:r>
        <w:rPr>
          <w:rFonts w:hint="eastAsia"/>
        </w:rPr>
        <w:t>endca</w:t>
      </w:r>
      <w:r>
        <w:t>se</w:t>
      </w:r>
      <w:proofErr w:type="spellEnd"/>
    </w:p>
    <w:p w14:paraId="589F7C6C" w14:textId="69608487" w:rsidR="00FB6FCA" w:rsidRDefault="00FB6FCA" w:rsidP="00FB6FCA">
      <w:pPr>
        <w:pStyle w:val="a9"/>
      </w:pPr>
      <w:r>
        <w:rPr>
          <w:rFonts w:hint="eastAsia"/>
        </w:rPr>
        <w:t>e</w:t>
      </w:r>
      <w:r>
        <w:t>nd</w:t>
      </w:r>
    </w:p>
    <w:p w14:paraId="36C913F9" w14:textId="4B6916F8" w:rsidR="00FB6FCA" w:rsidRDefault="00FB6FCA" w:rsidP="00FB6FCA">
      <w:pPr>
        <w:pStyle w:val="a9"/>
      </w:pPr>
      <w:r>
        <w:rPr>
          <w:rFonts w:hint="eastAsia"/>
        </w:rPr>
        <w:t>其中</w:t>
      </w:r>
      <w:r>
        <w:rPr>
          <w:rFonts w:hint="eastAsia"/>
        </w:rPr>
        <w:t>d</w:t>
      </w:r>
      <w:r>
        <w:t>efine</w:t>
      </w:r>
      <w:r>
        <w:rPr>
          <w:rFonts w:hint="eastAsia"/>
        </w:rPr>
        <w:t>内容定义如下：</w:t>
      </w:r>
    </w:p>
    <w:p w14:paraId="7CEB2BAF" w14:textId="77777777" w:rsidR="00FB6FCA" w:rsidRPr="00FB6FCA" w:rsidRDefault="00FB6FCA" w:rsidP="00FB6FCA">
      <w:pPr>
        <w:pStyle w:val="a9"/>
      </w:pPr>
      <w:r w:rsidRPr="00FB6FCA">
        <w:t>//</w:t>
      </w:r>
      <w:proofErr w:type="spellStart"/>
      <w:r w:rsidRPr="00FB6FCA">
        <w:t>RegDst</w:t>
      </w:r>
      <w:proofErr w:type="spellEnd"/>
    </w:p>
    <w:p w14:paraId="64F7CC0A" w14:textId="77777777" w:rsidR="00FB6FCA" w:rsidRPr="00FB6FCA" w:rsidRDefault="00FB6FCA" w:rsidP="00FB6FCA">
      <w:pPr>
        <w:pStyle w:val="a9"/>
      </w:pPr>
      <w:r w:rsidRPr="00FB6FCA">
        <w:t>`define Rt 2'b00</w:t>
      </w:r>
    </w:p>
    <w:p w14:paraId="115B806A" w14:textId="77777777" w:rsidR="00FB6FCA" w:rsidRPr="00FB6FCA" w:rsidRDefault="00FB6FCA" w:rsidP="00FB6FCA">
      <w:pPr>
        <w:pStyle w:val="a9"/>
      </w:pPr>
      <w:r w:rsidRPr="00FB6FCA">
        <w:t>`define Rd 2'b01</w:t>
      </w:r>
    </w:p>
    <w:p w14:paraId="7E5A21BE" w14:textId="77777777" w:rsidR="00FB6FCA" w:rsidRPr="00FB6FCA" w:rsidRDefault="00FB6FCA" w:rsidP="00FB6FCA">
      <w:pPr>
        <w:pStyle w:val="a9"/>
      </w:pPr>
      <w:r w:rsidRPr="00FB6FCA">
        <w:t xml:space="preserve">`define </w:t>
      </w:r>
      <w:proofErr w:type="spellStart"/>
      <w:r w:rsidRPr="00FB6FCA">
        <w:t>jal</w:t>
      </w:r>
      <w:proofErr w:type="spellEnd"/>
      <w:r w:rsidRPr="00FB6FCA">
        <w:t xml:space="preserve"> 2'b10 </w:t>
      </w:r>
    </w:p>
    <w:p w14:paraId="62CD81EA" w14:textId="77777777" w:rsidR="00FB6FCA" w:rsidRPr="00FB6FCA" w:rsidRDefault="00FB6FCA" w:rsidP="00FB6FCA">
      <w:pPr>
        <w:pStyle w:val="a9"/>
      </w:pPr>
      <w:r w:rsidRPr="00FB6FCA">
        <w:t>//</w:t>
      </w:r>
      <w:proofErr w:type="spellStart"/>
      <w:r w:rsidRPr="00FB6FCA">
        <w:t>ALUSrc</w:t>
      </w:r>
      <w:proofErr w:type="spellEnd"/>
    </w:p>
    <w:p w14:paraId="00FDCCA5" w14:textId="77777777" w:rsidR="00FB6FCA" w:rsidRPr="00FB6FCA" w:rsidRDefault="00FB6FCA" w:rsidP="00FB6FCA">
      <w:pPr>
        <w:pStyle w:val="a9"/>
      </w:pPr>
      <w:r w:rsidRPr="00FB6FCA">
        <w:t>`define RD2 0</w:t>
      </w:r>
    </w:p>
    <w:p w14:paraId="23A0993B" w14:textId="77777777" w:rsidR="00FB6FCA" w:rsidRPr="00FB6FCA" w:rsidRDefault="00FB6FCA" w:rsidP="00FB6FCA">
      <w:pPr>
        <w:pStyle w:val="a9"/>
      </w:pPr>
      <w:r w:rsidRPr="00FB6FCA">
        <w:t xml:space="preserve">`define </w:t>
      </w:r>
      <w:proofErr w:type="spellStart"/>
      <w:r w:rsidRPr="00FB6FCA">
        <w:t>imm</w:t>
      </w:r>
      <w:proofErr w:type="spellEnd"/>
      <w:r w:rsidRPr="00FB6FCA">
        <w:t xml:space="preserve"> 1 </w:t>
      </w:r>
    </w:p>
    <w:p w14:paraId="63232441" w14:textId="77777777" w:rsidR="00FB6FCA" w:rsidRPr="00FB6FCA" w:rsidRDefault="00FB6FCA" w:rsidP="00FB6FCA">
      <w:pPr>
        <w:pStyle w:val="a9"/>
      </w:pPr>
      <w:r w:rsidRPr="00FB6FCA">
        <w:t>//</w:t>
      </w:r>
      <w:proofErr w:type="spellStart"/>
      <w:r w:rsidRPr="00FB6FCA">
        <w:t>MemtoReg</w:t>
      </w:r>
      <w:proofErr w:type="spellEnd"/>
    </w:p>
    <w:p w14:paraId="5632C351" w14:textId="77777777" w:rsidR="00FB6FCA" w:rsidRPr="00FB6FCA" w:rsidRDefault="00FB6FCA" w:rsidP="00FB6FCA">
      <w:pPr>
        <w:pStyle w:val="a9"/>
      </w:pPr>
      <w:r w:rsidRPr="00FB6FCA">
        <w:t xml:space="preserve">`define </w:t>
      </w:r>
      <w:proofErr w:type="spellStart"/>
      <w:r w:rsidRPr="00FB6FCA">
        <w:t>alu</w:t>
      </w:r>
      <w:proofErr w:type="spellEnd"/>
      <w:r w:rsidRPr="00FB6FCA">
        <w:t xml:space="preserve"> 2'b00</w:t>
      </w:r>
    </w:p>
    <w:p w14:paraId="747BD995" w14:textId="77777777" w:rsidR="00FB6FCA" w:rsidRPr="00FB6FCA" w:rsidRDefault="00FB6FCA" w:rsidP="00FB6FCA">
      <w:pPr>
        <w:pStyle w:val="a9"/>
      </w:pPr>
      <w:r w:rsidRPr="00FB6FCA">
        <w:t>`define dm 2'b01</w:t>
      </w:r>
    </w:p>
    <w:p w14:paraId="4E571D31" w14:textId="77777777" w:rsidR="00FB6FCA" w:rsidRPr="00FB6FCA" w:rsidRDefault="00FB6FCA" w:rsidP="00FB6FCA">
      <w:pPr>
        <w:pStyle w:val="a9"/>
      </w:pPr>
      <w:r w:rsidRPr="00FB6FCA">
        <w:t xml:space="preserve">`define </w:t>
      </w:r>
      <w:proofErr w:type="spellStart"/>
      <w:r w:rsidRPr="00FB6FCA">
        <w:t>lui</w:t>
      </w:r>
      <w:proofErr w:type="spellEnd"/>
      <w:r w:rsidRPr="00FB6FCA">
        <w:t xml:space="preserve"> 2'b10</w:t>
      </w:r>
    </w:p>
    <w:p w14:paraId="7F07C893" w14:textId="77777777" w:rsidR="00FB6FCA" w:rsidRPr="00FB6FCA" w:rsidRDefault="00FB6FCA" w:rsidP="00FB6FCA">
      <w:pPr>
        <w:pStyle w:val="a9"/>
      </w:pPr>
      <w:r w:rsidRPr="00FB6FCA">
        <w:t>`define pc4 2'b11</w:t>
      </w:r>
    </w:p>
    <w:p w14:paraId="68A69F31" w14:textId="77777777" w:rsidR="00FB6FCA" w:rsidRPr="00FB6FCA" w:rsidRDefault="00FB6FCA" w:rsidP="00FB6FCA">
      <w:pPr>
        <w:pStyle w:val="a9"/>
      </w:pPr>
    </w:p>
    <w:p w14:paraId="5B361B4D" w14:textId="77777777" w:rsidR="00FB6FCA" w:rsidRPr="00FB6FCA" w:rsidRDefault="00FB6FCA" w:rsidP="00FB6FCA">
      <w:pPr>
        <w:pStyle w:val="a9"/>
      </w:pPr>
      <w:r w:rsidRPr="00FB6FCA">
        <w:t>//</w:t>
      </w:r>
      <w:proofErr w:type="spellStart"/>
      <w:r w:rsidRPr="00FB6FCA">
        <w:t>ALUCtrl</w:t>
      </w:r>
      <w:proofErr w:type="spellEnd"/>
    </w:p>
    <w:p w14:paraId="45C24685" w14:textId="77777777" w:rsidR="00FB6FCA" w:rsidRPr="00FB6FCA" w:rsidRDefault="00FB6FCA" w:rsidP="00FB6FCA">
      <w:pPr>
        <w:pStyle w:val="a9"/>
      </w:pPr>
      <w:r w:rsidRPr="00FB6FCA">
        <w:t>`define add 3'b000</w:t>
      </w:r>
    </w:p>
    <w:p w14:paraId="49182539" w14:textId="77777777" w:rsidR="00FB6FCA" w:rsidRPr="00FB6FCA" w:rsidRDefault="00FB6FCA" w:rsidP="00FB6FCA">
      <w:pPr>
        <w:pStyle w:val="a9"/>
      </w:pPr>
      <w:r w:rsidRPr="00FB6FCA">
        <w:t>`define sub 3'b001</w:t>
      </w:r>
    </w:p>
    <w:p w14:paraId="3E58CB6E" w14:textId="77777777" w:rsidR="00FB6FCA" w:rsidRPr="00FB6FCA" w:rsidRDefault="00FB6FCA" w:rsidP="00FB6FCA">
      <w:pPr>
        <w:pStyle w:val="a9"/>
      </w:pPr>
      <w:r w:rsidRPr="00FB6FCA">
        <w:t>`define or 3'b0010</w:t>
      </w:r>
    </w:p>
    <w:p w14:paraId="6F811EFD" w14:textId="77777777" w:rsidR="00FB6FCA" w:rsidRPr="00FB6FCA" w:rsidRDefault="00FB6FCA" w:rsidP="00FB6FCA">
      <w:pPr>
        <w:pStyle w:val="a9"/>
      </w:pPr>
      <w:r w:rsidRPr="00FB6FCA">
        <w:t>//branch</w:t>
      </w:r>
    </w:p>
    <w:p w14:paraId="478EBC8E" w14:textId="77777777" w:rsidR="00FB6FCA" w:rsidRPr="00FB6FCA" w:rsidRDefault="00FB6FCA" w:rsidP="00FB6FCA">
      <w:pPr>
        <w:pStyle w:val="a9"/>
      </w:pPr>
      <w:r w:rsidRPr="00FB6FCA">
        <w:lastRenderedPageBreak/>
        <w:t>`define pc 2'b00</w:t>
      </w:r>
    </w:p>
    <w:p w14:paraId="49E47C1C" w14:textId="77777777" w:rsidR="00FB6FCA" w:rsidRPr="00FB6FCA" w:rsidRDefault="00FB6FCA" w:rsidP="00FB6FCA">
      <w:pPr>
        <w:pStyle w:val="a9"/>
      </w:pPr>
      <w:r w:rsidRPr="00FB6FCA">
        <w:t xml:space="preserve">`define </w:t>
      </w:r>
      <w:proofErr w:type="spellStart"/>
      <w:r w:rsidRPr="00FB6FCA">
        <w:t>beq</w:t>
      </w:r>
      <w:proofErr w:type="spellEnd"/>
      <w:r w:rsidRPr="00FB6FCA">
        <w:t xml:space="preserve"> 2'b01</w:t>
      </w:r>
    </w:p>
    <w:p w14:paraId="5D7A26EC" w14:textId="77777777" w:rsidR="00FB6FCA" w:rsidRPr="00FB6FCA" w:rsidRDefault="00FB6FCA" w:rsidP="00FB6FCA">
      <w:pPr>
        <w:pStyle w:val="a9"/>
      </w:pPr>
      <w:r w:rsidRPr="00FB6FCA">
        <w:t xml:space="preserve">//`define </w:t>
      </w:r>
      <w:proofErr w:type="spellStart"/>
      <w:r w:rsidRPr="00FB6FCA">
        <w:t>jal</w:t>
      </w:r>
      <w:proofErr w:type="spellEnd"/>
      <w:r w:rsidRPr="00FB6FCA">
        <w:t xml:space="preserve"> 2'b10</w:t>
      </w:r>
    </w:p>
    <w:p w14:paraId="19A30861" w14:textId="32340307" w:rsidR="00FB6FCA" w:rsidRPr="00FB6FCA" w:rsidRDefault="00FB6FCA" w:rsidP="00FB6FCA">
      <w:pPr>
        <w:pStyle w:val="a9"/>
      </w:pPr>
      <w:r w:rsidRPr="00FB6FCA">
        <w:t xml:space="preserve">`define </w:t>
      </w:r>
      <w:proofErr w:type="spellStart"/>
      <w:r w:rsidRPr="00FB6FCA">
        <w:t>jr</w:t>
      </w:r>
      <w:proofErr w:type="spellEnd"/>
      <w:r w:rsidRPr="00FB6FCA">
        <w:t xml:space="preserve"> 2'b11</w:t>
      </w:r>
    </w:p>
    <w:p w14:paraId="7893446A" w14:textId="0B1D6403" w:rsidR="004174FE" w:rsidRDefault="00FB6FCA" w:rsidP="00FB6FCA">
      <w:pPr>
        <w:pStyle w:val="a7"/>
        <w:spacing w:before="240" w:after="240"/>
        <w:ind w:firstLine="480"/>
      </w:pPr>
      <w:r>
        <w:rPr>
          <w:rFonts w:hint="eastAsia"/>
          <w:highlight w:val="lightGray"/>
        </w:rPr>
        <w:t>4.</w:t>
      </w:r>
      <w:r w:rsidR="004174FE" w:rsidRPr="004174FE">
        <w:t>根据你所列举的编码方式，说明他们的优缺点。</w:t>
      </w:r>
    </w:p>
    <w:p w14:paraId="179878B7" w14:textId="638003B5" w:rsidR="00BE2FF6" w:rsidRDefault="00BE2FF6" w:rsidP="00BE2FF6">
      <w:pPr>
        <w:pStyle w:val="a7"/>
        <w:spacing w:before="240" w:after="240"/>
        <w:ind w:firstLine="480"/>
      </w:pPr>
      <w:r>
        <w:rPr>
          <w:rFonts w:hint="eastAsia"/>
        </w:rPr>
        <w:t>第一种及第三种均采取</w:t>
      </w:r>
      <w:r>
        <w:rPr>
          <w:rFonts w:hint="eastAsia"/>
        </w:rPr>
        <w:t>a</w:t>
      </w:r>
      <w:r>
        <w:t>lways @(*)</w:t>
      </w:r>
      <w:r>
        <w:rPr>
          <w:rFonts w:hint="eastAsia"/>
        </w:rPr>
        <w:t>配合</w:t>
      </w:r>
      <w:r>
        <w:rPr>
          <w:rFonts w:hint="eastAsia"/>
        </w:rPr>
        <w:t xml:space="preserve"> </w:t>
      </w:r>
      <w:r>
        <w:t>case</w:t>
      </w:r>
      <w:r>
        <w:rPr>
          <w:rFonts w:hint="eastAsia"/>
        </w:rPr>
        <w:t>情况进行判断，第三种比较于第一种更容易直接看出是哪种信号，缺点在于无法直接看出所写的控制信号的值，容易在</w:t>
      </w:r>
      <w:proofErr w:type="spellStart"/>
      <w:r>
        <w:rPr>
          <w:rFonts w:hint="eastAsia"/>
        </w:rPr>
        <w:t>d</w:t>
      </w:r>
      <w:r>
        <w:t>efine.v</w:t>
      </w:r>
      <w:proofErr w:type="spellEnd"/>
      <w:r>
        <w:rPr>
          <w:rFonts w:hint="eastAsia"/>
        </w:rPr>
        <w:t>模块出错。这种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>判断情况更符合大多数人思维，较为清晰，缺点为代码较为冗长，容易出现错误，不易发现</w:t>
      </w:r>
    </w:p>
    <w:p w14:paraId="411B3289" w14:textId="5D2464A8" w:rsidR="00BE2FF6" w:rsidRDefault="00BE2FF6" w:rsidP="00BE2FF6">
      <w:pPr>
        <w:pStyle w:val="a7"/>
        <w:spacing w:before="240" w:after="240"/>
        <w:ind w:firstLine="480"/>
      </w:pPr>
      <w:r>
        <w:rPr>
          <w:rFonts w:hint="eastAsia"/>
        </w:rPr>
        <w:t>第二种采取</w:t>
      </w:r>
      <w:r>
        <w:rPr>
          <w:rFonts w:hint="eastAsia"/>
        </w:rPr>
        <w:t>a</w:t>
      </w:r>
      <w:r>
        <w:t>ssign</w:t>
      </w:r>
      <w:r>
        <w:rPr>
          <w:rFonts w:hint="eastAsia"/>
        </w:rPr>
        <w:t>方式，先定义各条指令为</w:t>
      </w:r>
      <w:r>
        <w:rPr>
          <w:rFonts w:hint="eastAsia"/>
        </w:rPr>
        <w:t>w</w:t>
      </w:r>
      <w:r>
        <w:t>ire</w:t>
      </w:r>
      <w:r>
        <w:rPr>
          <w:rFonts w:hint="eastAsia"/>
        </w:rPr>
        <w:t>，采用先和后与的方式，写出控制信号的值，代码相对简短。缺点为无法直接看出</w:t>
      </w:r>
      <w:r>
        <w:rPr>
          <w:rFonts w:hint="eastAsia"/>
        </w:rPr>
        <w:t>0</w:t>
      </w:r>
      <w:r>
        <w:t>/1</w:t>
      </w:r>
      <w:r>
        <w:rPr>
          <w:rFonts w:hint="eastAsia"/>
        </w:rPr>
        <w:t>状况，连线过程中容易出错，不易被发现。</w:t>
      </w:r>
    </w:p>
    <w:p w14:paraId="58366ECD" w14:textId="77777777" w:rsidR="00BE2FF6" w:rsidRPr="00141701" w:rsidRDefault="00BE2FF6" w:rsidP="00BE2FF6">
      <w:pPr>
        <w:pStyle w:val="a7"/>
        <w:spacing w:before="240" w:after="240"/>
        <w:ind w:firstLine="480"/>
        <w:rPr>
          <w:rFonts w:hint="eastAsia"/>
        </w:rPr>
      </w:pPr>
    </w:p>
    <w:p w14:paraId="317E9F6E" w14:textId="76238FE1" w:rsidR="003B1706" w:rsidRPr="00E81D3D" w:rsidRDefault="00BE2FF6" w:rsidP="00E81D3D">
      <w:pPr>
        <w:pStyle w:val="a7"/>
        <w:spacing w:before="240" w:after="240"/>
        <w:ind w:firstLine="480"/>
      </w:pPr>
      <w:r>
        <w:rPr>
          <w:rFonts w:hint="eastAsia"/>
        </w:rPr>
        <w:t>5</w:t>
      </w:r>
      <w:r w:rsidR="00E81D3D" w:rsidRPr="00E81D3D">
        <w:t>.</w:t>
      </w:r>
      <w:r w:rsidR="003B1706" w:rsidRPr="00E81D3D">
        <w:t>C</w:t>
      </w:r>
      <w:r w:rsidR="003B1706" w:rsidRPr="00E81D3D">
        <w:t>语言是一种弱类型程序设计语言。</w:t>
      </w:r>
      <w:r w:rsidR="003B1706" w:rsidRPr="00E81D3D">
        <w:t>C</w:t>
      </w:r>
      <w:r w:rsidR="003B1706" w:rsidRPr="00E81D3D">
        <w:t>语言中不对计算结果溢出进行处理，这意味着</w:t>
      </w:r>
      <w:r w:rsidR="003B1706" w:rsidRPr="00E81D3D">
        <w:t>C</w:t>
      </w:r>
      <w:r w:rsidR="003B1706" w:rsidRPr="00E81D3D">
        <w:t>语言要求程序员必须很清楚计算结果是否会导致溢出。因此，如果仅仅支持</w:t>
      </w:r>
      <w:r w:rsidR="003B1706" w:rsidRPr="00E81D3D">
        <w:t>C</w:t>
      </w:r>
      <w:r w:rsidR="003B1706" w:rsidRPr="00E81D3D">
        <w:t>语言，</w:t>
      </w:r>
      <w:r w:rsidR="003B1706" w:rsidRPr="00E81D3D">
        <w:t>MIPS</w:t>
      </w:r>
      <w:r w:rsidR="003B1706" w:rsidRPr="00E81D3D">
        <w:t>指令的所有计算指令均可以忽略溢出。</w:t>
      </w:r>
      <w:r w:rsidR="003B1706" w:rsidRPr="00E81D3D">
        <w:t> </w:t>
      </w:r>
      <w:r w:rsidR="003B1706" w:rsidRPr="00E81D3D">
        <w:t>请说明为什么在忽略溢出的前提下，</w:t>
      </w:r>
      <w:proofErr w:type="spellStart"/>
      <w:r w:rsidR="003B1706" w:rsidRPr="00E81D3D">
        <w:t>addi</w:t>
      </w:r>
      <w:proofErr w:type="spellEnd"/>
      <w:r w:rsidR="003B1706" w:rsidRPr="00E81D3D">
        <w:t>与</w:t>
      </w:r>
      <w:proofErr w:type="spellStart"/>
      <w:r w:rsidR="003B1706" w:rsidRPr="00E81D3D">
        <w:t>addiu</w:t>
      </w:r>
      <w:proofErr w:type="spellEnd"/>
      <w:r w:rsidR="003B1706" w:rsidRPr="00E81D3D">
        <w:t>是等价的，</w:t>
      </w:r>
      <w:r w:rsidR="003B1706" w:rsidRPr="00E81D3D">
        <w:t>add</w:t>
      </w:r>
      <w:r w:rsidR="003B1706" w:rsidRPr="00E81D3D">
        <w:t>与</w:t>
      </w:r>
      <w:proofErr w:type="spellStart"/>
      <w:r w:rsidR="003B1706" w:rsidRPr="00E81D3D">
        <w:t>addu</w:t>
      </w:r>
      <w:proofErr w:type="spellEnd"/>
      <w:r w:rsidR="003B1706" w:rsidRPr="00E81D3D">
        <w:t>是等价的。提示：阅读《</w:t>
      </w:r>
      <w:r w:rsidR="003B1706" w:rsidRPr="00E81D3D">
        <w:t>MIPS32® Architecture For Programmers Volume II: The MIPS32® Instruction Set</w:t>
      </w:r>
      <w:r w:rsidR="003B1706" w:rsidRPr="00E81D3D">
        <w:t>》中相关指令的</w:t>
      </w:r>
      <w:r w:rsidR="003B1706" w:rsidRPr="00E81D3D">
        <w:t>Operation</w:t>
      </w:r>
      <w:r w:rsidR="003B1706" w:rsidRPr="00E81D3D">
        <w:t>部分</w:t>
      </w:r>
      <w:r w:rsidR="003B1706" w:rsidRPr="00E81D3D">
        <w:t xml:space="preserve"> </w:t>
      </w:r>
      <w:r w:rsidR="003B1706" w:rsidRPr="00E81D3D">
        <w:t>。</w:t>
      </w:r>
    </w:p>
    <w:p w14:paraId="103D741C" w14:textId="334BE031" w:rsidR="00E81D3D" w:rsidRPr="00E81D3D" w:rsidRDefault="00062200" w:rsidP="00E81D3D">
      <w:pPr>
        <w:pStyle w:val="a7"/>
        <w:spacing w:before="240" w:after="240"/>
        <w:ind w:firstLine="480"/>
        <w:rPr>
          <w:rFonts w:hint="eastAsia"/>
        </w:rPr>
      </w:pPr>
      <w:r>
        <w:rPr>
          <w:rFonts w:hint="eastAsia"/>
        </w:rPr>
        <w:t>溢出说明如下：</w:t>
      </w:r>
    </w:p>
    <w:p w14:paraId="18803FC3" w14:textId="7ECF1734" w:rsidR="00E81D3D" w:rsidRDefault="00062200" w:rsidP="00E81D3D">
      <w:pPr>
        <w:pStyle w:val="a9"/>
      </w:pPr>
      <w:r>
        <w:rPr>
          <w:rFonts w:hint="eastAsia"/>
        </w:rPr>
        <w:t>t</w:t>
      </w:r>
      <w:r w:rsidR="00E81D3D">
        <w:t>emp</w:t>
      </w:r>
      <w:r>
        <w:t xml:space="preserve"> </w:t>
      </w:r>
      <w:r>
        <w:rPr>
          <w:rFonts w:hint="eastAsia"/>
        </w:rPr>
        <w:t>=</w:t>
      </w:r>
      <w:r w:rsidR="00E81D3D">
        <w:t xml:space="preserve"> (GPR[</w:t>
      </w:r>
      <w:proofErr w:type="spellStart"/>
      <w:r w:rsidR="00E81D3D">
        <w:t>rs</w:t>
      </w:r>
      <w:proofErr w:type="spellEnd"/>
      <w:r w:rsidR="00E81D3D">
        <w:t>]31</w:t>
      </w:r>
      <w:r w:rsidR="001712AA">
        <w:t>||</w:t>
      </w:r>
      <w:r w:rsidR="00E81D3D">
        <w:t>GPR[</w:t>
      </w:r>
      <w:proofErr w:type="spellStart"/>
      <w:r w:rsidR="00E81D3D">
        <w:t>rs</w:t>
      </w:r>
      <w:proofErr w:type="spellEnd"/>
      <w:r w:rsidR="00E81D3D">
        <w:t>]) + (GPR[rt]31</w:t>
      </w:r>
      <w:r w:rsidR="001712AA">
        <w:t>||</w:t>
      </w:r>
      <w:r w:rsidR="00E81D3D">
        <w:t>GPR[rt])</w:t>
      </w:r>
    </w:p>
    <w:p w14:paraId="0B1AE4E6" w14:textId="67A15E07" w:rsidR="00E81D3D" w:rsidRDefault="00E81D3D" w:rsidP="00E81D3D">
      <w:pPr>
        <w:pStyle w:val="a9"/>
      </w:pPr>
      <w:r>
        <w:t>if temp32 ≠ temp31 then</w:t>
      </w:r>
    </w:p>
    <w:p w14:paraId="21CC02DB" w14:textId="77777777" w:rsidR="00E81D3D" w:rsidRDefault="00E81D3D" w:rsidP="00E81D3D">
      <w:pPr>
        <w:pStyle w:val="a9"/>
      </w:pPr>
      <w:proofErr w:type="spellStart"/>
      <w:r>
        <w:t>SignalException</w:t>
      </w:r>
      <w:proofErr w:type="spellEnd"/>
      <w:r>
        <w:t>(</w:t>
      </w:r>
      <w:proofErr w:type="spellStart"/>
      <w:r>
        <w:t>IntegerOverflow</w:t>
      </w:r>
      <w:proofErr w:type="spellEnd"/>
      <w:r>
        <w:t>)</w:t>
      </w:r>
    </w:p>
    <w:p w14:paraId="2A9640FC" w14:textId="77777777" w:rsidR="00E81D3D" w:rsidRDefault="00E81D3D" w:rsidP="00E81D3D">
      <w:pPr>
        <w:pStyle w:val="a9"/>
      </w:pPr>
      <w:r>
        <w:lastRenderedPageBreak/>
        <w:t>else</w:t>
      </w:r>
    </w:p>
    <w:p w14:paraId="6147CA94" w14:textId="77777777" w:rsidR="00E81D3D" w:rsidRDefault="00E81D3D" w:rsidP="00E81D3D">
      <w:pPr>
        <w:pStyle w:val="a9"/>
      </w:pPr>
      <w:r>
        <w:t>GPR[</w:t>
      </w:r>
      <w:proofErr w:type="spellStart"/>
      <w:r>
        <w:t>rd</w:t>
      </w:r>
      <w:proofErr w:type="spellEnd"/>
      <w:r>
        <w:t>] ← temp 31..0</w:t>
      </w:r>
    </w:p>
    <w:p w14:paraId="465D4BFC" w14:textId="537F0424" w:rsidR="00E81D3D" w:rsidRDefault="00E81D3D" w:rsidP="00E81D3D">
      <w:pPr>
        <w:pStyle w:val="a9"/>
      </w:pPr>
      <w:r>
        <w:t>Endif</w:t>
      </w:r>
    </w:p>
    <w:p w14:paraId="425043A4" w14:textId="26413445" w:rsidR="00E81D3D" w:rsidRDefault="001712AA" w:rsidP="00E81D3D">
      <w:pPr>
        <w:pStyle w:val="a7"/>
        <w:spacing w:before="240" w:after="240"/>
        <w:ind w:firstLine="480"/>
      </w:pPr>
      <w:proofErr w:type="spellStart"/>
      <w:r>
        <w:rPr>
          <w:rFonts w:hint="eastAsia"/>
        </w:rPr>
        <w:t>a</w:t>
      </w:r>
      <w:r w:rsidR="00E81D3D">
        <w:t>ddu</w:t>
      </w:r>
      <w:proofErr w:type="spellEnd"/>
      <w:r w:rsidR="00E81D3D">
        <w:rPr>
          <w:rFonts w:hint="eastAsia"/>
        </w:rPr>
        <w:t>指令操作如下</w:t>
      </w:r>
    </w:p>
    <w:p w14:paraId="42B1CCE7" w14:textId="2ADD7214" w:rsidR="00E81D3D" w:rsidRDefault="00E81D3D" w:rsidP="00E81D3D">
      <w:pPr>
        <w:pStyle w:val="a9"/>
      </w:pPr>
      <w:r w:rsidRPr="00E81D3D">
        <w:t>GPR[</w:t>
      </w:r>
      <w:proofErr w:type="spellStart"/>
      <w:r w:rsidRPr="00E81D3D">
        <w:t>rd</w:t>
      </w:r>
      <w:proofErr w:type="spellEnd"/>
      <w:r w:rsidRPr="00E81D3D">
        <w:t>]</w:t>
      </w:r>
      <w:r w:rsidR="001712AA" w:rsidRPr="001712AA">
        <w:t xml:space="preserve"> </w:t>
      </w:r>
      <w:r w:rsidR="001712AA">
        <w:t xml:space="preserve">← </w:t>
      </w:r>
      <w:r w:rsidRPr="00E81D3D">
        <w:t>GPR[</w:t>
      </w:r>
      <w:proofErr w:type="spellStart"/>
      <w:r w:rsidRPr="00E81D3D">
        <w:t>rs</w:t>
      </w:r>
      <w:proofErr w:type="spellEnd"/>
      <w:r w:rsidRPr="00E81D3D">
        <w:t>] + GPR[rt]</w:t>
      </w:r>
    </w:p>
    <w:p w14:paraId="48018FB5" w14:textId="5B98BF0D" w:rsidR="001712AA" w:rsidRDefault="00062200" w:rsidP="001712AA">
      <w:pPr>
        <w:pStyle w:val="a7"/>
        <w:spacing w:before="240" w:after="240"/>
        <w:ind w:firstLine="480"/>
        <w:rPr>
          <w:rFonts w:hint="eastAsia"/>
        </w:rPr>
      </w:pPr>
      <w:r>
        <w:t>A</w:t>
      </w:r>
      <w:r>
        <w:rPr>
          <w:rFonts w:hint="eastAsia"/>
        </w:rPr>
        <w:t>dd</w:t>
      </w:r>
      <w:r>
        <w:rPr>
          <w:rFonts w:hint="eastAsia"/>
        </w:rPr>
        <w:t>指令将设置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位临时变量</w:t>
      </w:r>
      <w:r>
        <w:rPr>
          <w:rFonts w:hint="eastAsia"/>
        </w:rPr>
        <w:t>t</w:t>
      </w:r>
      <w:r>
        <w:t xml:space="preserve">emp, </w:t>
      </w:r>
      <w:r>
        <w:rPr>
          <w:rFonts w:hint="eastAsia"/>
        </w:rPr>
        <w:t>t</w:t>
      </w:r>
      <w:r>
        <w:t>emp = GRF[</w:t>
      </w:r>
      <w:proofErr w:type="spellStart"/>
      <w:r>
        <w:t>rs</w:t>
      </w:r>
      <w:proofErr w:type="spellEnd"/>
      <w:r>
        <w:t>]+GRF[rt]</w:t>
      </w:r>
      <w:r>
        <w:rPr>
          <w:rFonts w:hint="eastAsia"/>
        </w:rPr>
        <w:t>。若相加后</w:t>
      </w:r>
      <w:r>
        <w:rPr>
          <w:rFonts w:hint="eastAsia"/>
        </w:rPr>
        <w:t>,temp</w:t>
      </w:r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位与第</w:t>
      </w:r>
      <w:r>
        <w:rPr>
          <w:rFonts w:hint="eastAsia"/>
        </w:rPr>
        <w:t>31</w:t>
      </w:r>
      <w:r>
        <w:rPr>
          <w:rFonts w:hint="eastAsia"/>
        </w:rPr>
        <w:t>位不等，则抛出溢出，但是</w:t>
      </w:r>
      <w:r>
        <w:t>temp</w:t>
      </w:r>
      <w:r>
        <w:rPr>
          <w:rFonts w:hint="eastAsia"/>
        </w:rPr>
        <w:t>的后</w:t>
      </w:r>
      <w:r>
        <w:rPr>
          <w:rFonts w:hint="eastAsia"/>
        </w:rPr>
        <w:t>32</w:t>
      </w:r>
      <w:r>
        <w:rPr>
          <w:rFonts w:hint="eastAsia"/>
        </w:rPr>
        <w:t>位，仍为</w:t>
      </w:r>
      <w:r>
        <w:t>GRF[</w:t>
      </w:r>
      <w:proofErr w:type="spellStart"/>
      <w:r>
        <w:t>rs</w:t>
      </w:r>
      <w:proofErr w:type="spellEnd"/>
      <w:r>
        <w:t>]+GRF[rt]</w:t>
      </w:r>
      <w:r>
        <w:rPr>
          <w:rFonts w:hint="eastAsia"/>
        </w:rPr>
        <w:t>的结果。若不考虑溢出，则其结果仍为</w:t>
      </w:r>
      <w:proofErr w:type="spellStart"/>
      <w:r>
        <w:rPr>
          <w:rFonts w:hint="eastAsia"/>
        </w:rPr>
        <w:t>a</w:t>
      </w:r>
      <w:r>
        <w:t>ddu</w:t>
      </w:r>
      <w:proofErr w:type="spellEnd"/>
      <w:r>
        <w:rPr>
          <w:rFonts w:hint="eastAsia"/>
        </w:rPr>
        <w:t>操作后的结果。</w:t>
      </w:r>
    </w:p>
    <w:p w14:paraId="4CA83288" w14:textId="515F6E89" w:rsidR="001712AA" w:rsidRDefault="00062200" w:rsidP="001712AA">
      <w:pPr>
        <w:pStyle w:val="a7"/>
        <w:spacing w:before="240" w:after="240"/>
        <w:ind w:firstLine="480"/>
      </w:pPr>
      <w:proofErr w:type="spellStart"/>
      <w:r>
        <w:t>A</w:t>
      </w:r>
      <w:r>
        <w:rPr>
          <w:rFonts w:hint="eastAsia"/>
        </w:rPr>
        <w:t>dd</w:t>
      </w:r>
      <w:r>
        <w:t>iu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a</w:t>
      </w:r>
      <w:r>
        <w:t>ddi</w:t>
      </w:r>
      <w:proofErr w:type="spellEnd"/>
      <w:r>
        <w:rPr>
          <w:rFonts w:hint="eastAsia"/>
        </w:rPr>
        <w:t>同理</w:t>
      </w:r>
    </w:p>
    <w:p w14:paraId="37084C58" w14:textId="74BFE742" w:rsidR="001712AA" w:rsidRDefault="000C2ED4" w:rsidP="001712AA">
      <w:pPr>
        <w:pStyle w:val="a7"/>
        <w:spacing w:before="240" w:after="240"/>
        <w:ind w:firstLine="480"/>
      </w:pPr>
      <w:proofErr w:type="spellStart"/>
      <w:r>
        <w:t>addi</w:t>
      </w:r>
      <w:proofErr w:type="spellEnd"/>
      <w:r>
        <w:rPr>
          <w:rFonts w:hint="eastAsia"/>
        </w:rPr>
        <w:t>为</w:t>
      </w:r>
    </w:p>
    <w:p w14:paraId="0A3CFA83" w14:textId="7ED1D919" w:rsidR="001712AA" w:rsidRDefault="001712AA" w:rsidP="001712AA">
      <w:pPr>
        <w:pStyle w:val="a9"/>
      </w:pPr>
      <w:r>
        <w:t xml:space="preserve">temp </w:t>
      </w:r>
      <w:r w:rsidR="006D0E4C">
        <w:t>←</w:t>
      </w:r>
      <w:r w:rsidR="000C2ED4">
        <w:rPr>
          <w:rFonts w:hint="eastAsia"/>
        </w:rPr>
        <w:t>=</w:t>
      </w:r>
      <w:r>
        <w:t xml:space="preserve"> (GPR[</w:t>
      </w:r>
      <w:proofErr w:type="spellStart"/>
      <w:r>
        <w:t>rs</w:t>
      </w:r>
      <w:proofErr w:type="spellEnd"/>
      <w:r>
        <w:t>]31</w:t>
      </w:r>
      <w:r w:rsidR="006D0E4C">
        <w:t>||</w:t>
      </w:r>
      <w:r>
        <w:t>GPR[</w:t>
      </w:r>
      <w:proofErr w:type="spellStart"/>
      <w:r>
        <w:t>rs</w:t>
      </w:r>
      <w:proofErr w:type="spellEnd"/>
      <w:r>
        <w:t xml:space="preserve">]) + </w:t>
      </w:r>
      <w:proofErr w:type="spellStart"/>
      <w:r>
        <w:t>sign_extend</w:t>
      </w:r>
      <w:proofErr w:type="spellEnd"/>
      <w:r>
        <w:t>(immediate)</w:t>
      </w:r>
    </w:p>
    <w:p w14:paraId="60631B4D" w14:textId="77777777" w:rsidR="001712AA" w:rsidRDefault="001712AA" w:rsidP="001712AA">
      <w:pPr>
        <w:pStyle w:val="a9"/>
      </w:pPr>
      <w:r>
        <w:t>if temp 32 ≠ temp 31 then</w:t>
      </w:r>
    </w:p>
    <w:p w14:paraId="551B3D27" w14:textId="77777777" w:rsidR="001712AA" w:rsidRDefault="001712AA" w:rsidP="001712AA">
      <w:pPr>
        <w:pStyle w:val="a9"/>
      </w:pPr>
      <w:proofErr w:type="spellStart"/>
      <w:r>
        <w:t>SignalException</w:t>
      </w:r>
      <w:proofErr w:type="spellEnd"/>
      <w:r>
        <w:t>(</w:t>
      </w:r>
      <w:proofErr w:type="spellStart"/>
      <w:r>
        <w:t>IntegerOverflow</w:t>
      </w:r>
      <w:proofErr w:type="spellEnd"/>
      <w:r>
        <w:t>)</w:t>
      </w:r>
    </w:p>
    <w:p w14:paraId="1105D564" w14:textId="77777777" w:rsidR="001712AA" w:rsidRDefault="001712AA" w:rsidP="001712AA">
      <w:pPr>
        <w:pStyle w:val="a9"/>
      </w:pPr>
      <w:r>
        <w:t>else</w:t>
      </w:r>
    </w:p>
    <w:p w14:paraId="27D8171A" w14:textId="77777777" w:rsidR="001712AA" w:rsidRDefault="001712AA" w:rsidP="001712AA">
      <w:pPr>
        <w:pStyle w:val="a9"/>
      </w:pPr>
      <w:r>
        <w:t>GPR[rt] ← temp 31..0</w:t>
      </w:r>
    </w:p>
    <w:p w14:paraId="7B16A88C" w14:textId="27FAF5A5" w:rsidR="001712AA" w:rsidRDefault="001712AA" w:rsidP="001712AA">
      <w:pPr>
        <w:pStyle w:val="a9"/>
      </w:pPr>
      <w:r>
        <w:t>endif</w:t>
      </w:r>
    </w:p>
    <w:p w14:paraId="0C6E33E6" w14:textId="371A83E4" w:rsidR="001712AA" w:rsidRDefault="004F3DB8" w:rsidP="0057739A">
      <w:pPr>
        <w:pStyle w:val="a7"/>
        <w:spacing w:before="240" w:after="240"/>
        <w:ind w:firstLine="480"/>
      </w:pPr>
      <w:r>
        <w:rPr>
          <w:rFonts w:hint="eastAsia"/>
        </w:rPr>
        <w:t>与上面相同，若不考虑溢出，则</w:t>
      </w:r>
      <w:r>
        <w:rPr>
          <w:rFonts w:hint="eastAsia"/>
        </w:rPr>
        <w:t>t</w:t>
      </w:r>
      <w:r>
        <w:t>emp</w:t>
      </w:r>
      <w:r>
        <w:rPr>
          <w:rFonts w:hint="eastAsia"/>
        </w:rPr>
        <w:t>后</w:t>
      </w:r>
      <w:r>
        <w:rPr>
          <w:rFonts w:hint="eastAsia"/>
        </w:rPr>
        <w:t>32</w:t>
      </w:r>
      <w:r>
        <w:rPr>
          <w:rFonts w:hint="eastAsia"/>
        </w:rPr>
        <w:t>位计算结果</w:t>
      </w:r>
      <w:proofErr w:type="spellStart"/>
      <w:r>
        <w:rPr>
          <w:rFonts w:hint="eastAsia"/>
        </w:rPr>
        <w:t>a</w:t>
      </w:r>
      <w:r>
        <w:t>ddiu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a</w:t>
      </w:r>
      <w:r>
        <w:t>ddi</w:t>
      </w:r>
      <w:proofErr w:type="spellEnd"/>
      <w:r>
        <w:rPr>
          <w:rFonts w:hint="eastAsia"/>
        </w:rPr>
        <w:t>相同。</w:t>
      </w:r>
    </w:p>
    <w:p w14:paraId="0F42991F" w14:textId="77777777" w:rsidR="004F3DB8" w:rsidRPr="001712AA" w:rsidRDefault="004F3DB8" w:rsidP="0057739A">
      <w:pPr>
        <w:pStyle w:val="a7"/>
        <w:spacing w:before="240" w:after="240"/>
        <w:ind w:firstLine="480"/>
        <w:rPr>
          <w:rFonts w:hint="eastAsia"/>
        </w:rPr>
      </w:pPr>
    </w:p>
    <w:p w14:paraId="61B70D09" w14:textId="0DE6370D" w:rsidR="003B1706" w:rsidRPr="003C2FE7" w:rsidRDefault="004F3DB8" w:rsidP="003C2FE7">
      <w:pPr>
        <w:pStyle w:val="a7"/>
        <w:spacing w:before="240" w:after="240"/>
        <w:ind w:firstLine="480"/>
      </w:pPr>
      <w:r>
        <w:rPr>
          <w:rFonts w:hint="eastAsia"/>
        </w:rPr>
        <w:t>5</w:t>
      </w:r>
      <w:r w:rsidR="003C2FE7">
        <w:t>.</w:t>
      </w:r>
      <w:r w:rsidR="003B1706" w:rsidRPr="003C2FE7">
        <w:t>根据自己的设计说明单周期处理器的优缺点。</w:t>
      </w:r>
    </w:p>
    <w:p w14:paraId="7737FD63" w14:textId="4D1CFF0B" w:rsidR="003C2FE7" w:rsidRDefault="003C2FE7" w:rsidP="003C2FE7">
      <w:pPr>
        <w:pStyle w:val="a7"/>
        <w:spacing w:before="240" w:after="240"/>
        <w:ind w:firstLine="480"/>
        <w:rPr>
          <w:rFonts w:hint="eastAsia"/>
        </w:rPr>
      </w:pPr>
      <w:r>
        <w:rPr>
          <w:rFonts w:hint="eastAsia"/>
        </w:rPr>
        <w:t>优点</w:t>
      </w:r>
      <w:r w:rsidR="00617477">
        <w:rPr>
          <w:rFonts w:hint="eastAsia"/>
        </w:rPr>
        <w:t>：</w:t>
      </w:r>
      <w:r w:rsidR="004F3DB8">
        <w:rPr>
          <w:rFonts w:hint="eastAsia"/>
        </w:rPr>
        <w:t>结构简单，数据通路清晰，易于添加修改指令。</w:t>
      </w:r>
    </w:p>
    <w:p w14:paraId="6CE12519" w14:textId="2EB77CE0" w:rsidR="00614346" w:rsidRDefault="003C2FE7" w:rsidP="003C2FE7">
      <w:pPr>
        <w:pStyle w:val="a7"/>
        <w:spacing w:before="240" w:after="240"/>
        <w:ind w:firstLine="480"/>
      </w:pPr>
      <w:r>
        <w:rPr>
          <w:rFonts w:hint="eastAsia"/>
        </w:rPr>
        <w:t>缺点</w:t>
      </w:r>
      <w:r>
        <w:rPr>
          <w:rFonts w:hint="eastAsia"/>
        </w:rPr>
        <w:t>:</w:t>
      </w:r>
      <w:r w:rsidRPr="003C2FE7">
        <w:rPr>
          <w:rFonts w:hint="eastAsia"/>
        </w:rPr>
        <w:t xml:space="preserve"> </w:t>
      </w:r>
      <w:r w:rsidR="004F3DB8">
        <w:rPr>
          <w:rFonts w:hint="eastAsia"/>
        </w:rPr>
        <w:t>1.</w:t>
      </w:r>
      <w:r w:rsidR="004F3DB8">
        <w:rPr>
          <w:rFonts w:hint="eastAsia"/>
        </w:rPr>
        <w:t>所有指令都在一个周期内完成，导致周期时间增加，使得处理器处理速度慢。</w:t>
      </w:r>
      <w:r w:rsidR="004F3DB8">
        <w:rPr>
          <w:rFonts w:hint="eastAsia"/>
        </w:rPr>
        <w:t>2.</w:t>
      </w:r>
      <w:r w:rsidR="00821F59">
        <w:rPr>
          <w:rFonts w:hint="eastAsia"/>
        </w:rPr>
        <w:t>将</w:t>
      </w:r>
      <w:r w:rsidR="00821F59">
        <w:rPr>
          <w:rFonts w:hint="eastAsia"/>
        </w:rPr>
        <w:t>IM</w:t>
      </w:r>
      <w:r w:rsidR="00821F59">
        <w:rPr>
          <w:rFonts w:hint="eastAsia"/>
        </w:rPr>
        <w:t>和</w:t>
      </w:r>
      <w:r w:rsidR="00821F59">
        <w:rPr>
          <w:rFonts w:hint="eastAsia"/>
        </w:rPr>
        <w:t>DM</w:t>
      </w:r>
      <w:r w:rsidR="00821F59">
        <w:rPr>
          <w:rFonts w:hint="eastAsia"/>
        </w:rPr>
        <w:t>分开，与实际中应用的处理器不一致。</w:t>
      </w:r>
    </w:p>
    <w:p w14:paraId="467BF673" w14:textId="503E750A" w:rsidR="003B1706" w:rsidRDefault="004F3DB8" w:rsidP="003C2FE7">
      <w:pPr>
        <w:pStyle w:val="a7"/>
        <w:spacing w:before="240" w:after="240"/>
        <w:ind w:firstLine="480"/>
      </w:pPr>
      <w:r>
        <w:rPr>
          <w:rFonts w:hint="eastAsia"/>
        </w:rPr>
        <w:lastRenderedPageBreak/>
        <w:t>6</w:t>
      </w:r>
      <w:r w:rsidR="000172F5" w:rsidRPr="003C2FE7">
        <w:t>.</w:t>
      </w:r>
      <w:r w:rsidR="003B1706" w:rsidRPr="003C2FE7">
        <w:t>简要说明</w:t>
      </w:r>
      <w:proofErr w:type="spellStart"/>
      <w:r w:rsidR="003B1706" w:rsidRPr="003C2FE7">
        <w:t>jal</w:t>
      </w:r>
      <w:proofErr w:type="spellEnd"/>
      <w:r w:rsidR="003B1706" w:rsidRPr="003C2FE7">
        <w:t>、</w:t>
      </w:r>
      <w:proofErr w:type="spellStart"/>
      <w:r w:rsidR="003B1706" w:rsidRPr="003C2FE7">
        <w:t>jr</w:t>
      </w:r>
      <w:proofErr w:type="spellEnd"/>
      <w:r w:rsidR="003B1706" w:rsidRPr="003C2FE7">
        <w:t>和堆栈的关系。</w:t>
      </w:r>
    </w:p>
    <w:p w14:paraId="071CEE68" w14:textId="0A628379" w:rsidR="00821F59" w:rsidRPr="003C2FE7" w:rsidRDefault="00821F59" w:rsidP="003C2FE7">
      <w:pPr>
        <w:pStyle w:val="a7"/>
        <w:spacing w:before="240" w:after="240"/>
        <w:ind w:firstLine="480"/>
        <w:rPr>
          <w:rFonts w:hint="eastAsia"/>
        </w:rPr>
      </w:pPr>
      <w:r>
        <w:t>J</w:t>
      </w:r>
      <w:r>
        <w:rPr>
          <w:rFonts w:hint="eastAsia"/>
        </w:rPr>
        <w:t>al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</w:t>
      </w:r>
      <w:r>
        <w:t>r</w:t>
      </w:r>
      <w:proofErr w:type="spellEnd"/>
      <w:r>
        <w:rPr>
          <w:rFonts w:hint="eastAsia"/>
        </w:rPr>
        <w:t>一般一起使用，</w:t>
      </w:r>
      <w:proofErr w:type="spellStart"/>
      <w:r>
        <w:rPr>
          <w:rFonts w:hint="eastAsia"/>
        </w:rPr>
        <w:t>j</w:t>
      </w:r>
      <w:r>
        <w:t>al</w:t>
      </w:r>
      <w:proofErr w:type="spellEnd"/>
      <w:r>
        <w:rPr>
          <w:rFonts w:hint="eastAsia"/>
        </w:rPr>
        <w:t>用于调用函数，并把返回地址传给</w:t>
      </w:r>
      <w:r>
        <w:rPr>
          <w:rFonts w:hint="eastAsia"/>
        </w:rPr>
        <w:t>$</w:t>
      </w:r>
      <w:r>
        <w:t>31,</w:t>
      </w:r>
      <w:r>
        <w:rPr>
          <w:rFonts w:hint="eastAsia"/>
        </w:rPr>
        <w:t>而</w:t>
      </w:r>
      <w:proofErr w:type="spellStart"/>
      <w:r>
        <w:t>jr</w:t>
      </w:r>
      <w:proofErr w:type="spellEnd"/>
      <w:r>
        <w:rPr>
          <w:rFonts w:hint="eastAsia"/>
        </w:rPr>
        <w:t>用于返回上一次调用地址，从</w:t>
      </w:r>
      <w:r>
        <w:t>$31</w:t>
      </w:r>
      <w:r>
        <w:rPr>
          <w:rFonts w:hint="eastAsia"/>
        </w:rPr>
        <w:t>中读取地址。而堆栈用于存储部分局部变量，在递归中，为了防止返回地址被修改，可将</w:t>
      </w:r>
      <w:r>
        <w:rPr>
          <w:rFonts w:hint="eastAsia"/>
        </w:rPr>
        <w:t>$</w:t>
      </w:r>
      <w:r>
        <w:t>31</w:t>
      </w:r>
      <w:r>
        <w:rPr>
          <w:rFonts w:hint="eastAsia"/>
        </w:rPr>
        <w:t>存入堆栈中，待返回时，再将</w:t>
      </w:r>
      <w:r>
        <w:rPr>
          <w:rFonts w:hint="eastAsia"/>
        </w:rPr>
        <w:t>$</w:t>
      </w:r>
      <w:r>
        <w:t>31</w:t>
      </w:r>
      <w:r>
        <w:rPr>
          <w:rFonts w:hint="eastAsia"/>
        </w:rPr>
        <w:t>取出。</w:t>
      </w:r>
    </w:p>
    <w:p w14:paraId="2E3873F7" w14:textId="46C58CBE" w:rsidR="00E419D0" w:rsidRDefault="00E419D0" w:rsidP="001A79AA">
      <w:pPr>
        <w:pStyle w:val="a7"/>
        <w:spacing w:before="240" w:after="240"/>
        <w:ind w:firstLine="480"/>
      </w:pPr>
      <w:bookmarkStart w:id="0" w:name="_GoBack"/>
      <w:bookmarkEnd w:id="0"/>
    </w:p>
    <w:p w14:paraId="23B52FD7" w14:textId="78F90446" w:rsidR="00E419D0" w:rsidRDefault="00E419D0" w:rsidP="001A79AA">
      <w:pPr>
        <w:pStyle w:val="a7"/>
        <w:spacing w:before="240" w:after="240"/>
        <w:ind w:firstLine="480"/>
      </w:pPr>
    </w:p>
    <w:p w14:paraId="2CB742BD" w14:textId="77777777" w:rsidR="00DE5CD4" w:rsidRPr="006F114F" w:rsidRDefault="00DE5CD4" w:rsidP="006F114F">
      <w:pPr>
        <w:pStyle w:val="a7"/>
        <w:spacing w:before="240" w:after="240"/>
        <w:ind w:firstLineChars="0" w:firstLine="0"/>
        <w:rPr>
          <w:rFonts w:hint="eastAsia"/>
          <w:b/>
        </w:rPr>
      </w:pPr>
    </w:p>
    <w:sectPr w:rsidR="00DE5CD4" w:rsidRPr="006F114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52C1B" w14:textId="77777777" w:rsidR="00BC723E" w:rsidRDefault="00BC723E" w:rsidP="00883F98">
      <w:r>
        <w:separator/>
      </w:r>
    </w:p>
  </w:endnote>
  <w:endnote w:type="continuationSeparator" w:id="0">
    <w:p w14:paraId="5F7EE110" w14:textId="77777777" w:rsidR="00BC723E" w:rsidRDefault="00BC723E" w:rsidP="00883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B95D5" w14:textId="77777777" w:rsidR="00BC723E" w:rsidRDefault="00BC723E" w:rsidP="00883F98">
      <w:r>
        <w:separator/>
      </w:r>
    </w:p>
  </w:footnote>
  <w:footnote w:type="continuationSeparator" w:id="0">
    <w:p w14:paraId="7D739690" w14:textId="77777777" w:rsidR="00BC723E" w:rsidRDefault="00BC723E" w:rsidP="00883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F730F"/>
    <w:multiLevelType w:val="multilevel"/>
    <w:tmpl w:val="D41A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A41DD"/>
    <w:multiLevelType w:val="hybridMultilevel"/>
    <w:tmpl w:val="CB74B786"/>
    <w:lvl w:ilvl="0" w:tplc="B0367C3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48294F"/>
    <w:multiLevelType w:val="hybridMultilevel"/>
    <w:tmpl w:val="F306BDFE"/>
    <w:lvl w:ilvl="0" w:tplc="C4F461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3B5180D"/>
    <w:multiLevelType w:val="multilevel"/>
    <w:tmpl w:val="B63E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ED6602"/>
    <w:multiLevelType w:val="multilevel"/>
    <w:tmpl w:val="6930D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B636B1"/>
    <w:multiLevelType w:val="multilevel"/>
    <w:tmpl w:val="C470B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A43278"/>
    <w:multiLevelType w:val="multilevel"/>
    <w:tmpl w:val="AF86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1A3508"/>
    <w:multiLevelType w:val="multilevel"/>
    <w:tmpl w:val="43DC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6E4CED"/>
    <w:multiLevelType w:val="multilevel"/>
    <w:tmpl w:val="CEC0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0E1D58"/>
    <w:multiLevelType w:val="hybridMultilevel"/>
    <w:tmpl w:val="C6180D9C"/>
    <w:lvl w:ilvl="0" w:tplc="75B2A8D6">
      <w:start w:val="1"/>
      <w:numFmt w:val="japaneseCounting"/>
      <w:lvlText w:val="%1．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3F43EC"/>
    <w:multiLevelType w:val="multilevel"/>
    <w:tmpl w:val="E7D0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F548B7"/>
    <w:multiLevelType w:val="hybridMultilevel"/>
    <w:tmpl w:val="C90EC418"/>
    <w:lvl w:ilvl="0" w:tplc="2514F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E7120D"/>
    <w:multiLevelType w:val="hybridMultilevel"/>
    <w:tmpl w:val="0044A764"/>
    <w:lvl w:ilvl="0" w:tplc="1BC83F7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0572B4"/>
    <w:multiLevelType w:val="hybridMultilevel"/>
    <w:tmpl w:val="0E809306"/>
    <w:lvl w:ilvl="0" w:tplc="32F084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C4B187F"/>
    <w:multiLevelType w:val="multilevel"/>
    <w:tmpl w:val="D8D27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5"/>
  </w:num>
  <w:num w:numId="5">
    <w:abstractNumId w:val="0"/>
  </w:num>
  <w:num w:numId="6">
    <w:abstractNumId w:val="6"/>
  </w:num>
  <w:num w:numId="7">
    <w:abstractNumId w:val="14"/>
  </w:num>
  <w:num w:numId="8">
    <w:abstractNumId w:val="8"/>
  </w:num>
  <w:num w:numId="9">
    <w:abstractNumId w:val="10"/>
  </w:num>
  <w:num w:numId="10">
    <w:abstractNumId w:val="12"/>
  </w:num>
  <w:num w:numId="11">
    <w:abstractNumId w:val="1"/>
  </w:num>
  <w:num w:numId="12">
    <w:abstractNumId w:val="4"/>
  </w:num>
  <w:num w:numId="13">
    <w:abstractNumId w:val="2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DD"/>
    <w:rsid w:val="00000B51"/>
    <w:rsid w:val="000061DC"/>
    <w:rsid w:val="000072DD"/>
    <w:rsid w:val="000172F5"/>
    <w:rsid w:val="000241D3"/>
    <w:rsid w:val="00041AC3"/>
    <w:rsid w:val="00051E48"/>
    <w:rsid w:val="00062200"/>
    <w:rsid w:val="0006310C"/>
    <w:rsid w:val="00063237"/>
    <w:rsid w:val="0006699A"/>
    <w:rsid w:val="00090021"/>
    <w:rsid w:val="000C2ED4"/>
    <w:rsid w:val="000C3E94"/>
    <w:rsid w:val="000C7B3F"/>
    <w:rsid w:val="000E29B9"/>
    <w:rsid w:val="001026BD"/>
    <w:rsid w:val="001050E3"/>
    <w:rsid w:val="00124319"/>
    <w:rsid w:val="00125649"/>
    <w:rsid w:val="00130622"/>
    <w:rsid w:val="0013435E"/>
    <w:rsid w:val="00141701"/>
    <w:rsid w:val="00142132"/>
    <w:rsid w:val="001537EB"/>
    <w:rsid w:val="00157ECB"/>
    <w:rsid w:val="00160340"/>
    <w:rsid w:val="001712AA"/>
    <w:rsid w:val="001A267D"/>
    <w:rsid w:val="001A79AA"/>
    <w:rsid w:val="001C5DF6"/>
    <w:rsid w:val="001D2B2E"/>
    <w:rsid w:val="001D3B2A"/>
    <w:rsid w:val="001E49DC"/>
    <w:rsid w:val="0020486F"/>
    <w:rsid w:val="00204AFE"/>
    <w:rsid w:val="00207726"/>
    <w:rsid w:val="0021614F"/>
    <w:rsid w:val="00232472"/>
    <w:rsid w:val="002356F4"/>
    <w:rsid w:val="00236EAF"/>
    <w:rsid w:val="00244377"/>
    <w:rsid w:val="002507C6"/>
    <w:rsid w:val="0026273E"/>
    <w:rsid w:val="002653EA"/>
    <w:rsid w:val="00273AEF"/>
    <w:rsid w:val="00277852"/>
    <w:rsid w:val="00283791"/>
    <w:rsid w:val="00287FEB"/>
    <w:rsid w:val="00297C6C"/>
    <w:rsid w:val="002B50CF"/>
    <w:rsid w:val="002C571A"/>
    <w:rsid w:val="002D1D34"/>
    <w:rsid w:val="002D4CA4"/>
    <w:rsid w:val="002D61FA"/>
    <w:rsid w:val="002D6BB3"/>
    <w:rsid w:val="002D767C"/>
    <w:rsid w:val="002E233A"/>
    <w:rsid w:val="002F220C"/>
    <w:rsid w:val="002F4CE3"/>
    <w:rsid w:val="0031048C"/>
    <w:rsid w:val="0031446F"/>
    <w:rsid w:val="00314CA3"/>
    <w:rsid w:val="00316EFB"/>
    <w:rsid w:val="00354CF3"/>
    <w:rsid w:val="003710A0"/>
    <w:rsid w:val="0037556E"/>
    <w:rsid w:val="00391514"/>
    <w:rsid w:val="003920E4"/>
    <w:rsid w:val="0039659A"/>
    <w:rsid w:val="003B1706"/>
    <w:rsid w:val="003B2FBE"/>
    <w:rsid w:val="003C0198"/>
    <w:rsid w:val="003C2FE7"/>
    <w:rsid w:val="003D03E8"/>
    <w:rsid w:val="003D2384"/>
    <w:rsid w:val="003D4945"/>
    <w:rsid w:val="00405415"/>
    <w:rsid w:val="004174FE"/>
    <w:rsid w:val="00425FDF"/>
    <w:rsid w:val="0044009A"/>
    <w:rsid w:val="00445B93"/>
    <w:rsid w:val="00461A71"/>
    <w:rsid w:val="0046652C"/>
    <w:rsid w:val="0047304B"/>
    <w:rsid w:val="004870A2"/>
    <w:rsid w:val="0048798F"/>
    <w:rsid w:val="004907C8"/>
    <w:rsid w:val="004A7472"/>
    <w:rsid w:val="004A7983"/>
    <w:rsid w:val="004B3908"/>
    <w:rsid w:val="004C0B52"/>
    <w:rsid w:val="004C0DB9"/>
    <w:rsid w:val="004C2D07"/>
    <w:rsid w:val="004C3CA9"/>
    <w:rsid w:val="004C48F8"/>
    <w:rsid w:val="004F10F9"/>
    <w:rsid w:val="004F1712"/>
    <w:rsid w:val="004F3DB8"/>
    <w:rsid w:val="004F57EF"/>
    <w:rsid w:val="004F5FEB"/>
    <w:rsid w:val="004F7798"/>
    <w:rsid w:val="005010D1"/>
    <w:rsid w:val="00507064"/>
    <w:rsid w:val="005072C1"/>
    <w:rsid w:val="00510E21"/>
    <w:rsid w:val="005119C4"/>
    <w:rsid w:val="00511B9C"/>
    <w:rsid w:val="00512B88"/>
    <w:rsid w:val="00515052"/>
    <w:rsid w:val="0053108F"/>
    <w:rsid w:val="0053254F"/>
    <w:rsid w:val="005371E5"/>
    <w:rsid w:val="005470F5"/>
    <w:rsid w:val="00554566"/>
    <w:rsid w:val="00556DB1"/>
    <w:rsid w:val="005576AF"/>
    <w:rsid w:val="0056645E"/>
    <w:rsid w:val="0057653C"/>
    <w:rsid w:val="0057739A"/>
    <w:rsid w:val="005778CA"/>
    <w:rsid w:val="00581E9F"/>
    <w:rsid w:val="00584F67"/>
    <w:rsid w:val="005853A5"/>
    <w:rsid w:val="005A24DC"/>
    <w:rsid w:val="005A7A47"/>
    <w:rsid w:val="005C7D9E"/>
    <w:rsid w:val="005D0FD7"/>
    <w:rsid w:val="005D17D8"/>
    <w:rsid w:val="005D463B"/>
    <w:rsid w:val="005D5804"/>
    <w:rsid w:val="005E46D0"/>
    <w:rsid w:val="0060526C"/>
    <w:rsid w:val="00614346"/>
    <w:rsid w:val="00615C27"/>
    <w:rsid w:val="00617477"/>
    <w:rsid w:val="0062424C"/>
    <w:rsid w:val="0062442B"/>
    <w:rsid w:val="00630FDA"/>
    <w:rsid w:val="006404CE"/>
    <w:rsid w:val="00647436"/>
    <w:rsid w:val="00666B07"/>
    <w:rsid w:val="00667E2E"/>
    <w:rsid w:val="00670B82"/>
    <w:rsid w:val="00673100"/>
    <w:rsid w:val="006857ED"/>
    <w:rsid w:val="006A616F"/>
    <w:rsid w:val="006B6422"/>
    <w:rsid w:val="006B77E0"/>
    <w:rsid w:val="006C794B"/>
    <w:rsid w:val="006D0E4C"/>
    <w:rsid w:val="006D4274"/>
    <w:rsid w:val="006D757B"/>
    <w:rsid w:val="006E0AD4"/>
    <w:rsid w:val="006E2519"/>
    <w:rsid w:val="006F0A2D"/>
    <w:rsid w:val="006F114F"/>
    <w:rsid w:val="00704F0A"/>
    <w:rsid w:val="00710512"/>
    <w:rsid w:val="00715D66"/>
    <w:rsid w:val="00717888"/>
    <w:rsid w:val="00731721"/>
    <w:rsid w:val="00752374"/>
    <w:rsid w:val="0075285A"/>
    <w:rsid w:val="00783344"/>
    <w:rsid w:val="00793830"/>
    <w:rsid w:val="007A5E9A"/>
    <w:rsid w:val="007C3ED0"/>
    <w:rsid w:val="007C7681"/>
    <w:rsid w:val="007D221D"/>
    <w:rsid w:val="007D622C"/>
    <w:rsid w:val="007D7F8C"/>
    <w:rsid w:val="007E4F2F"/>
    <w:rsid w:val="007E7196"/>
    <w:rsid w:val="007F497D"/>
    <w:rsid w:val="007F7E74"/>
    <w:rsid w:val="008019FA"/>
    <w:rsid w:val="00807CED"/>
    <w:rsid w:val="008149DE"/>
    <w:rsid w:val="0082112C"/>
    <w:rsid w:val="00821F59"/>
    <w:rsid w:val="00835351"/>
    <w:rsid w:val="00835AC5"/>
    <w:rsid w:val="00855611"/>
    <w:rsid w:val="00861DAF"/>
    <w:rsid w:val="00863284"/>
    <w:rsid w:val="00865E18"/>
    <w:rsid w:val="00881B9B"/>
    <w:rsid w:val="00883F98"/>
    <w:rsid w:val="008863ED"/>
    <w:rsid w:val="0089358D"/>
    <w:rsid w:val="0089518E"/>
    <w:rsid w:val="008A3A35"/>
    <w:rsid w:val="008A59D1"/>
    <w:rsid w:val="008B162E"/>
    <w:rsid w:val="008B4265"/>
    <w:rsid w:val="008B5C50"/>
    <w:rsid w:val="008B7C23"/>
    <w:rsid w:val="008C3520"/>
    <w:rsid w:val="008F42C9"/>
    <w:rsid w:val="009015B4"/>
    <w:rsid w:val="009019DD"/>
    <w:rsid w:val="00905611"/>
    <w:rsid w:val="009235EE"/>
    <w:rsid w:val="009354F8"/>
    <w:rsid w:val="00954884"/>
    <w:rsid w:val="00964FF4"/>
    <w:rsid w:val="009671ED"/>
    <w:rsid w:val="009876F9"/>
    <w:rsid w:val="009955B0"/>
    <w:rsid w:val="009A7144"/>
    <w:rsid w:val="009B056E"/>
    <w:rsid w:val="009B7C3B"/>
    <w:rsid w:val="009E0D7E"/>
    <w:rsid w:val="009E0DF7"/>
    <w:rsid w:val="009E34BF"/>
    <w:rsid w:val="009E473D"/>
    <w:rsid w:val="00A02585"/>
    <w:rsid w:val="00A05B25"/>
    <w:rsid w:val="00A21B92"/>
    <w:rsid w:val="00A3149C"/>
    <w:rsid w:val="00A40B03"/>
    <w:rsid w:val="00A52560"/>
    <w:rsid w:val="00A549A6"/>
    <w:rsid w:val="00A5758A"/>
    <w:rsid w:val="00A57DF1"/>
    <w:rsid w:val="00A72C35"/>
    <w:rsid w:val="00A7391C"/>
    <w:rsid w:val="00A8059A"/>
    <w:rsid w:val="00A8264C"/>
    <w:rsid w:val="00A91764"/>
    <w:rsid w:val="00A93008"/>
    <w:rsid w:val="00A959FF"/>
    <w:rsid w:val="00AB1A2F"/>
    <w:rsid w:val="00AC15E2"/>
    <w:rsid w:val="00AD1990"/>
    <w:rsid w:val="00AD368D"/>
    <w:rsid w:val="00AE1F15"/>
    <w:rsid w:val="00AF006A"/>
    <w:rsid w:val="00AF211E"/>
    <w:rsid w:val="00AF617E"/>
    <w:rsid w:val="00B04CB1"/>
    <w:rsid w:val="00B151D6"/>
    <w:rsid w:val="00B17993"/>
    <w:rsid w:val="00B277F3"/>
    <w:rsid w:val="00B432FA"/>
    <w:rsid w:val="00B44459"/>
    <w:rsid w:val="00B47326"/>
    <w:rsid w:val="00B47AAA"/>
    <w:rsid w:val="00B50A60"/>
    <w:rsid w:val="00B532F2"/>
    <w:rsid w:val="00B53DD0"/>
    <w:rsid w:val="00B65430"/>
    <w:rsid w:val="00B72CF2"/>
    <w:rsid w:val="00B8139C"/>
    <w:rsid w:val="00B8295B"/>
    <w:rsid w:val="00BB6024"/>
    <w:rsid w:val="00BB7587"/>
    <w:rsid w:val="00BC12F2"/>
    <w:rsid w:val="00BC723E"/>
    <w:rsid w:val="00BC794F"/>
    <w:rsid w:val="00BD42FD"/>
    <w:rsid w:val="00BE2FF6"/>
    <w:rsid w:val="00BE681D"/>
    <w:rsid w:val="00BF2D5F"/>
    <w:rsid w:val="00C178C8"/>
    <w:rsid w:val="00C23A42"/>
    <w:rsid w:val="00C24696"/>
    <w:rsid w:val="00C327CE"/>
    <w:rsid w:val="00C32D3A"/>
    <w:rsid w:val="00C37148"/>
    <w:rsid w:val="00C7050A"/>
    <w:rsid w:val="00C849F3"/>
    <w:rsid w:val="00C92B23"/>
    <w:rsid w:val="00CA2BD2"/>
    <w:rsid w:val="00CA3A0A"/>
    <w:rsid w:val="00CA467F"/>
    <w:rsid w:val="00CB3C74"/>
    <w:rsid w:val="00CB4017"/>
    <w:rsid w:val="00CB7CB7"/>
    <w:rsid w:val="00CC2402"/>
    <w:rsid w:val="00CC59EF"/>
    <w:rsid w:val="00CC6EF7"/>
    <w:rsid w:val="00CC7593"/>
    <w:rsid w:val="00CD19FC"/>
    <w:rsid w:val="00CE185E"/>
    <w:rsid w:val="00CE1D25"/>
    <w:rsid w:val="00CE1F05"/>
    <w:rsid w:val="00CE52C3"/>
    <w:rsid w:val="00CF3678"/>
    <w:rsid w:val="00CF740C"/>
    <w:rsid w:val="00D071DD"/>
    <w:rsid w:val="00D07F30"/>
    <w:rsid w:val="00D225F3"/>
    <w:rsid w:val="00D25D66"/>
    <w:rsid w:val="00D3351D"/>
    <w:rsid w:val="00D425FB"/>
    <w:rsid w:val="00D61436"/>
    <w:rsid w:val="00D6286D"/>
    <w:rsid w:val="00D713FC"/>
    <w:rsid w:val="00D920D4"/>
    <w:rsid w:val="00D928AA"/>
    <w:rsid w:val="00DA2188"/>
    <w:rsid w:val="00DB293D"/>
    <w:rsid w:val="00DB645F"/>
    <w:rsid w:val="00DC7C64"/>
    <w:rsid w:val="00DD1834"/>
    <w:rsid w:val="00DD59AC"/>
    <w:rsid w:val="00DE0709"/>
    <w:rsid w:val="00DE5CD4"/>
    <w:rsid w:val="00DE7578"/>
    <w:rsid w:val="00DE7C04"/>
    <w:rsid w:val="00DF333C"/>
    <w:rsid w:val="00E14016"/>
    <w:rsid w:val="00E3392B"/>
    <w:rsid w:val="00E419D0"/>
    <w:rsid w:val="00E479F1"/>
    <w:rsid w:val="00E6085D"/>
    <w:rsid w:val="00E80C39"/>
    <w:rsid w:val="00E81D3D"/>
    <w:rsid w:val="00E83517"/>
    <w:rsid w:val="00E8591D"/>
    <w:rsid w:val="00E86DD4"/>
    <w:rsid w:val="00E9083C"/>
    <w:rsid w:val="00E92AA8"/>
    <w:rsid w:val="00E95537"/>
    <w:rsid w:val="00E95A91"/>
    <w:rsid w:val="00E97520"/>
    <w:rsid w:val="00E97EE5"/>
    <w:rsid w:val="00EB57D1"/>
    <w:rsid w:val="00EC1BD6"/>
    <w:rsid w:val="00ED02FA"/>
    <w:rsid w:val="00ED672A"/>
    <w:rsid w:val="00EF78DE"/>
    <w:rsid w:val="00EF7ECD"/>
    <w:rsid w:val="00F051F3"/>
    <w:rsid w:val="00F058F1"/>
    <w:rsid w:val="00F14D75"/>
    <w:rsid w:val="00F16CA2"/>
    <w:rsid w:val="00F23BAC"/>
    <w:rsid w:val="00F2563D"/>
    <w:rsid w:val="00F268EC"/>
    <w:rsid w:val="00F44AD0"/>
    <w:rsid w:val="00F62106"/>
    <w:rsid w:val="00F7617A"/>
    <w:rsid w:val="00F76E24"/>
    <w:rsid w:val="00FA387D"/>
    <w:rsid w:val="00FB39CE"/>
    <w:rsid w:val="00FB6021"/>
    <w:rsid w:val="00FB6FCA"/>
    <w:rsid w:val="00FD09F6"/>
    <w:rsid w:val="00FE7CA4"/>
    <w:rsid w:val="00FE7FA9"/>
    <w:rsid w:val="00FF2E6E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BCED2"/>
  <w15:chartTrackingRefBased/>
  <w15:docId w15:val="{27B276EB-0320-497D-8353-A3DB5F0C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F6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35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0A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DC7C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F98"/>
    <w:rPr>
      <w:sz w:val="18"/>
      <w:szCs w:val="18"/>
    </w:rPr>
  </w:style>
  <w:style w:type="paragraph" w:customStyle="1" w:styleId="11">
    <w:name w:val="计组论文_标题1"/>
    <w:basedOn w:val="a"/>
    <w:link w:val="12"/>
    <w:qFormat/>
    <w:rsid w:val="009235EE"/>
    <w:pPr>
      <w:snapToGrid w:val="0"/>
      <w:spacing w:beforeLines="100" w:before="100" w:afterLines="100" w:after="100"/>
    </w:pPr>
    <w:rPr>
      <w:rFonts w:eastAsia="黑体"/>
      <w:sz w:val="32"/>
    </w:rPr>
  </w:style>
  <w:style w:type="paragraph" w:customStyle="1" w:styleId="a7">
    <w:name w:val="计组论文_正文"/>
    <w:basedOn w:val="11"/>
    <w:link w:val="a8"/>
    <w:qFormat/>
    <w:rsid w:val="009235EE"/>
    <w:pPr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12">
    <w:name w:val="计组论文_标题1 字符"/>
    <w:basedOn w:val="a0"/>
    <w:link w:val="11"/>
    <w:rsid w:val="009235EE"/>
    <w:rPr>
      <w:rFonts w:eastAsia="黑体"/>
      <w:sz w:val="32"/>
    </w:rPr>
  </w:style>
  <w:style w:type="character" w:customStyle="1" w:styleId="10">
    <w:name w:val="标题 1 字符"/>
    <w:basedOn w:val="a0"/>
    <w:link w:val="1"/>
    <w:uiPriority w:val="9"/>
    <w:rsid w:val="009235EE"/>
    <w:rPr>
      <w:b/>
      <w:bCs/>
      <w:kern w:val="44"/>
      <w:sz w:val="44"/>
      <w:szCs w:val="44"/>
    </w:rPr>
  </w:style>
  <w:style w:type="paragraph" w:customStyle="1" w:styleId="a9">
    <w:name w:val="计组论文_代码"/>
    <w:basedOn w:val="a"/>
    <w:link w:val="aa"/>
    <w:qFormat/>
    <w:rsid w:val="00B277F3"/>
    <w:pPr>
      <w:spacing w:before="312" w:after="312"/>
      <w:ind w:left="210" w:right="210"/>
    </w:pPr>
    <w:rPr>
      <w:rFonts w:ascii="Courier New" w:eastAsia="宋体" w:hAnsi="Courier New"/>
    </w:rPr>
  </w:style>
  <w:style w:type="character" w:customStyle="1" w:styleId="a8">
    <w:name w:val="计组论文_正文 字符"/>
    <w:basedOn w:val="12"/>
    <w:link w:val="a7"/>
    <w:rsid w:val="009235EE"/>
    <w:rPr>
      <w:rFonts w:ascii="Times New Roman" w:eastAsia="宋体" w:hAnsi="Times New Roman"/>
      <w:sz w:val="24"/>
    </w:rPr>
  </w:style>
  <w:style w:type="character" w:customStyle="1" w:styleId="aa">
    <w:name w:val="计组论文_代码 字符"/>
    <w:basedOn w:val="a8"/>
    <w:link w:val="a9"/>
    <w:rsid w:val="00B277F3"/>
    <w:rPr>
      <w:rFonts w:ascii="Courier New" w:eastAsia="宋体" w:hAnsi="Courier New"/>
      <w:sz w:val="24"/>
    </w:rPr>
  </w:style>
  <w:style w:type="character" w:customStyle="1" w:styleId="30">
    <w:name w:val="标题 3 字符"/>
    <w:basedOn w:val="a0"/>
    <w:link w:val="3"/>
    <w:uiPriority w:val="9"/>
    <w:rsid w:val="00DC7C64"/>
    <w:rPr>
      <w:rFonts w:ascii="宋体" w:eastAsia="宋体" w:hAnsi="宋体" w:cs="宋体"/>
      <w:b/>
      <w:bCs/>
      <w:kern w:val="0"/>
      <w:sz w:val="27"/>
      <w:szCs w:val="27"/>
    </w:rPr>
  </w:style>
  <w:style w:type="table" w:styleId="ab">
    <w:name w:val="Table Grid"/>
    <w:basedOn w:val="a1"/>
    <w:uiPriority w:val="59"/>
    <w:rsid w:val="00895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89518E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B50A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Strong"/>
    <w:basedOn w:val="a0"/>
    <w:uiPriority w:val="22"/>
    <w:qFormat/>
    <w:rsid w:val="00B50A60"/>
    <w:rPr>
      <w:b/>
      <w:bCs/>
    </w:rPr>
  </w:style>
  <w:style w:type="paragraph" w:styleId="ae">
    <w:name w:val="List Paragraph"/>
    <w:basedOn w:val="a"/>
    <w:uiPriority w:val="34"/>
    <w:qFormat/>
    <w:rsid w:val="00B04CB1"/>
    <w:pPr>
      <w:ind w:firstLineChars="200" w:firstLine="420"/>
    </w:pPr>
  </w:style>
  <w:style w:type="character" w:styleId="af">
    <w:name w:val="Hyperlink"/>
    <w:basedOn w:val="a0"/>
    <w:uiPriority w:val="99"/>
    <w:semiHidden/>
    <w:unhideWhenUsed/>
    <w:rsid w:val="005C7D9E"/>
    <w:rPr>
      <w:color w:val="0000FF"/>
      <w:u w:val="single"/>
    </w:rPr>
  </w:style>
  <w:style w:type="paragraph" w:styleId="af0">
    <w:name w:val="Normal (Web)"/>
    <w:basedOn w:val="a"/>
    <w:uiPriority w:val="99"/>
    <w:semiHidden/>
    <w:unhideWhenUsed/>
    <w:rsid w:val="006F11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3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9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0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28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5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8103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3767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3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8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&#35745;&#32452;&#35770;&#25991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535C2-BF6E-4186-9066-C9CC387C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计组论文模板</Template>
  <TotalTime>2519</TotalTime>
  <Pages>35</Pages>
  <Words>2525</Words>
  <Characters>14397</Characters>
  <Application>Microsoft Office Word</Application>
  <DocSecurity>0</DocSecurity>
  <Lines>119</Lines>
  <Paragraphs>33</Paragraphs>
  <ScaleCrop>false</ScaleCrop>
  <Company/>
  <LinksUpToDate>false</LinksUpToDate>
  <CharactersWithSpaces>16889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姜佳伟</dc:creator>
  <cp:keywords/>
  <dc:description/>
  <cp:lastModifiedBy>崔 建彬</cp:lastModifiedBy>
  <cp:revision>629</cp:revision>
  <cp:lastPrinted>2018-11-21T14:06:00Z</cp:lastPrinted>
  <dcterms:created xsi:type="dcterms:W3CDTF">2018-11-13T00:52:00Z</dcterms:created>
  <dcterms:modified xsi:type="dcterms:W3CDTF">2019-11-16T07:36:00Z</dcterms:modified>
</cp:coreProperties>
</file>